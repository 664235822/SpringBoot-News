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570663" w14:paraId="43CBC15E" w14:textId="77777777" w:rsidTr="00570663">
        <w:trPr>
          <w:trHeight w:val="2622"/>
        </w:trPr>
        <w:tc>
          <w:tcPr>
            <w:tcW w:w="1924" w:type="dxa"/>
            <w:shd w:val="clear" w:color="auto" w:fill="CCCCCC"/>
          </w:tcPr>
          <w:p w14:paraId="01A6C24A" w14:textId="77777777" w:rsidR="00570663" w:rsidRDefault="00570663" w:rsidP="007C0BAA">
            <w:pPr>
              <w:ind w:right="100"/>
              <w:rPr>
                <w:rFonts w:cs="Arial" w:hint="eastAsia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570663" w14:paraId="447406D3" w14:textId="77777777" w:rsidTr="007C0BAA">
              <w:trPr>
                <w:trHeight w:val="248"/>
              </w:trPr>
              <w:tc>
                <w:tcPr>
                  <w:tcW w:w="1409" w:type="dxa"/>
                </w:tcPr>
                <w:p w14:paraId="75782FAD" w14:textId="77777777" w:rsidR="00570663" w:rsidRDefault="00570663" w:rsidP="007C0BAA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1EC9F2CB" w14:textId="77777777" w:rsidR="00570663" w:rsidRDefault="00570663" w:rsidP="007C0BAA">
                  <w:pPr>
                    <w:rPr>
                      <w:b/>
                    </w:rPr>
                  </w:pPr>
                </w:p>
              </w:tc>
            </w:tr>
            <w:tr w:rsidR="00570663" w14:paraId="3016EB3A" w14:textId="77777777" w:rsidTr="007C0BAA">
              <w:trPr>
                <w:trHeight w:val="341"/>
              </w:trPr>
              <w:tc>
                <w:tcPr>
                  <w:tcW w:w="1409" w:type="dxa"/>
                </w:tcPr>
                <w:p w14:paraId="3236A585" w14:textId="77777777" w:rsidR="00570663" w:rsidRDefault="00570663" w:rsidP="007C0BAA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7578A320" w14:textId="77777777" w:rsidR="00570663" w:rsidRDefault="00570663" w:rsidP="007C0BAA">
                  <w:pPr>
                    <w:rPr>
                      <w:b/>
                    </w:rPr>
                  </w:pPr>
                </w:p>
              </w:tc>
            </w:tr>
            <w:tr w:rsidR="00570663" w14:paraId="76AB3A04" w14:textId="77777777" w:rsidTr="007C0BAA">
              <w:trPr>
                <w:trHeight w:val="262"/>
              </w:trPr>
              <w:tc>
                <w:tcPr>
                  <w:tcW w:w="1409" w:type="dxa"/>
                </w:tcPr>
                <w:p w14:paraId="7A4AD96C" w14:textId="77777777" w:rsidR="00570663" w:rsidRDefault="00570663" w:rsidP="007C0BAA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2483FDC5" w14:textId="77777777" w:rsidR="00570663" w:rsidRDefault="00570663" w:rsidP="007C0BAA">
                  <w:pPr>
                    <w:rPr>
                      <w:b/>
                    </w:rPr>
                  </w:pPr>
                </w:p>
              </w:tc>
            </w:tr>
          </w:tbl>
          <w:p w14:paraId="21DDA849" w14:textId="77777777" w:rsidR="00570663" w:rsidRDefault="00570663" w:rsidP="007C0BAA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4F8DC3AC" w14:textId="77777777" w:rsidR="00570663" w:rsidRDefault="00570663" w:rsidP="007C0BAA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0C987E72" w14:textId="77777777" w:rsidR="00570663" w:rsidRDefault="00570663" w:rsidP="007C0BAA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5137908A" w14:textId="77777777" w:rsidR="00570663" w:rsidRDefault="00570663" w:rsidP="007C0BAA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5BB0CFA7" w14:textId="77777777" w:rsidR="00570663" w:rsidRDefault="00570663" w:rsidP="007C0BAA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291B2B7C" w14:textId="77777777" w:rsidR="00570663" w:rsidRDefault="00570663" w:rsidP="007C0BAA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12600A84" w14:textId="77777777" w:rsidR="00570663" w:rsidRDefault="00570663" w:rsidP="007C0BAA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098034F6" w14:textId="77777777" w:rsidR="00570663" w:rsidRDefault="00570663" w:rsidP="00977E16">
            <w:pPr>
              <w:ind w:right="580"/>
              <w:rPr>
                <w:rFonts w:cs="Arial" w:hint="eastAsia"/>
                <w:b/>
                <w:szCs w:val="21"/>
              </w:rPr>
            </w:pPr>
          </w:p>
          <w:p w14:paraId="167C6E07" w14:textId="77777777" w:rsidR="00570663" w:rsidRDefault="00570663" w:rsidP="007C0BAA">
            <w:pPr>
              <w:ind w:right="100"/>
              <w:rPr>
                <w:rFonts w:cs="Arial" w:hint="eastAsia"/>
                <w:b/>
                <w:szCs w:val="21"/>
              </w:rPr>
            </w:pPr>
          </w:p>
          <w:p w14:paraId="3E95BFE9" w14:textId="77777777" w:rsidR="00570663" w:rsidRDefault="00CA30CC" w:rsidP="007C0BAA">
            <w:pPr>
              <w:pStyle w:val="a9"/>
              <w:rPr>
                <w:rFonts w:hint="eastAsia"/>
                <w:sz w:val="24"/>
              </w:rPr>
            </w:pPr>
            <w:r w:rsidRPr="000E49D9">
              <w:rPr>
                <w:b w:val="0"/>
              </w:rPr>
              <w:t>HD</w:t>
            </w:r>
            <w:r w:rsidR="00C84B4E">
              <w:rPr>
                <w:b w:val="0"/>
              </w:rPr>
              <w:t>202</w:t>
            </w:r>
            <w:r w:rsidR="00011BFA">
              <w:rPr>
                <w:b w:val="0"/>
              </w:rPr>
              <w:t>20613</w:t>
            </w:r>
            <w:r w:rsidRPr="000E49D9">
              <w:rPr>
                <w:b w:val="0"/>
              </w:rPr>
              <w:t>SR00</w:t>
            </w:r>
            <w:r>
              <w:rPr>
                <w:rFonts w:hint="eastAsia"/>
                <w:b w:val="0"/>
              </w:rPr>
              <w:t>5</w:t>
            </w:r>
          </w:p>
          <w:p w14:paraId="11F01E6C" w14:textId="77777777" w:rsidR="00570663" w:rsidRPr="00CA30CC" w:rsidRDefault="00C722F1" w:rsidP="00CA30CC">
            <w:pPr>
              <w:pStyle w:val="a9"/>
              <w:rPr>
                <w:rFonts w:ascii="宋体" w:hAnsi="宋体" w:hint="eastAsia"/>
                <w:sz w:val="52"/>
                <w:szCs w:val="52"/>
              </w:rPr>
            </w:pPr>
            <w:r>
              <w:rPr>
                <w:rFonts w:ascii="宋体" w:hAnsi="宋体" w:hint="eastAsia"/>
                <w:sz w:val="52"/>
                <w:szCs w:val="52"/>
              </w:rPr>
              <w:t>新闻发布系统</w:t>
            </w:r>
          </w:p>
        </w:tc>
      </w:tr>
      <w:tr w:rsidR="00570663" w14:paraId="75053C7A" w14:textId="77777777" w:rsidTr="00570663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7AC60C76" w14:textId="77777777" w:rsidR="00570663" w:rsidRDefault="00570663" w:rsidP="007C0BAA">
            <w:pPr>
              <w:rPr>
                <w:rFonts w:hAnsi="宋体" w:hint="eastAsia"/>
                <w:szCs w:val="21"/>
              </w:rPr>
            </w:pPr>
          </w:p>
          <w:p w14:paraId="1AD8F87D" w14:textId="77777777" w:rsidR="00570663" w:rsidRDefault="00570663" w:rsidP="007C0BA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10C1A35D" w14:textId="77777777" w:rsidR="00570663" w:rsidRDefault="00570663" w:rsidP="007C0BAA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6FA4D2FE" w14:textId="77777777" w:rsidR="00203A9A" w:rsidRDefault="002B4E64" w:rsidP="007C0BAA">
            <w:pPr>
              <w:rPr>
                <w:rFonts w:cs="Arial" w:hint="eastAsia"/>
                <w:szCs w:val="21"/>
              </w:rPr>
            </w:pPr>
            <w:r>
              <w:rPr>
                <w:rFonts w:cs="Arial" w:hint="eastAsia"/>
                <w:szCs w:val="21"/>
              </w:rPr>
              <w:t>高级管理者、项目经理、项目组成员</w:t>
            </w:r>
          </w:p>
          <w:p w14:paraId="213F3A8F" w14:textId="77777777" w:rsidR="00570663" w:rsidRDefault="00570663" w:rsidP="007C0BA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11B6432A" w14:textId="77777777" w:rsidR="00570663" w:rsidRDefault="00570663" w:rsidP="00570663">
            <w:pPr>
              <w:pStyle w:val="TableRow"/>
              <w:ind w:firstLineChars="228" w:firstLine="456"/>
              <w:jc w:val="both"/>
              <w:rPr>
                <w:rFonts w:ascii="宋体" w:hAnsi="宋体" w:cs="Arial" w:hint="eastAsia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</w:t>
            </w:r>
            <w:r>
              <w:rPr>
                <w:rFonts w:ascii="宋体" w:hAnsi="宋体" w:cs="Arial" w:hint="eastAsia"/>
                <w:b w:val="0"/>
                <w:bCs/>
              </w:rPr>
              <w:t>TS</w:t>
            </w:r>
            <w:r>
              <w:rPr>
                <w:rFonts w:ascii="宋体" w:hAnsi="宋体" w:cs="Arial"/>
                <w:b w:val="0"/>
                <w:bCs/>
              </w:rPr>
              <w:t>-3</w:t>
            </w:r>
            <w:r>
              <w:rPr>
                <w:rFonts w:ascii="宋体" w:hAnsi="宋体" w:cs="Arial" w:hint="eastAsia"/>
                <w:b w:val="0"/>
                <w:bCs/>
              </w:rPr>
              <w:t>05</w:t>
            </w:r>
          </w:p>
          <w:p w14:paraId="183B531D" w14:textId="77777777" w:rsidR="00570663" w:rsidRDefault="00570663" w:rsidP="00570663">
            <w:pPr>
              <w:ind w:left="821" w:hangingChars="342" w:hanging="821"/>
              <w:rPr>
                <w:rFonts w:cs="Arial" w:hint="eastAsia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36F0437F" w14:textId="77777777" w:rsidR="00570663" w:rsidRDefault="00570663" w:rsidP="00570663">
            <w:pPr>
              <w:ind w:left="821" w:hangingChars="342" w:hanging="821"/>
              <w:rPr>
                <w:rFonts w:cs="Arial" w:hint="eastAsia"/>
                <w:szCs w:val="21"/>
                <w:u w:val="single"/>
              </w:rPr>
            </w:pPr>
          </w:p>
          <w:p w14:paraId="3A5A2F50" w14:textId="77777777" w:rsidR="00570663" w:rsidRDefault="00570663" w:rsidP="007C0BAA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14:paraId="30D5D12D" w14:textId="77777777" w:rsidR="00570663" w:rsidRDefault="00570663" w:rsidP="007C0BAA">
            <w:pPr>
              <w:pStyle w:val="a8"/>
              <w:rPr>
                <w:rFonts w:hint="eastAsia"/>
                <w:sz w:val="10"/>
                <w:szCs w:val="48"/>
              </w:rPr>
            </w:pPr>
          </w:p>
          <w:p w14:paraId="15C67F45" w14:textId="77777777" w:rsidR="00570663" w:rsidRDefault="00570663" w:rsidP="007C0BAA">
            <w:pPr>
              <w:pStyle w:val="a9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项目开发总结报告</w:t>
            </w:r>
          </w:p>
          <w:p w14:paraId="7B0D3E53" w14:textId="77777777" w:rsidR="00CA30CC" w:rsidRDefault="00CA30CC" w:rsidP="00CA30CC">
            <w:pPr>
              <w:pStyle w:val="a9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noProof/>
                <w:sz w:val="24"/>
                <w:szCs w:val="28"/>
              </w:rPr>
              <w:t xml:space="preserve">: </w:t>
            </w: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1.0</w:t>
            </w:r>
          </w:p>
          <w:p w14:paraId="461CE233" w14:textId="77777777" w:rsidR="00570663" w:rsidRDefault="00570663" w:rsidP="007C0BAA">
            <w:pPr>
              <w:pStyle w:val="a9"/>
              <w:rPr>
                <w:rFonts w:hint="eastAsia"/>
                <w:bCs w:val="0"/>
                <w:sz w:val="24"/>
                <w:szCs w:val="28"/>
              </w:rPr>
            </w:pPr>
          </w:p>
          <w:p w14:paraId="5D1E95AB" w14:textId="77777777" w:rsidR="00570663" w:rsidRDefault="00570663" w:rsidP="007C0BAA">
            <w:pPr>
              <w:jc w:val="center"/>
              <w:rPr>
                <w:rFonts w:hint="eastAsia"/>
                <w:sz w:val="28"/>
                <w:szCs w:val="28"/>
              </w:rPr>
            </w:pPr>
          </w:p>
          <w:p w14:paraId="7960A479" w14:textId="77777777" w:rsidR="00570663" w:rsidRDefault="00570663" w:rsidP="007C0BAA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14:paraId="0B92B09E" w14:textId="77777777" w:rsidR="00570663" w:rsidRDefault="00570663" w:rsidP="007C0BAA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011BFA">
              <w:rPr>
                <w:rFonts w:ascii="楷体_GB2312" w:eastAsia="楷体_GB2312" w:hint="eastAsia"/>
                <w:sz w:val="30"/>
              </w:rPr>
              <w:t>连体婴大部队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</w:t>
            </w:r>
          </w:p>
          <w:p w14:paraId="158E5E37" w14:textId="77777777" w:rsidR="00570663" w:rsidRDefault="00570663" w:rsidP="007C0BAA">
            <w:pPr>
              <w:rPr>
                <w:rFonts w:hAnsi="宋体" w:hint="eastAsia"/>
                <w:sz w:val="30"/>
                <w:szCs w:val="30"/>
              </w:rPr>
            </w:pPr>
          </w:p>
          <w:p w14:paraId="11C11C08" w14:textId="77777777" w:rsidR="00570663" w:rsidRDefault="00570663" w:rsidP="007C0BAA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677781">
              <w:rPr>
                <w:rFonts w:ascii="楷体_GB2312" w:eastAsia="楷体_GB2312" w:hint="eastAsia"/>
                <w:sz w:val="30"/>
              </w:rPr>
              <w:t>；罗培铭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</w:t>
            </w:r>
          </w:p>
          <w:p w14:paraId="385D0D4A" w14:textId="77777777" w:rsidR="00570663" w:rsidRDefault="00570663" w:rsidP="007C0BAA">
            <w:pPr>
              <w:rPr>
                <w:rFonts w:hAnsi="宋体" w:hint="eastAsia"/>
                <w:sz w:val="30"/>
                <w:szCs w:val="30"/>
              </w:rPr>
            </w:pPr>
          </w:p>
          <w:p w14:paraId="64D39411" w14:textId="77777777" w:rsidR="00570663" w:rsidRDefault="00570663" w:rsidP="007C0BAA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C84B4E">
              <w:rPr>
                <w:rFonts w:ascii="楷体_GB2312" w:eastAsia="楷体_GB2312" w:hint="eastAsia"/>
                <w:sz w:val="30"/>
              </w:rPr>
              <w:t>202</w:t>
            </w:r>
            <w:r w:rsidR="00677781">
              <w:rPr>
                <w:rFonts w:ascii="楷体_GB2312" w:eastAsia="楷体_GB2312"/>
                <w:sz w:val="30"/>
              </w:rPr>
              <w:t>2</w:t>
            </w:r>
            <w:r w:rsidR="00CA30CC">
              <w:rPr>
                <w:rFonts w:ascii="楷体_GB2312" w:eastAsia="楷体_GB2312" w:hint="eastAsia"/>
                <w:sz w:val="30"/>
              </w:rPr>
              <w:t>-</w:t>
            </w:r>
            <w:r w:rsidR="00677781">
              <w:rPr>
                <w:rFonts w:ascii="楷体_GB2312" w:eastAsia="楷体_GB2312"/>
                <w:sz w:val="30"/>
              </w:rPr>
              <w:t>06</w:t>
            </w:r>
            <w:r w:rsidR="00CA30CC">
              <w:rPr>
                <w:rFonts w:ascii="楷体_GB2312" w:eastAsia="楷体_GB2312" w:hint="eastAsia"/>
                <w:sz w:val="30"/>
              </w:rPr>
              <w:t>-1</w:t>
            </w:r>
            <w:r w:rsidR="00677781">
              <w:rPr>
                <w:rFonts w:ascii="楷体_GB2312" w:eastAsia="楷体_GB2312"/>
                <w:sz w:val="30"/>
              </w:rPr>
              <w:t>6</w:t>
            </w:r>
            <w:r>
              <w:rPr>
                <w:rFonts w:hAnsi="宋体" w:hint="eastAsia"/>
                <w:sz w:val="30"/>
                <w:szCs w:val="30"/>
              </w:rPr>
              <w:t xml:space="preserve">             </w:t>
            </w:r>
          </w:p>
          <w:p w14:paraId="23E43542" w14:textId="77777777" w:rsidR="00570663" w:rsidRDefault="00570663" w:rsidP="007C0BAA">
            <w:pPr>
              <w:rPr>
                <w:rFonts w:hAnsi="宋体" w:hint="eastAsia"/>
                <w:sz w:val="30"/>
                <w:szCs w:val="30"/>
              </w:rPr>
            </w:pPr>
          </w:p>
          <w:p w14:paraId="04DBD9BB" w14:textId="77777777" w:rsidR="00570663" w:rsidRDefault="00570663" w:rsidP="007C0BAA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CA30CC">
              <w:rPr>
                <w:rFonts w:ascii="楷体_GB2312" w:eastAsia="楷体_GB2312" w:hint="eastAsia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CA30CC">
              <w:rPr>
                <w:rFonts w:ascii="楷体_GB2312" w:eastAsia="楷体_GB2312" w:hint="eastAsia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013C899E" w14:textId="77777777" w:rsidR="00570663" w:rsidRDefault="00CA30CC" w:rsidP="007C0BAA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</w:rPr>
              <w:t>■</w:t>
            </w:r>
            <w:r w:rsidR="00570663">
              <w:rPr>
                <w:rFonts w:hAnsi="宋体" w:hint="eastAsia"/>
                <w:sz w:val="30"/>
                <w:szCs w:val="30"/>
              </w:rPr>
              <w:t>客户（市场）</w:t>
            </w:r>
            <w:r w:rsidR="00570663"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ascii="楷体_GB2312" w:eastAsia="楷体_GB2312" w:hint="eastAsia"/>
              </w:rPr>
              <w:t>■</w:t>
            </w:r>
            <w:r w:rsidR="00570663">
              <w:rPr>
                <w:rFonts w:hAnsi="宋体" w:hint="eastAsia"/>
                <w:sz w:val="30"/>
                <w:szCs w:val="30"/>
              </w:rPr>
              <w:t>维护人员</w:t>
            </w:r>
            <w:r w:rsidR="00570663"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ascii="楷体_GB2312" w:eastAsia="楷体_GB2312" w:hint="eastAsia"/>
              </w:rPr>
              <w:t>■</w:t>
            </w:r>
            <w:r w:rsidR="00570663">
              <w:rPr>
                <w:rFonts w:hAnsi="宋体" w:hint="eastAsia"/>
                <w:sz w:val="30"/>
                <w:szCs w:val="30"/>
              </w:rPr>
              <w:t>用户</w:t>
            </w:r>
            <w:r w:rsidR="00570663"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0A782C19" w14:textId="77777777" w:rsidR="00570663" w:rsidRDefault="00570663" w:rsidP="007C0BAA">
            <w:pPr>
              <w:rPr>
                <w:rFonts w:hAnsi="宋体" w:hint="eastAsia"/>
                <w:sz w:val="30"/>
                <w:szCs w:val="30"/>
              </w:rPr>
            </w:pPr>
          </w:p>
          <w:p w14:paraId="3F406950" w14:textId="77777777" w:rsidR="00570663" w:rsidRDefault="00570663" w:rsidP="007C0BAA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 w:rsidR="00011BFA">
              <w:rPr>
                <w:rFonts w:ascii="楷体_GB2312" w:eastAsia="楷体_GB2312" w:hint="eastAsia"/>
                <w:sz w:val="30"/>
              </w:rPr>
              <w:t>黄艺鑫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</w:t>
            </w:r>
          </w:p>
          <w:p w14:paraId="25150A2D" w14:textId="77777777" w:rsidR="00570663" w:rsidRDefault="00570663" w:rsidP="007C0BAA">
            <w:pPr>
              <w:rPr>
                <w:rFonts w:hAnsi="宋体" w:hint="eastAsia"/>
                <w:sz w:val="30"/>
                <w:szCs w:val="30"/>
              </w:rPr>
            </w:pPr>
          </w:p>
          <w:p w14:paraId="333435EB" w14:textId="77777777" w:rsidR="00570663" w:rsidRDefault="00570663" w:rsidP="007C0BAA">
            <w:pPr>
              <w:rPr>
                <w:rFonts w:cs="Arial" w:hint="eastAsia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 w:rsidR="00C84B4E">
              <w:rPr>
                <w:rFonts w:ascii="楷体_GB2312" w:eastAsia="楷体_GB2312" w:hint="eastAsia"/>
                <w:sz w:val="30"/>
              </w:rPr>
              <w:t>202</w:t>
            </w:r>
            <w:r w:rsidR="00677781">
              <w:rPr>
                <w:rFonts w:ascii="楷体_GB2312" w:eastAsia="楷体_GB2312"/>
                <w:sz w:val="30"/>
              </w:rPr>
              <w:t>2</w:t>
            </w:r>
            <w:r w:rsidR="00B92BAE">
              <w:rPr>
                <w:rFonts w:ascii="楷体_GB2312" w:eastAsia="楷体_GB2312" w:hint="eastAsia"/>
                <w:sz w:val="30"/>
              </w:rPr>
              <w:t>-</w:t>
            </w:r>
            <w:r w:rsidR="00677781">
              <w:rPr>
                <w:rFonts w:ascii="楷体_GB2312" w:eastAsia="楷体_GB2312"/>
                <w:sz w:val="30"/>
              </w:rPr>
              <w:t>06</w:t>
            </w:r>
            <w:r w:rsidR="00B92BAE">
              <w:rPr>
                <w:rFonts w:ascii="楷体_GB2312" w:eastAsia="楷体_GB2312" w:hint="eastAsia"/>
                <w:sz w:val="30"/>
              </w:rPr>
              <w:t>-1</w:t>
            </w:r>
            <w:r w:rsidR="00677781">
              <w:rPr>
                <w:rFonts w:ascii="楷体_GB2312" w:eastAsia="楷体_GB2312"/>
                <w:sz w:val="30"/>
              </w:rPr>
              <w:t>6</w:t>
            </w:r>
            <w:r>
              <w:rPr>
                <w:rFonts w:hint="eastAsia"/>
              </w:rPr>
              <w:t xml:space="preserve">            </w:t>
            </w:r>
          </w:p>
        </w:tc>
      </w:tr>
      <w:tr w:rsidR="00570663" w14:paraId="55912BDA" w14:textId="77777777" w:rsidTr="00570663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64EE18CB" w14:textId="77777777" w:rsidR="00570663" w:rsidRDefault="00570663" w:rsidP="007C0BAA">
            <w:pPr>
              <w:pStyle w:val="a9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14:paraId="1D3A02FB" w14:textId="6AA15A04" w:rsidR="00570663" w:rsidRDefault="002F2DB4" w:rsidP="007C0BAA">
            <w:pPr>
              <w:pStyle w:val="a9"/>
              <w:jc w:val="right"/>
              <w:rPr>
                <w:rFonts w:cs="Arial" w:hint="eastAsia"/>
              </w:rPr>
            </w:pPr>
            <w:r>
              <w:rPr>
                <w:noProof/>
              </w:rPr>
              <w:drawing>
                <wp:inline distT="0" distB="0" distL="0" distR="0" wp14:anchorId="057EA5A5" wp14:editId="2F33A082">
                  <wp:extent cx="1266825" cy="3524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C2DC7" w14:textId="77777777" w:rsidR="004B5190" w:rsidRDefault="004B5190" w:rsidP="00977E16">
      <w:pPr>
        <w:ind w:right="26"/>
        <w:rPr>
          <w:rFonts w:ascii="楷体_GB2312" w:eastAsia="楷体_GB2312"/>
          <w:color w:val="000000"/>
          <w:sz w:val="30"/>
        </w:rPr>
      </w:pPr>
    </w:p>
    <w:p w14:paraId="2E84EE21" w14:textId="77777777" w:rsidR="0050007C" w:rsidRDefault="0050007C">
      <w:pPr>
        <w:ind w:left="1622" w:right="26" w:hanging="362"/>
        <w:rPr>
          <w:rFonts w:ascii="楷体_GB2312" w:eastAsia="楷体_GB2312"/>
          <w:color w:val="000000"/>
          <w:sz w:val="30"/>
        </w:rPr>
      </w:pPr>
    </w:p>
    <w:p w14:paraId="3CB042BA" w14:textId="77777777" w:rsidR="00325C35" w:rsidRPr="00011BFA" w:rsidRDefault="00325C35" w:rsidP="00011BFA">
      <w:pPr>
        <w:rPr>
          <w:rFonts w:hint="eastAsia"/>
        </w:rPr>
        <w:sectPr w:rsidR="00325C35" w:rsidRPr="00011BFA" w:rsidSect="003107CA">
          <w:footerReference w:type="even" r:id="rId9"/>
          <w:footerReference w:type="default" r:id="rId10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50FCB223" w14:textId="77777777" w:rsidR="00011BFA" w:rsidRDefault="00011BFA" w:rsidP="00011BFA">
      <w:pPr>
        <w:ind w:left="1622" w:right="26" w:hanging="362"/>
        <w:rPr>
          <w:rFonts w:ascii="楷体_GB2312" w:eastAsia="楷体_GB2312"/>
          <w:color w:val="000000"/>
          <w:sz w:val="30"/>
        </w:rPr>
      </w:pPr>
      <w:r>
        <w:lastRenderedPageBreak/>
        <w:tab/>
      </w:r>
    </w:p>
    <w:p w14:paraId="094AB705" w14:textId="77777777" w:rsidR="00011BFA" w:rsidRDefault="00011BFA" w:rsidP="00011BFA">
      <w:pPr>
        <w:pStyle w:val="TOC"/>
        <w:jc w:val="center"/>
      </w:pPr>
      <w:r>
        <w:rPr>
          <w:lang w:val="zh-CN"/>
        </w:rPr>
        <w:t>目录</w:t>
      </w:r>
    </w:p>
    <w:p w14:paraId="2E0EF661" w14:textId="348DD72F" w:rsidR="00E00C21" w:rsidRDefault="00011BFA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6282464" w:history="1">
        <w:r w:rsidR="00E00C21" w:rsidRPr="00E25FB8">
          <w:rPr>
            <w:rStyle w:val="ab"/>
            <w:rFonts w:eastAsia="黑体"/>
            <w:b/>
            <w:noProof/>
          </w:rPr>
          <w:t>项目总结报告</w:t>
        </w:r>
        <w:r w:rsidR="00E00C21">
          <w:rPr>
            <w:noProof/>
            <w:webHidden/>
          </w:rPr>
          <w:tab/>
        </w:r>
        <w:r w:rsidR="00E00C21">
          <w:rPr>
            <w:noProof/>
            <w:webHidden/>
          </w:rPr>
          <w:fldChar w:fldCharType="begin"/>
        </w:r>
        <w:r w:rsidR="00E00C21">
          <w:rPr>
            <w:noProof/>
            <w:webHidden/>
          </w:rPr>
          <w:instrText xml:space="preserve"> PAGEREF _Toc106282464 \h </w:instrText>
        </w:r>
        <w:r w:rsidR="00E00C21">
          <w:rPr>
            <w:noProof/>
            <w:webHidden/>
          </w:rPr>
        </w:r>
        <w:r w:rsidR="00E00C21">
          <w:rPr>
            <w:noProof/>
            <w:webHidden/>
          </w:rPr>
          <w:fldChar w:fldCharType="separate"/>
        </w:r>
        <w:r w:rsidR="00E00C21">
          <w:rPr>
            <w:noProof/>
            <w:webHidden/>
          </w:rPr>
          <w:t>1</w:t>
        </w:r>
        <w:r w:rsidR="00E00C21">
          <w:rPr>
            <w:noProof/>
            <w:webHidden/>
          </w:rPr>
          <w:fldChar w:fldCharType="end"/>
        </w:r>
      </w:hyperlink>
    </w:p>
    <w:p w14:paraId="0F0EC02E" w14:textId="58463670" w:rsidR="00E00C21" w:rsidRDefault="00E00C21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282465" w:history="1">
        <w:r w:rsidRPr="00E25FB8">
          <w:rPr>
            <w:rStyle w:val="ab"/>
            <w:noProof/>
          </w:rPr>
          <w:t xml:space="preserve">1 </w:t>
        </w:r>
        <w:r w:rsidRPr="00E25FB8">
          <w:rPr>
            <w:rStyle w:val="ab"/>
            <w:rFonts w:ascii="宋体" w:hAnsi="宋体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_Toc106282465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3EF6F7D" w14:textId="1EDA9FAC" w:rsidR="00E00C21" w:rsidRDefault="00E00C21">
      <w:pPr>
        <w:pStyle w:val="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282466" w:history="1">
        <w:r w:rsidRPr="00E25FB8">
          <w:rPr>
            <w:rStyle w:val="ab"/>
            <w:noProof/>
          </w:rPr>
          <w:t>1.1</w:t>
        </w:r>
        <w:r w:rsidRPr="00E25FB8">
          <w:rPr>
            <w:rStyle w:val="ab"/>
            <w:rFonts w:ascii="宋体" w:hAnsi="宋体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_Toc106282466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94F2E3" w14:textId="434CC0DC" w:rsidR="00E00C21" w:rsidRDefault="00E00C21">
      <w:pPr>
        <w:pStyle w:val="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282467" w:history="1">
        <w:r w:rsidRPr="00E25FB8">
          <w:rPr>
            <w:rStyle w:val="ab"/>
            <w:noProof/>
          </w:rPr>
          <w:t>1.2</w:t>
        </w:r>
        <w:r w:rsidRPr="00E25FB8">
          <w:rPr>
            <w:rStyle w:val="ab"/>
            <w:rFonts w:ascii="宋体" w:hAnsi="宋体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_Toc106282467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36DE90" w14:textId="57E98F40" w:rsidR="00E00C21" w:rsidRDefault="00E00C21">
      <w:pPr>
        <w:pStyle w:val="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282468" w:history="1">
        <w:r w:rsidRPr="00E25FB8">
          <w:rPr>
            <w:rStyle w:val="ab"/>
            <w:noProof/>
          </w:rPr>
          <w:t>1.3</w:t>
        </w:r>
        <w:r w:rsidRPr="00E25FB8">
          <w:rPr>
            <w:rStyle w:val="ab"/>
            <w:rFonts w:ascii="宋体" w:hAnsi="宋体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_Toc106282468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04E39A" w14:textId="0E99BA6D" w:rsidR="00E00C21" w:rsidRDefault="00E00C21">
      <w:pPr>
        <w:pStyle w:val="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282469" w:history="1">
        <w:r w:rsidRPr="00E25FB8">
          <w:rPr>
            <w:rStyle w:val="ab"/>
            <w:noProof/>
          </w:rPr>
          <w:t>1.4</w:t>
        </w:r>
        <w:r w:rsidRPr="00E25FB8">
          <w:rPr>
            <w:rStyle w:val="ab"/>
            <w:rFonts w:ascii="宋体" w:hAnsi="宋体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_Toc106282469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9C41A5" w14:textId="455D7994" w:rsidR="00E00C21" w:rsidRDefault="00E00C21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282470" w:history="1">
        <w:r w:rsidRPr="00E25FB8">
          <w:rPr>
            <w:rStyle w:val="ab"/>
            <w:noProof/>
          </w:rPr>
          <w:t xml:space="preserve">2 </w:t>
        </w:r>
        <w:r w:rsidRPr="00E25FB8">
          <w:rPr>
            <w:rStyle w:val="ab"/>
            <w:rFonts w:ascii="宋体" w:hAnsi="宋体"/>
            <w:noProof/>
          </w:rPr>
          <w:t>实际开发结果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_Toc106282470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8F2159" w14:textId="67CB6126" w:rsidR="00E00C21" w:rsidRDefault="00E00C21">
      <w:pPr>
        <w:pStyle w:val="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282471" w:history="1">
        <w:r w:rsidRPr="00E25FB8">
          <w:rPr>
            <w:rStyle w:val="ab"/>
            <w:noProof/>
          </w:rPr>
          <w:t>2.1</w:t>
        </w:r>
        <w:r w:rsidRPr="00E25FB8">
          <w:rPr>
            <w:rStyle w:val="ab"/>
            <w:rFonts w:ascii="宋体" w:hAnsi="宋体"/>
            <w:noProof/>
          </w:rPr>
          <w:t>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_Toc106282471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FF14F8" w14:textId="317427C1" w:rsidR="00E00C21" w:rsidRDefault="00E00C21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282472" w:history="1">
        <w:r w:rsidRPr="00E25FB8">
          <w:rPr>
            <w:rStyle w:val="ab"/>
            <w:noProof/>
          </w:rPr>
          <w:t>2.1.1 .</w:t>
        </w:r>
        <w:r w:rsidRPr="00E25FB8">
          <w:rPr>
            <w:rStyle w:val="ab"/>
            <w:rFonts w:ascii="宋体" w:hAnsi="宋体"/>
            <w:b/>
            <w:noProof/>
          </w:rPr>
          <w:t>本系统可执行文件</w:t>
        </w:r>
        <w:r w:rsidRPr="00E25FB8">
          <w:rPr>
            <w:rStyle w:val="ab"/>
            <w:rFonts w:ascii="宋体" w:hAnsi="宋体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_Toc106282472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D44C6E" w14:textId="70E079DA" w:rsidR="00E00C21" w:rsidRDefault="00E00C21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282473" w:history="1">
        <w:r w:rsidRPr="00E25FB8">
          <w:rPr>
            <w:rStyle w:val="ab"/>
            <w:b/>
            <w:noProof/>
          </w:rPr>
          <w:t>2.1.2</w:t>
        </w:r>
        <w:r w:rsidRPr="00E25FB8">
          <w:rPr>
            <w:rStyle w:val="ab"/>
            <w:rFonts w:ascii="宋体" w:hAnsi="宋体"/>
            <w:b/>
            <w:noProof/>
          </w:rPr>
          <w:t>本系统版本为V1.0;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_Toc106282473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84E5BD" w14:textId="5B3A417C" w:rsidR="00E00C21" w:rsidRDefault="00E00C21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282474" w:history="1">
        <w:r w:rsidRPr="00E25FB8">
          <w:rPr>
            <w:rStyle w:val="ab"/>
            <w:rFonts w:ascii="宋体" w:hAnsi="宋体"/>
            <w:b/>
            <w:noProof/>
          </w:rPr>
          <w:t>2.1.3开发过程中形成的文档如下</w:t>
        </w:r>
        <w:r w:rsidRPr="00E25FB8">
          <w:rPr>
            <w:rStyle w:val="ab"/>
            <w:noProof/>
          </w:rPr>
          <w:t>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_Toc106282474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6E4BF8" w14:textId="76C7CE2B" w:rsidR="00E00C21" w:rsidRDefault="00E00C21">
      <w:pPr>
        <w:pStyle w:val="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282475" w:history="1">
        <w:r w:rsidRPr="00E25FB8">
          <w:rPr>
            <w:rStyle w:val="ab"/>
            <w:rFonts w:ascii="宋体" w:hAnsi="宋体"/>
            <w:noProof/>
          </w:rPr>
          <w:t>2.2主要功能和性能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_Toc106282475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65276F" w14:textId="72075446" w:rsidR="00E00C21" w:rsidRDefault="00E00C21">
      <w:pPr>
        <w:pStyle w:val="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282476" w:history="1">
        <w:r w:rsidRPr="00E25FB8">
          <w:rPr>
            <w:rStyle w:val="ab"/>
            <w:rFonts w:ascii="宋体" w:hAnsi="宋体"/>
            <w:noProof/>
          </w:rPr>
          <w:t>2.3进度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_Toc106282476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A6ABF5" w14:textId="54AC8F19" w:rsidR="00E00C21" w:rsidRDefault="00E00C21">
      <w:pPr>
        <w:pStyle w:val="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282477" w:history="1">
        <w:r w:rsidRPr="00E25FB8">
          <w:rPr>
            <w:rStyle w:val="ab"/>
            <w:rFonts w:ascii="宋体" w:hAnsi="宋体"/>
            <w:noProof/>
          </w:rPr>
          <w:t>2.4费用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_Toc106282477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1FBFA7" w14:textId="02C1F052" w:rsidR="00E00C21" w:rsidRDefault="00E00C21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282478" w:history="1">
        <w:r w:rsidRPr="00E25FB8">
          <w:rPr>
            <w:rStyle w:val="ab"/>
            <w:rFonts w:ascii="宋体" w:hAnsi="宋体"/>
            <w:noProof/>
          </w:rPr>
          <w:t>3 开发工作评价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_Toc106282478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0847DB" w14:textId="26D561D4" w:rsidR="00E00C21" w:rsidRDefault="00E00C21">
      <w:pPr>
        <w:pStyle w:val="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282479" w:history="1">
        <w:r w:rsidRPr="00E25FB8">
          <w:rPr>
            <w:rStyle w:val="ab"/>
            <w:rFonts w:ascii="宋体" w:hAnsi="宋体"/>
            <w:noProof/>
          </w:rPr>
          <w:t>3.1对项目完成情况的评价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_Toc106282479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B95C67" w14:textId="1E70F4FF" w:rsidR="00E00C21" w:rsidRDefault="00E00C21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282480" w:history="1">
        <w:r w:rsidRPr="00E25FB8">
          <w:rPr>
            <w:rStyle w:val="ab"/>
            <w:rFonts w:ascii="宋体" w:hAnsi="宋体"/>
            <w:b/>
            <w:noProof/>
          </w:rPr>
          <w:t>3.1.0 文档编写情况进行评价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_Toc106282480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1A8599" w14:textId="7A93093B" w:rsidR="00E00C21" w:rsidRDefault="00E00C21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282481" w:history="1">
        <w:r w:rsidRPr="00E25FB8">
          <w:rPr>
            <w:rStyle w:val="ab"/>
            <w:rFonts w:ascii="宋体" w:hAnsi="宋体"/>
            <w:b/>
            <w:noProof/>
          </w:rPr>
          <w:t>3.1.1 对程序编制、调试评价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_Toc106282481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8448E7" w14:textId="36104CB5" w:rsidR="00E00C21" w:rsidRDefault="00E00C21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282482" w:history="1">
        <w:r w:rsidRPr="00E25FB8">
          <w:rPr>
            <w:rStyle w:val="ab"/>
            <w:rFonts w:ascii="宋体" w:hAnsi="宋体"/>
            <w:b/>
            <w:noProof/>
          </w:rPr>
          <w:t>3.1.2 总体评价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_Toc106282482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ED8562" w14:textId="17AE1C6C" w:rsidR="00E00C21" w:rsidRDefault="00E00C21">
      <w:pPr>
        <w:pStyle w:val="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282483" w:history="1">
        <w:r w:rsidRPr="00E25FB8">
          <w:rPr>
            <w:rStyle w:val="ab"/>
            <w:rFonts w:ascii="宋体" w:hAnsi="宋体"/>
            <w:noProof/>
          </w:rPr>
          <w:t>3.2对产品质量的评价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_Toc106282483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22D4AB" w14:textId="2E38199E" w:rsidR="00E00C21" w:rsidRDefault="00E00C21">
      <w:pPr>
        <w:pStyle w:val="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282484" w:history="1">
        <w:r w:rsidRPr="00E25FB8">
          <w:rPr>
            <w:rStyle w:val="ab"/>
            <w:rFonts w:ascii="宋体" w:hAnsi="宋体"/>
            <w:noProof/>
          </w:rPr>
          <w:t>3.3对技术方法的评价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_Toc106282484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459CAF" w14:textId="652EF0DA" w:rsidR="00E00C21" w:rsidRDefault="00E00C21">
      <w:pPr>
        <w:pStyle w:val="1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282485" w:history="1">
        <w:r w:rsidRPr="00E25FB8">
          <w:rPr>
            <w:rStyle w:val="ab"/>
            <w:rFonts w:ascii="宋体" w:hAnsi="宋体"/>
            <w:noProof/>
          </w:rPr>
          <w:t>4 经验与教训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_Toc106282485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589493" w14:textId="3598A304" w:rsidR="00011BFA" w:rsidRDefault="00011BFA" w:rsidP="00011BFA">
      <w:pPr>
        <w:tabs>
          <w:tab w:val="left" w:pos="672"/>
        </w:tabs>
        <w:rPr>
          <w:rFonts w:hint="eastAsia"/>
        </w:rPr>
      </w:pPr>
      <w:r>
        <w:rPr>
          <w:b/>
          <w:bCs/>
          <w:lang w:val="zh-CN"/>
        </w:rPr>
        <w:fldChar w:fldCharType="end"/>
      </w:r>
    </w:p>
    <w:p w14:paraId="6948A3D1" w14:textId="77777777" w:rsidR="00011BFA" w:rsidRPr="00011BFA" w:rsidRDefault="00011BFA" w:rsidP="00011BFA">
      <w:pPr>
        <w:tabs>
          <w:tab w:val="left" w:pos="672"/>
        </w:tabs>
        <w:rPr>
          <w:rFonts w:hint="eastAsia"/>
        </w:rPr>
        <w:sectPr w:rsidR="00011BFA" w:rsidRPr="00011BFA" w:rsidSect="003107CA">
          <w:footerReference w:type="even" r:id="rId11"/>
          <w:footerReference w:type="default" r:id="rId12"/>
          <w:pgSz w:w="11906" w:h="16838" w:code="9"/>
          <w:pgMar w:top="1440" w:right="1418" w:bottom="1440" w:left="1418" w:header="851" w:footer="992" w:gutter="0"/>
          <w:cols w:space="425"/>
          <w:docGrid w:type="lines" w:linePitch="326"/>
        </w:sectPr>
      </w:pPr>
      <w:r>
        <w:tab/>
      </w:r>
    </w:p>
    <w:p w14:paraId="22C16FA8" w14:textId="77777777" w:rsidR="0050007C" w:rsidRDefault="0050007C">
      <w:pPr>
        <w:jc w:val="center"/>
        <w:outlineLvl w:val="0"/>
        <w:rPr>
          <w:rFonts w:eastAsia="黑体" w:hint="eastAsia"/>
          <w:sz w:val="32"/>
        </w:rPr>
      </w:pPr>
      <w:bookmarkStart w:id="0" w:name="_Toc106282464"/>
      <w:r>
        <w:rPr>
          <w:rFonts w:eastAsia="黑体" w:hint="eastAsia"/>
          <w:b/>
          <w:sz w:val="32"/>
        </w:rPr>
        <w:lastRenderedPageBreak/>
        <w:t>项目总结报告</w:t>
      </w:r>
      <w:bookmarkEnd w:id="0"/>
    </w:p>
    <w:p w14:paraId="71E534A1" w14:textId="77777777" w:rsidR="00677781" w:rsidRDefault="0050007C" w:rsidP="000400F2">
      <w:pPr>
        <w:pStyle w:val="10"/>
        <w:rPr>
          <w:rFonts w:ascii="宋体" w:eastAsia="宋体" w:hAnsi="宋体"/>
          <w:sz w:val="32"/>
          <w:szCs w:val="32"/>
        </w:rPr>
      </w:pPr>
      <w:bookmarkStart w:id="1" w:name="_Toc251245744"/>
      <w:bookmarkStart w:id="2" w:name="_Toc106282465"/>
      <w:r>
        <w:rPr>
          <w:rFonts w:hint="eastAsia"/>
        </w:rPr>
        <w:t xml:space="preserve">1 </w:t>
      </w:r>
      <w:r w:rsidRPr="000400F2">
        <w:rPr>
          <w:rFonts w:ascii="宋体" w:eastAsia="宋体" w:hAnsi="宋体" w:hint="eastAsia"/>
          <w:sz w:val="32"/>
          <w:szCs w:val="32"/>
        </w:rPr>
        <w:t>引言</w:t>
      </w:r>
      <w:bookmarkEnd w:id="1"/>
      <w:bookmarkEnd w:id="2"/>
    </w:p>
    <w:p w14:paraId="0120F1F6" w14:textId="77777777" w:rsidR="00677781" w:rsidRPr="00677781" w:rsidRDefault="00677781" w:rsidP="00677781">
      <w:pPr>
        <w:ind w:firstLine="425"/>
        <w:rPr>
          <w:rFonts w:hint="eastAsia"/>
        </w:rPr>
      </w:pPr>
      <w:r w:rsidRPr="00677781">
        <w:rPr>
          <w:rFonts w:hint="eastAsia"/>
        </w:rPr>
        <w:t>伴随着网络技术的发展，网络已经对人们生活的方方面面产生了重大的影响，包括教育、购物、求职等等。通过网络快速传播，使得信息不再有地域的限制，从而使信息能得以更为广泛的传播。它不仅是学生获取学习资料的重要渠道，也是企业宣传产品、提高产品知名度的重要平台。然而，如此大量的新闻信息有时却让人们不能辨别真假，无法找到自己所需的信息。另外当人们对某条新闻信息有自己的看法时却不能充分表达，无法与其他用户进行交流共同。这样新闻发布系统的概念由此提出。</w:t>
      </w:r>
    </w:p>
    <w:p w14:paraId="67EF2C60" w14:textId="77777777" w:rsidR="0050007C" w:rsidRDefault="0050007C">
      <w:pPr>
        <w:pStyle w:val="11"/>
        <w:rPr>
          <w:rFonts w:hint="eastAsia"/>
        </w:rPr>
      </w:pPr>
      <w:bookmarkStart w:id="3" w:name="_Toc251245745"/>
      <w:bookmarkStart w:id="4" w:name="_Toc106282466"/>
      <w:r>
        <w:rPr>
          <w:rFonts w:hint="eastAsia"/>
        </w:rPr>
        <w:t>1.1</w:t>
      </w:r>
      <w:r w:rsidRPr="000400F2">
        <w:rPr>
          <w:rFonts w:ascii="宋体" w:eastAsia="宋体" w:hAnsi="宋体" w:hint="eastAsia"/>
          <w:sz w:val="28"/>
          <w:szCs w:val="28"/>
        </w:rPr>
        <w:t>编写目的</w:t>
      </w:r>
      <w:bookmarkEnd w:id="3"/>
      <w:bookmarkEnd w:id="4"/>
    </w:p>
    <w:p w14:paraId="5D86600D" w14:textId="77777777" w:rsidR="0050007C" w:rsidRDefault="00677781" w:rsidP="00677781">
      <w:pPr>
        <w:ind w:firstLine="425"/>
      </w:pPr>
      <w:r w:rsidRPr="00677781">
        <w:rPr>
          <w:rFonts w:hint="eastAsia"/>
        </w:rPr>
        <w:t>新闻发布系统产生的实际背景入手，并根据系统的实际需求，从软件开发过程角度对系统进行需求分析，为系统的成功开发奠定理论基础。</w:t>
      </w:r>
    </w:p>
    <w:p w14:paraId="071FBDB9" w14:textId="77777777" w:rsidR="0050007C" w:rsidRDefault="0050007C" w:rsidP="000400F2">
      <w:pPr>
        <w:pStyle w:val="11"/>
        <w:rPr>
          <w:rFonts w:hint="eastAsia"/>
        </w:rPr>
      </w:pPr>
      <w:bookmarkStart w:id="5" w:name="_Toc251245746"/>
      <w:bookmarkStart w:id="6" w:name="_Toc106282467"/>
      <w:r>
        <w:rPr>
          <w:rFonts w:hint="eastAsia"/>
        </w:rPr>
        <w:t>1.2</w:t>
      </w:r>
      <w:r w:rsidRPr="000400F2">
        <w:rPr>
          <w:rFonts w:ascii="宋体" w:eastAsia="宋体" w:hAnsi="宋体" w:hint="eastAsia"/>
          <w:sz w:val="28"/>
          <w:szCs w:val="28"/>
        </w:rPr>
        <w:t>背景</w:t>
      </w:r>
      <w:bookmarkEnd w:id="5"/>
      <w:bookmarkEnd w:id="6"/>
    </w:p>
    <w:p w14:paraId="67BE245E" w14:textId="77777777" w:rsidR="0050007C" w:rsidRDefault="005000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本项目的名称：</w:t>
      </w:r>
      <w:r w:rsidR="00677781">
        <w:rPr>
          <w:rFonts w:hint="eastAsia"/>
        </w:rPr>
        <w:t>新闻发布系统</w:t>
      </w:r>
    </w:p>
    <w:p w14:paraId="048612E7" w14:textId="77777777" w:rsidR="0050007C" w:rsidRDefault="0050007C">
      <w:pPr>
        <w:ind w:firstLine="425"/>
        <w:rPr>
          <w:rFonts w:hint="eastAsia"/>
        </w:rPr>
      </w:pPr>
      <w:r>
        <w:rPr>
          <w:rFonts w:hint="eastAsia"/>
        </w:rPr>
        <w:t>开发出来的软件系统的名称：</w:t>
      </w:r>
      <w:r w:rsidR="00677781">
        <w:rPr>
          <w:rFonts w:hint="eastAsia"/>
        </w:rPr>
        <w:t>新闻发布系统</w:t>
      </w:r>
    </w:p>
    <w:p w14:paraId="268FD8D9" w14:textId="77777777" w:rsidR="0050007C" w:rsidRDefault="0050007C">
      <w:pPr>
        <w:rPr>
          <w:rFonts w:hint="eastAsia"/>
        </w:rPr>
      </w:pPr>
      <w:r>
        <w:rPr>
          <w:rFonts w:hint="eastAsia"/>
        </w:rPr>
        <w:tab/>
      </w:r>
      <w:r w:rsidR="00680541">
        <w:rPr>
          <w:rFonts w:hint="eastAsia"/>
        </w:rPr>
        <w:t>此软件和任务提出者：</w:t>
      </w:r>
      <w:r w:rsidR="00677781">
        <w:rPr>
          <w:rFonts w:hint="eastAsia"/>
        </w:rPr>
        <w:t>朱方灏钧</w:t>
      </w:r>
      <w:r w:rsidR="00680541">
        <w:rPr>
          <w:color w:val="FFFFFF"/>
          <w:sz w:val="18"/>
          <w:szCs w:val="18"/>
        </w:rPr>
        <w:t>信息技术有限公司</w:t>
      </w:r>
    </w:p>
    <w:p w14:paraId="777EC7C2" w14:textId="77777777" w:rsidR="0050007C" w:rsidRDefault="005000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此软件的开发者：</w:t>
      </w:r>
      <w:r w:rsidR="00C722F1">
        <w:rPr>
          <w:rFonts w:hint="eastAsia"/>
        </w:rPr>
        <w:t>连体婴大部队</w:t>
      </w:r>
    </w:p>
    <w:p w14:paraId="55C24FE4" w14:textId="77777777" w:rsidR="0050007C" w:rsidRPr="00680541" w:rsidRDefault="0050007C" w:rsidP="0028318C">
      <w:pPr>
        <w:ind w:leftChars="150"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此软件的用户：</w:t>
      </w:r>
      <w:r w:rsidR="0028318C">
        <w:rPr>
          <w:rFonts w:hint="eastAsia"/>
        </w:rPr>
        <w:t>华迪公司相关人员，社会个人，社会企业，华迪实训学员，华迪培训学员。</w:t>
      </w:r>
    </w:p>
    <w:p w14:paraId="1A7FC5C2" w14:textId="77777777" w:rsidR="0050007C" w:rsidRPr="00297C62" w:rsidRDefault="0050007C" w:rsidP="00D96309">
      <w:pPr>
        <w:rPr>
          <w:rFonts w:hint="eastAsia"/>
        </w:rPr>
      </w:pPr>
    </w:p>
    <w:p w14:paraId="32D2547B" w14:textId="77777777" w:rsidR="0050007C" w:rsidRDefault="0050007C" w:rsidP="000400F2">
      <w:pPr>
        <w:pStyle w:val="11"/>
        <w:rPr>
          <w:rFonts w:hint="eastAsia"/>
        </w:rPr>
      </w:pPr>
      <w:bookmarkStart w:id="7" w:name="_Toc251245747"/>
      <w:bookmarkStart w:id="8" w:name="_Toc106282468"/>
      <w:r>
        <w:rPr>
          <w:rFonts w:hint="eastAsia"/>
        </w:rPr>
        <w:t>1.3</w:t>
      </w:r>
      <w:r w:rsidRPr="000400F2">
        <w:rPr>
          <w:rFonts w:ascii="宋体" w:eastAsia="宋体" w:hAnsi="宋体" w:hint="eastAsia"/>
          <w:sz w:val="28"/>
          <w:szCs w:val="28"/>
        </w:rPr>
        <w:t>定义</w:t>
      </w:r>
      <w:bookmarkEnd w:id="7"/>
      <w:bookmarkEnd w:id="8"/>
    </w:p>
    <w:p w14:paraId="49FFC494" w14:textId="77777777" w:rsidR="0050007C" w:rsidRDefault="00C722F1">
      <w:pPr>
        <w:ind w:left="709" w:hanging="284"/>
      </w:pPr>
      <w:r>
        <w:rPr>
          <w:rFonts w:hint="eastAsia"/>
        </w:rPr>
        <w:t>SPRINGBOOT-NEWS</w:t>
      </w:r>
      <w:r w:rsidR="0050007C">
        <w:rPr>
          <w:rFonts w:hint="eastAsia"/>
        </w:rPr>
        <w:t>：</w:t>
      </w:r>
      <w:r>
        <w:rPr>
          <w:rFonts w:hint="eastAsia"/>
        </w:rPr>
        <w:t>新闻发布系统</w:t>
      </w:r>
      <w:r w:rsidR="0050007C">
        <w:rPr>
          <w:rFonts w:hint="eastAsia"/>
        </w:rPr>
        <w:t>。</w:t>
      </w:r>
      <w:r w:rsidR="0050007C">
        <w:t xml:space="preserve"> </w:t>
      </w:r>
    </w:p>
    <w:p w14:paraId="7425500F" w14:textId="77777777" w:rsidR="0050007C" w:rsidRDefault="0050007C"/>
    <w:p w14:paraId="567D37AC" w14:textId="77777777" w:rsidR="0050007C" w:rsidRDefault="0050007C" w:rsidP="000400F2">
      <w:pPr>
        <w:pStyle w:val="11"/>
        <w:rPr>
          <w:rFonts w:hint="eastAsia"/>
        </w:rPr>
      </w:pPr>
      <w:bookmarkStart w:id="9" w:name="_Toc251245748"/>
      <w:bookmarkStart w:id="10" w:name="_Toc106282469"/>
      <w:r>
        <w:rPr>
          <w:rFonts w:hint="eastAsia"/>
        </w:rPr>
        <w:t>1.4</w:t>
      </w:r>
      <w:r w:rsidRPr="000400F2">
        <w:rPr>
          <w:rFonts w:ascii="宋体" w:eastAsia="宋体" w:hAnsi="宋体" w:hint="eastAsia"/>
          <w:sz w:val="30"/>
          <w:szCs w:val="30"/>
        </w:rPr>
        <w:t>参考资料</w:t>
      </w:r>
      <w:bookmarkEnd w:id="9"/>
      <w:bookmarkEnd w:id="10"/>
    </w:p>
    <w:p w14:paraId="1CCDB4CD" w14:textId="77777777" w:rsidR="0050007C" w:rsidRDefault="002225B8" w:rsidP="0062356D">
      <w:pPr>
        <w:spacing w:line="360" w:lineRule="auto"/>
        <w:ind w:firstLine="425"/>
        <w:rPr>
          <w:rFonts w:hint="eastAsia"/>
        </w:rPr>
      </w:pPr>
      <w:r>
        <w:rPr>
          <w:rFonts w:hint="eastAsia"/>
          <w:szCs w:val="21"/>
        </w:rPr>
        <w:t>《</w:t>
      </w:r>
      <w:r w:rsidR="00C722F1">
        <w:rPr>
          <w:rFonts w:hint="eastAsia"/>
          <w:szCs w:val="21"/>
        </w:rPr>
        <w:t>新闻发布系统</w:t>
      </w:r>
      <w:r w:rsidR="00156EE9" w:rsidRPr="00156EE9">
        <w:rPr>
          <w:rFonts w:hint="eastAsia"/>
          <w:szCs w:val="21"/>
        </w:rPr>
        <w:t>_</w:t>
      </w:r>
      <w:r w:rsidR="00156EE9" w:rsidRPr="00156EE9">
        <w:rPr>
          <w:rFonts w:hint="eastAsia"/>
          <w:szCs w:val="21"/>
        </w:rPr>
        <w:t>用户涉众请求</w:t>
      </w:r>
      <w:r>
        <w:rPr>
          <w:rFonts w:hint="eastAsia"/>
          <w:szCs w:val="21"/>
        </w:rPr>
        <w:t>》</w:t>
      </w:r>
      <w:r w:rsidR="0050007C">
        <w:rPr>
          <w:rFonts w:hint="eastAsia"/>
        </w:rPr>
        <w:t>、</w:t>
      </w:r>
      <w:r>
        <w:rPr>
          <w:rFonts w:hint="eastAsia"/>
          <w:szCs w:val="21"/>
        </w:rPr>
        <w:t>《</w:t>
      </w:r>
      <w:r w:rsidR="00C722F1">
        <w:rPr>
          <w:rFonts w:hint="eastAsia"/>
        </w:rPr>
        <w:t>新闻发布系统</w:t>
      </w:r>
      <w:r w:rsidR="00156EE9" w:rsidRPr="0071611A">
        <w:rPr>
          <w:rFonts w:hint="eastAsia"/>
        </w:rPr>
        <w:t>软件需求规约</w:t>
      </w:r>
      <w:r>
        <w:rPr>
          <w:rFonts w:hint="eastAsia"/>
          <w:szCs w:val="21"/>
        </w:rPr>
        <w:t>》</w:t>
      </w:r>
    </w:p>
    <w:p w14:paraId="1A9DE4DB" w14:textId="77777777" w:rsidR="0050007C" w:rsidRPr="00614B89" w:rsidRDefault="0050007C"/>
    <w:p w14:paraId="36616ADE" w14:textId="77777777" w:rsidR="0050007C" w:rsidRDefault="0050007C" w:rsidP="000400F2">
      <w:pPr>
        <w:pStyle w:val="10"/>
        <w:rPr>
          <w:rFonts w:hint="eastAsia"/>
        </w:rPr>
      </w:pPr>
      <w:bookmarkStart w:id="11" w:name="_Toc251245749"/>
      <w:bookmarkStart w:id="12" w:name="_Toc106282470"/>
      <w:r>
        <w:rPr>
          <w:rFonts w:hint="eastAsia"/>
        </w:rPr>
        <w:lastRenderedPageBreak/>
        <w:t xml:space="preserve">2 </w:t>
      </w:r>
      <w:r w:rsidRPr="00B51FC3">
        <w:rPr>
          <w:rFonts w:ascii="宋体" w:eastAsia="宋体" w:hAnsi="宋体" w:hint="eastAsia"/>
          <w:sz w:val="32"/>
          <w:szCs w:val="32"/>
        </w:rPr>
        <w:t>实际开发结果</w:t>
      </w:r>
      <w:bookmarkEnd w:id="11"/>
      <w:bookmarkEnd w:id="12"/>
    </w:p>
    <w:p w14:paraId="524DA129" w14:textId="77777777" w:rsidR="00316A08" w:rsidRDefault="0050007C" w:rsidP="000400F2">
      <w:pPr>
        <w:pStyle w:val="11"/>
        <w:rPr>
          <w:rFonts w:hint="eastAsia"/>
        </w:rPr>
      </w:pPr>
      <w:bookmarkStart w:id="13" w:name="_Toc251245750"/>
      <w:bookmarkStart w:id="14" w:name="_Toc106282471"/>
      <w:r>
        <w:rPr>
          <w:rFonts w:hint="eastAsia"/>
        </w:rPr>
        <w:t>2.1</w:t>
      </w:r>
      <w:r w:rsidRPr="00B51FC3">
        <w:rPr>
          <w:rFonts w:ascii="宋体" w:eastAsia="宋体" w:hAnsi="宋体" w:hint="eastAsia"/>
          <w:sz w:val="28"/>
          <w:szCs w:val="28"/>
        </w:rPr>
        <w:t>产品</w:t>
      </w:r>
      <w:bookmarkEnd w:id="13"/>
      <w:bookmarkEnd w:id="14"/>
    </w:p>
    <w:p w14:paraId="072C8BEC" w14:textId="77777777" w:rsidR="0050007C" w:rsidRPr="00C91D51" w:rsidRDefault="00316A08" w:rsidP="00316A08">
      <w:pPr>
        <w:pStyle w:val="111"/>
        <w:rPr>
          <w:rFonts w:hint="eastAsia"/>
        </w:rPr>
      </w:pPr>
      <w:bookmarkStart w:id="15" w:name="_Toc251245751"/>
      <w:bookmarkStart w:id="16" w:name="_Toc10628247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16A08">
          <w:rPr>
            <w:rFonts w:hint="eastAsia"/>
          </w:rPr>
          <w:t>2.1.1</w:t>
        </w:r>
      </w:smartTag>
      <w:r w:rsidR="0050007C">
        <w:t xml:space="preserve"> .</w:t>
      </w:r>
      <w:r w:rsidR="0050007C" w:rsidRPr="00B51FC3">
        <w:rPr>
          <w:rFonts w:ascii="宋体" w:eastAsia="宋体" w:hAnsi="宋体" w:hint="eastAsia"/>
          <w:b/>
        </w:rPr>
        <w:t>本系统可执行文件</w:t>
      </w:r>
      <w:r w:rsidR="0050007C" w:rsidRPr="00B51FC3">
        <w:rPr>
          <w:rFonts w:ascii="宋体" w:eastAsia="宋体" w:hAnsi="宋体" w:hint="eastAsia"/>
        </w:rPr>
        <w:t>：</w:t>
      </w:r>
      <w:bookmarkEnd w:id="15"/>
      <w:bookmarkEnd w:id="16"/>
    </w:p>
    <w:p w14:paraId="53009109" w14:textId="77777777" w:rsidR="0050007C" w:rsidRPr="00C91D51" w:rsidRDefault="00C722F1" w:rsidP="009666E4">
      <w:pPr>
        <w:ind w:firstLine="425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SPRINGBOOT-NEWS</w:t>
      </w:r>
      <w:r w:rsidR="0050007C" w:rsidRPr="00C91D51">
        <w:rPr>
          <w:rFonts w:ascii="宋体" w:hAnsi="宋体" w:hint="eastAsia"/>
          <w:szCs w:val="24"/>
        </w:rPr>
        <w:t>：</w:t>
      </w:r>
    </w:p>
    <w:p w14:paraId="57C8D7DE" w14:textId="77777777" w:rsidR="0050007C" w:rsidRPr="00C91D51" w:rsidRDefault="00C722F1" w:rsidP="009666E4">
      <w:pPr>
        <w:ind w:firstLine="425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SPRINGBOOT-NEWS</w:t>
      </w:r>
      <w:r w:rsidR="0050007C" w:rsidRPr="00C91D51">
        <w:rPr>
          <w:rFonts w:ascii="宋体" w:hAnsi="宋体" w:hint="eastAsia"/>
          <w:szCs w:val="24"/>
        </w:rPr>
        <w:t>.</w:t>
      </w:r>
      <w:r w:rsidR="00011BFA">
        <w:rPr>
          <w:rFonts w:ascii="宋体" w:hAnsi="宋体" w:hint="eastAsia"/>
          <w:szCs w:val="24"/>
        </w:rPr>
        <w:t>war</w:t>
      </w:r>
      <w:r w:rsidR="002F3FFF" w:rsidRPr="00C91D51">
        <w:rPr>
          <w:rFonts w:ascii="宋体" w:hAnsi="宋体" w:hint="eastAsia"/>
          <w:szCs w:val="24"/>
        </w:rPr>
        <w:t>：</w:t>
      </w:r>
      <w:r w:rsidR="0050007C" w:rsidRPr="00C91D51">
        <w:rPr>
          <w:rFonts w:ascii="宋体" w:hAnsi="宋体" w:hint="eastAsia"/>
          <w:szCs w:val="24"/>
        </w:rPr>
        <w:t>文件大小：</w:t>
      </w:r>
      <w:r w:rsidR="00C034B5">
        <w:rPr>
          <w:rFonts w:ascii="宋体" w:hAnsi="宋体" w:hint="eastAsia"/>
          <w:szCs w:val="24"/>
        </w:rPr>
        <w:t>2</w:t>
      </w:r>
      <w:r w:rsidR="002B7195">
        <w:rPr>
          <w:rFonts w:ascii="宋体" w:hAnsi="宋体" w:hint="eastAsia"/>
          <w:szCs w:val="24"/>
        </w:rPr>
        <w:t>00</w:t>
      </w:r>
      <w:r w:rsidR="0050007C" w:rsidRPr="00C91D51">
        <w:rPr>
          <w:rFonts w:ascii="宋体" w:hAnsi="宋体"/>
          <w:szCs w:val="24"/>
        </w:rPr>
        <w:t>M</w:t>
      </w:r>
    </w:p>
    <w:p w14:paraId="4F0E3212" w14:textId="77777777" w:rsidR="0050007C" w:rsidRPr="00400D91" w:rsidRDefault="0050007C">
      <w:pPr>
        <w:rPr>
          <w:rFonts w:ascii="宋体" w:hAnsi="宋体"/>
          <w:szCs w:val="24"/>
        </w:rPr>
      </w:pPr>
    </w:p>
    <w:p w14:paraId="6EA3AEE2" w14:textId="77777777" w:rsidR="0050007C" w:rsidRDefault="00316A08" w:rsidP="00583AE3">
      <w:pPr>
        <w:pStyle w:val="111"/>
        <w:rPr>
          <w:rFonts w:hint="eastAsia"/>
        </w:rPr>
      </w:pPr>
      <w:bookmarkStart w:id="17" w:name="_Toc251245752"/>
      <w:bookmarkStart w:id="18" w:name="_Toc10628247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B51FC3">
          <w:rPr>
            <w:rFonts w:hint="eastAsia"/>
            <w:b/>
          </w:rPr>
          <w:t>2.1.2</w:t>
        </w:r>
      </w:smartTag>
      <w:r w:rsidR="0050007C" w:rsidRPr="00B51FC3">
        <w:rPr>
          <w:rFonts w:ascii="宋体" w:eastAsia="宋体" w:hAnsi="宋体" w:hint="eastAsia"/>
          <w:b/>
        </w:rPr>
        <w:t>本系统版本为V</w:t>
      </w:r>
      <w:r w:rsidR="00082C25" w:rsidRPr="00B51FC3">
        <w:rPr>
          <w:rFonts w:ascii="宋体" w:eastAsia="宋体" w:hAnsi="宋体" w:hint="eastAsia"/>
          <w:b/>
        </w:rPr>
        <w:t>1</w:t>
      </w:r>
      <w:r w:rsidR="0050007C" w:rsidRPr="00B51FC3">
        <w:rPr>
          <w:rFonts w:ascii="宋体" w:eastAsia="宋体" w:hAnsi="宋体"/>
          <w:b/>
        </w:rPr>
        <w:t>.0;</w:t>
      </w:r>
      <w:bookmarkEnd w:id="17"/>
      <w:bookmarkEnd w:id="18"/>
    </w:p>
    <w:p w14:paraId="187905D8" w14:textId="77777777" w:rsidR="00583AE3" w:rsidRPr="00583AE3" w:rsidRDefault="00583AE3" w:rsidP="00583AE3">
      <w:pPr>
        <w:rPr>
          <w:rFonts w:hint="eastAsia"/>
        </w:rPr>
      </w:pPr>
    </w:p>
    <w:p w14:paraId="75E1FF1D" w14:textId="77777777" w:rsidR="0050007C" w:rsidRPr="00C91D51" w:rsidRDefault="00316A08" w:rsidP="00316A08">
      <w:pPr>
        <w:pStyle w:val="111"/>
        <w:rPr>
          <w:rFonts w:hint="eastAsia"/>
        </w:rPr>
      </w:pPr>
      <w:bookmarkStart w:id="19" w:name="_Toc251245753"/>
      <w:bookmarkStart w:id="20" w:name="_Toc106282474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51FC3">
          <w:rPr>
            <w:rFonts w:ascii="宋体" w:eastAsia="宋体" w:hAnsi="宋体" w:hint="eastAsia"/>
            <w:b/>
          </w:rPr>
          <w:t>2.1.3</w:t>
        </w:r>
      </w:smartTag>
      <w:r w:rsidR="0050007C" w:rsidRPr="00B51FC3">
        <w:rPr>
          <w:rFonts w:ascii="宋体" w:eastAsia="宋体" w:hAnsi="宋体" w:hint="eastAsia"/>
          <w:b/>
        </w:rPr>
        <w:t>开发过程中形成的文档如下</w:t>
      </w:r>
      <w:r w:rsidR="0050007C" w:rsidRPr="00C91D51">
        <w:rPr>
          <w:rFonts w:hint="eastAsia"/>
        </w:rPr>
        <w:t>：</w:t>
      </w:r>
      <w:bookmarkEnd w:id="19"/>
      <w:bookmarkEnd w:id="20"/>
    </w:p>
    <w:p w14:paraId="7A04FEF5" w14:textId="77777777" w:rsidR="0050007C" w:rsidRPr="00C91D51" w:rsidRDefault="0050007C">
      <w:pPr>
        <w:ind w:firstLine="480"/>
        <w:rPr>
          <w:rFonts w:ascii="宋体" w:hAnsi="宋体" w:hint="eastAsia"/>
          <w:color w:val="000000"/>
          <w:szCs w:val="24"/>
        </w:rPr>
      </w:pPr>
      <w:r w:rsidRPr="00C91D51">
        <w:rPr>
          <w:rFonts w:ascii="宋体" w:hAnsi="宋体" w:hint="eastAsia"/>
          <w:color w:val="000000"/>
          <w:szCs w:val="24"/>
        </w:rPr>
        <w:t>《</w:t>
      </w:r>
      <w:r w:rsidR="00C722F1">
        <w:rPr>
          <w:rFonts w:hint="eastAsia"/>
        </w:rPr>
        <w:t>新闻发布系统</w:t>
      </w:r>
      <w:r w:rsidR="001E1BD9">
        <w:rPr>
          <w:rFonts w:ascii="宋体" w:hAnsi="宋体" w:hint="eastAsia"/>
          <w:szCs w:val="24"/>
        </w:rPr>
        <w:t>软件需求规约</w:t>
      </w:r>
      <w:r w:rsidRPr="00C91D51">
        <w:rPr>
          <w:rFonts w:ascii="宋体" w:hAnsi="宋体" w:hint="eastAsia"/>
          <w:color w:val="000000"/>
          <w:szCs w:val="24"/>
        </w:rPr>
        <w:t>》；</w:t>
      </w:r>
    </w:p>
    <w:p w14:paraId="2CB5EDEC" w14:textId="77777777" w:rsidR="0050007C" w:rsidRPr="00C91D51" w:rsidRDefault="0050007C" w:rsidP="000C6DF5">
      <w:pPr>
        <w:ind w:firstLine="480"/>
        <w:rPr>
          <w:rFonts w:ascii="宋体" w:hAnsi="宋体" w:hint="eastAsia"/>
          <w:color w:val="000000"/>
          <w:szCs w:val="24"/>
        </w:rPr>
      </w:pPr>
      <w:r w:rsidRPr="00C91D51">
        <w:rPr>
          <w:rFonts w:ascii="宋体" w:hAnsi="宋体" w:hint="eastAsia"/>
          <w:color w:val="000000"/>
          <w:szCs w:val="24"/>
        </w:rPr>
        <w:t>《</w:t>
      </w:r>
      <w:r w:rsidR="00C722F1">
        <w:rPr>
          <w:rFonts w:hint="eastAsia"/>
        </w:rPr>
        <w:t>新闻发布系统</w:t>
      </w:r>
      <w:r w:rsidR="000C6DF5">
        <w:rPr>
          <w:rFonts w:ascii="宋体" w:hAnsi="宋体" w:hint="eastAsia"/>
          <w:szCs w:val="24"/>
        </w:rPr>
        <w:t>架构设计说明书</w:t>
      </w:r>
      <w:r w:rsidRPr="00C91D51">
        <w:rPr>
          <w:rFonts w:ascii="宋体" w:hAnsi="宋体" w:hint="eastAsia"/>
          <w:color w:val="000000"/>
          <w:szCs w:val="24"/>
        </w:rPr>
        <w:t>》；</w:t>
      </w:r>
    </w:p>
    <w:p w14:paraId="5A754662" w14:textId="77777777" w:rsidR="0050007C" w:rsidRDefault="0050007C">
      <w:pPr>
        <w:ind w:firstLine="480"/>
        <w:rPr>
          <w:rFonts w:ascii="宋体" w:hAnsi="宋体" w:hint="eastAsia"/>
          <w:color w:val="000000"/>
          <w:szCs w:val="24"/>
        </w:rPr>
      </w:pPr>
      <w:r w:rsidRPr="00C91D51">
        <w:rPr>
          <w:rFonts w:ascii="宋体" w:hAnsi="宋体" w:hint="eastAsia"/>
          <w:color w:val="000000"/>
          <w:szCs w:val="24"/>
        </w:rPr>
        <w:t>《</w:t>
      </w:r>
      <w:r w:rsidR="00C722F1">
        <w:rPr>
          <w:rFonts w:hint="eastAsia"/>
        </w:rPr>
        <w:t>新闻发布系统</w:t>
      </w:r>
      <w:r w:rsidR="00E438E3" w:rsidRPr="00C91D51">
        <w:rPr>
          <w:rFonts w:ascii="宋体" w:hAnsi="宋体" w:hint="eastAsia"/>
          <w:szCs w:val="24"/>
        </w:rPr>
        <w:t>数据库设计说明书</w:t>
      </w:r>
      <w:r w:rsidRPr="00C91D51">
        <w:rPr>
          <w:rFonts w:ascii="宋体" w:hAnsi="宋体" w:hint="eastAsia"/>
          <w:color w:val="000000"/>
          <w:szCs w:val="24"/>
        </w:rPr>
        <w:t>》；</w:t>
      </w:r>
    </w:p>
    <w:p w14:paraId="6019FAA9" w14:textId="77777777" w:rsidR="000C6DF5" w:rsidRPr="00C91D51" w:rsidRDefault="000C6DF5">
      <w:pPr>
        <w:ind w:firstLine="480"/>
        <w:rPr>
          <w:rFonts w:ascii="宋体" w:hAnsi="宋体" w:hint="eastAsia"/>
          <w:color w:val="000000"/>
          <w:szCs w:val="24"/>
        </w:rPr>
      </w:pPr>
      <w:r w:rsidRPr="00C91D51">
        <w:rPr>
          <w:rFonts w:ascii="宋体" w:hAnsi="宋体" w:hint="eastAsia"/>
          <w:color w:val="000000"/>
          <w:szCs w:val="24"/>
        </w:rPr>
        <w:t>《</w:t>
      </w:r>
      <w:r w:rsidR="00C722F1">
        <w:rPr>
          <w:rFonts w:hint="eastAsia"/>
        </w:rPr>
        <w:t>新闻发布系统</w:t>
      </w:r>
      <w:r>
        <w:rPr>
          <w:rFonts w:ascii="宋体" w:hAnsi="宋体" w:hint="eastAsia"/>
          <w:szCs w:val="24"/>
        </w:rPr>
        <w:t>测试分析报告</w:t>
      </w:r>
      <w:r w:rsidRPr="00C91D51">
        <w:rPr>
          <w:rFonts w:ascii="宋体" w:hAnsi="宋体" w:hint="eastAsia"/>
          <w:color w:val="000000"/>
          <w:szCs w:val="24"/>
        </w:rPr>
        <w:t>》；</w:t>
      </w:r>
    </w:p>
    <w:p w14:paraId="5FB21629" w14:textId="77777777" w:rsidR="0050007C" w:rsidRDefault="0050007C">
      <w:pPr>
        <w:ind w:firstLine="480"/>
        <w:rPr>
          <w:rFonts w:ascii="宋体" w:hAnsi="宋体" w:hint="eastAsia"/>
          <w:color w:val="000000"/>
          <w:szCs w:val="24"/>
        </w:rPr>
      </w:pPr>
      <w:r w:rsidRPr="00C91D51">
        <w:rPr>
          <w:rFonts w:ascii="宋体" w:hAnsi="宋体" w:hint="eastAsia"/>
          <w:color w:val="000000"/>
          <w:szCs w:val="24"/>
        </w:rPr>
        <w:t>《</w:t>
      </w:r>
      <w:r w:rsidR="00C722F1">
        <w:rPr>
          <w:rFonts w:hint="eastAsia"/>
        </w:rPr>
        <w:t>新闻发布系统</w:t>
      </w:r>
      <w:r w:rsidR="00B34FF8" w:rsidRPr="00C91D51">
        <w:rPr>
          <w:rFonts w:ascii="宋体" w:hAnsi="宋体" w:hint="eastAsia"/>
          <w:szCs w:val="24"/>
        </w:rPr>
        <w:t>用户使用手册</w:t>
      </w:r>
      <w:r w:rsidRPr="00C91D51">
        <w:rPr>
          <w:rFonts w:ascii="宋体" w:hAnsi="宋体" w:hint="eastAsia"/>
          <w:color w:val="000000"/>
          <w:szCs w:val="24"/>
        </w:rPr>
        <w:t>》；</w:t>
      </w:r>
    </w:p>
    <w:p w14:paraId="4E090AE5" w14:textId="77777777" w:rsidR="00316A08" w:rsidRPr="00316A08" w:rsidRDefault="00C863A1" w:rsidP="003F489B">
      <w:pPr>
        <w:ind w:firstLine="480"/>
        <w:rPr>
          <w:rFonts w:ascii="宋体" w:hAnsi="宋体" w:hint="eastAsia"/>
          <w:color w:val="000000"/>
          <w:szCs w:val="24"/>
        </w:rPr>
      </w:pPr>
      <w:r w:rsidRPr="00C91D51">
        <w:rPr>
          <w:rFonts w:ascii="宋体" w:hAnsi="宋体" w:hint="eastAsia"/>
          <w:color w:val="000000"/>
          <w:szCs w:val="24"/>
        </w:rPr>
        <w:t>《</w:t>
      </w:r>
      <w:r w:rsidR="00C722F1">
        <w:rPr>
          <w:rFonts w:hint="eastAsia"/>
        </w:rPr>
        <w:t>新闻发布系统</w:t>
      </w:r>
      <w:r>
        <w:rPr>
          <w:rFonts w:ascii="宋体" w:hAnsi="宋体" w:hint="eastAsia"/>
          <w:szCs w:val="24"/>
        </w:rPr>
        <w:t>项目阶段评审报告</w:t>
      </w:r>
      <w:r w:rsidRPr="00C91D51">
        <w:rPr>
          <w:rFonts w:ascii="宋体" w:hAnsi="宋体" w:hint="eastAsia"/>
          <w:color w:val="000000"/>
          <w:szCs w:val="24"/>
        </w:rPr>
        <w:t>》；</w:t>
      </w:r>
    </w:p>
    <w:p w14:paraId="4BF3D187" w14:textId="77777777" w:rsidR="0050007C" w:rsidRPr="00B51FC3" w:rsidRDefault="0050007C" w:rsidP="000400F2">
      <w:pPr>
        <w:pStyle w:val="11"/>
        <w:rPr>
          <w:rFonts w:ascii="宋体" w:eastAsia="宋体" w:hAnsi="宋体"/>
          <w:sz w:val="28"/>
          <w:szCs w:val="28"/>
        </w:rPr>
      </w:pPr>
      <w:bookmarkStart w:id="21" w:name="_Toc251245754"/>
      <w:bookmarkStart w:id="22" w:name="_Toc106282475"/>
      <w:r w:rsidRPr="00B51FC3">
        <w:rPr>
          <w:rFonts w:ascii="宋体" w:eastAsia="宋体" w:hAnsi="宋体" w:hint="eastAsia"/>
          <w:sz w:val="28"/>
          <w:szCs w:val="28"/>
        </w:rPr>
        <w:t>2.2主要功能和性能</w:t>
      </w:r>
      <w:bookmarkEnd w:id="21"/>
      <w:bookmarkEnd w:id="22"/>
      <w:r w:rsidRPr="00B51FC3">
        <w:rPr>
          <w:rFonts w:ascii="宋体" w:eastAsia="宋体" w:hAnsi="宋体" w:hint="eastAsia"/>
          <w:sz w:val="28"/>
          <w:szCs w:val="28"/>
        </w:rPr>
        <w:t xml:space="preserve"> </w:t>
      </w:r>
    </w:p>
    <w:p w14:paraId="63B9F5D1" w14:textId="77777777" w:rsidR="0050007C" w:rsidRPr="002537F8" w:rsidRDefault="0050007C">
      <w:pPr>
        <w:rPr>
          <w:rFonts w:eastAsia="楷体_GB2312" w:hint="eastAsia"/>
          <w:color w:val="000000"/>
          <w:sz w:val="21"/>
          <w:szCs w:val="21"/>
        </w:rPr>
      </w:pPr>
      <w:r w:rsidRPr="002537F8">
        <w:rPr>
          <w:rFonts w:ascii="宋体" w:hAnsi="宋体" w:hint="eastAsia"/>
          <w:sz w:val="21"/>
          <w:szCs w:val="21"/>
        </w:rPr>
        <w:t>该产品应该具有功能及性能要求和研制结果对比如下</w:t>
      </w:r>
      <w:r w:rsidRPr="002537F8">
        <w:rPr>
          <w:rFonts w:eastAsia="楷体_GB2312" w:hint="eastAsia"/>
          <w:color w:val="000000"/>
          <w:sz w:val="21"/>
          <w:szCs w:val="21"/>
        </w:rPr>
        <w:t>：</w:t>
      </w:r>
      <w:r w:rsidRPr="002537F8">
        <w:rPr>
          <w:rFonts w:eastAsia="楷体_GB2312"/>
          <w:color w:val="000000"/>
          <w:sz w:val="21"/>
          <w:szCs w:val="21"/>
        </w:rPr>
        <w:t xml:space="preserve"> </w:t>
      </w:r>
    </w:p>
    <w:p w14:paraId="70184198" w14:textId="77777777" w:rsidR="0050007C" w:rsidRDefault="0050007C">
      <w:pPr>
        <w:rPr>
          <w:rFonts w:eastAsia="楷体_GB2312" w:hint="eastAsia"/>
          <w:color w:val="000000"/>
          <w:sz w:val="21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4563"/>
        <w:gridCol w:w="840"/>
        <w:gridCol w:w="1440"/>
      </w:tblGrid>
      <w:tr w:rsidR="0050007C" w14:paraId="6B40772A" w14:textId="77777777">
        <w:tblPrEx>
          <w:tblCellMar>
            <w:top w:w="0" w:type="dxa"/>
            <w:bottom w:w="0" w:type="dxa"/>
          </w:tblCellMar>
        </w:tblPrEx>
        <w:tc>
          <w:tcPr>
            <w:tcW w:w="7188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pct25" w:color="auto" w:fill="auto"/>
            <w:vAlign w:val="center"/>
          </w:tcPr>
          <w:p w14:paraId="6D9948EB" w14:textId="77777777" w:rsidR="0050007C" w:rsidRDefault="0050007C">
            <w:pPr>
              <w:jc w:val="center"/>
              <w:rPr>
                <w:rFonts w:ascii="宋体" w:hint="eastAsia"/>
                <w:b/>
              </w:rPr>
            </w:pPr>
            <w:r>
              <w:rPr>
                <w:rFonts w:hint="eastAsia"/>
                <w:b/>
              </w:rPr>
              <w:t>功能项</w:t>
            </w:r>
          </w:p>
        </w:tc>
        <w:tc>
          <w:tcPr>
            <w:tcW w:w="840" w:type="dxa"/>
            <w:tcBorders>
              <w:top w:val="single" w:sz="12" w:space="0" w:color="auto"/>
            </w:tcBorders>
            <w:shd w:val="pct25" w:color="auto" w:fill="auto"/>
          </w:tcPr>
          <w:p w14:paraId="2C8F645F" w14:textId="77777777" w:rsidR="0050007C" w:rsidRDefault="0050007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功能有无</w:t>
            </w:r>
          </w:p>
        </w:tc>
        <w:tc>
          <w:tcPr>
            <w:tcW w:w="1440" w:type="dxa"/>
            <w:tcBorders>
              <w:top w:val="single" w:sz="12" w:space="0" w:color="auto"/>
              <w:right w:val="single" w:sz="12" w:space="0" w:color="auto"/>
            </w:tcBorders>
            <w:shd w:val="pct25" w:color="auto" w:fill="auto"/>
          </w:tcPr>
          <w:p w14:paraId="140A53E0" w14:textId="77777777" w:rsidR="0050007C" w:rsidRDefault="0050007C">
            <w:pPr>
              <w:rPr>
                <w:rFonts w:ascii="宋体" w:hint="eastAsia"/>
                <w:b/>
              </w:rPr>
            </w:pPr>
            <w:r>
              <w:rPr>
                <w:rFonts w:hint="eastAsia"/>
                <w:b/>
              </w:rPr>
              <w:t>性能要求是否达到</w:t>
            </w:r>
          </w:p>
        </w:tc>
      </w:tr>
      <w:tr w:rsidR="00C86BB9" w14:paraId="56FDACE6" w14:textId="77777777">
        <w:tblPrEx>
          <w:tblCellMar>
            <w:top w:w="0" w:type="dxa"/>
            <w:bottom w:w="0" w:type="dxa"/>
          </w:tblCellMar>
        </w:tblPrEx>
        <w:tc>
          <w:tcPr>
            <w:tcW w:w="262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3286857" w14:textId="77777777" w:rsidR="00C86BB9" w:rsidRPr="00282C4F" w:rsidRDefault="007919D2" w:rsidP="0084556A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 w:hint="eastAsia"/>
                <w:kern w:val="0"/>
              </w:rPr>
            </w:pPr>
            <w:r>
              <w:rPr>
                <w:rFonts w:ascii="宋体" w:eastAsia="宋体" w:hAnsi="宋体" w:hint="eastAsia"/>
                <w:kern w:val="0"/>
              </w:rPr>
              <w:t>登录注册</w:t>
            </w:r>
          </w:p>
        </w:tc>
        <w:tc>
          <w:tcPr>
            <w:tcW w:w="4563" w:type="dxa"/>
            <w:tcBorders>
              <w:left w:val="single" w:sz="4" w:space="0" w:color="auto"/>
            </w:tcBorders>
            <w:vAlign w:val="center"/>
          </w:tcPr>
          <w:p w14:paraId="6037A29A" w14:textId="6A2C7A3B" w:rsidR="00C86BB9" w:rsidRPr="00282C4F" w:rsidRDefault="00B50CA9" w:rsidP="00F452A7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 w:hint="eastAsia"/>
                <w:kern w:val="0"/>
              </w:rPr>
            </w:pPr>
            <w:r>
              <w:rPr>
                <w:rFonts w:ascii="宋体" w:eastAsia="宋体" w:hAnsi="宋体" w:hint="eastAsia"/>
                <w:kern w:val="0"/>
              </w:rPr>
              <w:t>用户注册</w:t>
            </w:r>
          </w:p>
        </w:tc>
        <w:tc>
          <w:tcPr>
            <w:tcW w:w="840" w:type="dxa"/>
          </w:tcPr>
          <w:p w14:paraId="5165D558" w14:textId="77777777" w:rsidR="00C86BB9" w:rsidRPr="00B90D48" w:rsidRDefault="00C86BB9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4AB68448" w14:textId="77777777" w:rsidR="00C86BB9" w:rsidRPr="00B90D48" w:rsidRDefault="00C86BB9">
            <w:pPr>
              <w:pStyle w:val="12"/>
              <w:rPr>
                <w:rFonts w:hint="eastAsia"/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C86BB9" w14:paraId="350D1D18" w14:textId="77777777">
        <w:tblPrEx>
          <w:tblCellMar>
            <w:top w:w="0" w:type="dxa"/>
            <w:bottom w:w="0" w:type="dxa"/>
          </w:tblCellMar>
        </w:tblPrEx>
        <w:tc>
          <w:tcPr>
            <w:tcW w:w="26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377C500" w14:textId="77777777" w:rsidR="00C86BB9" w:rsidRPr="00A94871" w:rsidRDefault="00C86BB9" w:rsidP="00A94871">
            <w:pPr>
              <w:tabs>
                <w:tab w:val="left" w:pos="5760"/>
              </w:tabs>
              <w:rPr>
                <w:rFonts w:hint="eastAsia"/>
                <w:sz w:val="21"/>
                <w:szCs w:val="21"/>
              </w:rPr>
            </w:pPr>
          </w:p>
        </w:tc>
        <w:tc>
          <w:tcPr>
            <w:tcW w:w="4563" w:type="dxa"/>
            <w:tcBorders>
              <w:left w:val="single" w:sz="4" w:space="0" w:color="auto"/>
            </w:tcBorders>
            <w:vAlign w:val="center"/>
          </w:tcPr>
          <w:p w14:paraId="54CD85F6" w14:textId="44A2D6C5" w:rsidR="00C86BB9" w:rsidRPr="00A94871" w:rsidRDefault="00FF3A6D" w:rsidP="00F452A7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 w:hint="eastAsia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</w:rPr>
              <w:t>用户登录</w:t>
            </w:r>
          </w:p>
        </w:tc>
        <w:tc>
          <w:tcPr>
            <w:tcW w:w="840" w:type="dxa"/>
          </w:tcPr>
          <w:p w14:paraId="6B991D09" w14:textId="77777777" w:rsidR="00C86BB9" w:rsidRPr="00B90D48" w:rsidRDefault="00C86BB9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6BFBC6F9" w14:textId="77777777" w:rsidR="00C86BB9" w:rsidRPr="00B90D48" w:rsidRDefault="00C86BB9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6A6DCD" w14:paraId="3EE472E1" w14:textId="77777777">
        <w:tblPrEx>
          <w:tblCellMar>
            <w:top w:w="0" w:type="dxa"/>
            <w:bottom w:w="0" w:type="dxa"/>
          </w:tblCellMar>
        </w:tblPrEx>
        <w:tc>
          <w:tcPr>
            <w:tcW w:w="262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AEA7476" w14:textId="77777777" w:rsidR="006A6DCD" w:rsidRDefault="006A6DCD" w:rsidP="0084556A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 w:hint="eastAsia"/>
                <w:kern w:val="0"/>
              </w:rPr>
            </w:pPr>
            <w:r>
              <w:rPr>
                <w:rFonts w:ascii="宋体" w:eastAsia="宋体" w:hAnsi="宋体" w:hint="eastAsia"/>
                <w:kern w:val="0"/>
              </w:rPr>
              <w:t>首页</w:t>
            </w:r>
          </w:p>
        </w:tc>
        <w:tc>
          <w:tcPr>
            <w:tcW w:w="4563" w:type="dxa"/>
            <w:tcBorders>
              <w:left w:val="single" w:sz="4" w:space="0" w:color="auto"/>
            </w:tcBorders>
            <w:vAlign w:val="center"/>
          </w:tcPr>
          <w:p w14:paraId="4F829ADF" w14:textId="77777777" w:rsidR="006A6DCD" w:rsidRPr="00F954EA" w:rsidRDefault="006A6DCD" w:rsidP="00F452A7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 w:hint="eastAsia"/>
                <w:kern w:val="0"/>
              </w:rPr>
            </w:pPr>
            <w:r>
              <w:rPr>
                <w:rFonts w:ascii="宋体" w:eastAsia="宋体" w:hAnsi="宋体" w:hint="eastAsia"/>
                <w:kern w:val="0"/>
              </w:rPr>
              <w:t>查看文章（部分）</w:t>
            </w:r>
          </w:p>
        </w:tc>
        <w:tc>
          <w:tcPr>
            <w:tcW w:w="840" w:type="dxa"/>
          </w:tcPr>
          <w:p w14:paraId="607C4C34" w14:textId="77777777" w:rsidR="006A6DCD" w:rsidRPr="00B90D48" w:rsidRDefault="006A6DCD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1B845603" w14:textId="77777777" w:rsidR="006A6DCD" w:rsidRPr="00B90D48" w:rsidRDefault="006A6DCD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6A6DCD" w14:paraId="0084563F" w14:textId="77777777">
        <w:tblPrEx>
          <w:tblCellMar>
            <w:top w:w="0" w:type="dxa"/>
            <w:bottom w:w="0" w:type="dxa"/>
          </w:tblCellMar>
        </w:tblPrEx>
        <w:tc>
          <w:tcPr>
            <w:tcW w:w="26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D17E7A5" w14:textId="77777777" w:rsidR="006A6DCD" w:rsidRPr="00A94871" w:rsidRDefault="006A6DCD" w:rsidP="00A94871">
            <w:pPr>
              <w:tabs>
                <w:tab w:val="left" w:pos="5760"/>
              </w:tabs>
              <w:rPr>
                <w:rFonts w:hint="eastAsia"/>
                <w:sz w:val="21"/>
                <w:szCs w:val="21"/>
              </w:rPr>
            </w:pPr>
          </w:p>
        </w:tc>
        <w:tc>
          <w:tcPr>
            <w:tcW w:w="4563" w:type="dxa"/>
            <w:tcBorders>
              <w:left w:val="single" w:sz="4" w:space="0" w:color="auto"/>
            </w:tcBorders>
            <w:vAlign w:val="center"/>
          </w:tcPr>
          <w:p w14:paraId="791E90D6" w14:textId="77777777" w:rsidR="006A6DCD" w:rsidRPr="00E262DC" w:rsidRDefault="006A6DCD" w:rsidP="00F452A7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 w:hint="eastAsia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Cs w:val="21"/>
              </w:rPr>
              <w:t>点赞文章</w:t>
            </w:r>
          </w:p>
        </w:tc>
        <w:tc>
          <w:tcPr>
            <w:tcW w:w="840" w:type="dxa"/>
          </w:tcPr>
          <w:p w14:paraId="24A7512A" w14:textId="77777777" w:rsidR="006A6DCD" w:rsidRPr="00B90D48" w:rsidRDefault="006A6DCD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41E16FA1" w14:textId="77777777" w:rsidR="006A6DCD" w:rsidRPr="00B90D48" w:rsidRDefault="006A6DCD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6A6DCD" w14:paraId="619E1FCD" w14:textId="77777777">
        <w:tblPrEx>
          <w:tblCellMar>
            <w:top w:w="0" w:type="dxa"/>
            <w:bottom w:w="0" w:type="dxa"/>
          </w:tblCellMar>
        </w:tblPrEx>
        <w:tc>
          <w:tcPr>
            <w:tcW w:w="26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FED71CC" w14:textId="77777777" w:rsidR="006A6DCD" w:rsidRPr="00A94871" w:rsidRDefault="006A6DCD" w:rsidP="00A94871">
            <w:pPr>
              <w:tabs>
                <w:tab w:val="left" w:pos="5760"/>
              </w:tabs>
              <w:rPr>
                <w:rFonts w:hint="eastAsia"/>
                <w:sz w:val="21"/>
                <w:szCs w:val="21"/>
              </w:rPr>
            </w:pPr>
          </w:p>
        </w:tc>
        <w:tc>
          <w:tcPr>
            <w:tcW w:w="4563" w:type="dxa"/>
            <w:tcBorders>
              <w:left w:val="single" w:sz="4" w:space="0" w:color="auto"/>
            </w:tcBorders>
            <w:vAlign w:val="center"/>
          </w:tcPr>
          <w:p w14:paraId="033380D2" w14:textId="77777777" w:rsidR="006A6DCD" w:rsidRPr="009A5D03" w:rsidRDefault="005544AC" w:rsidP="00F452A7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 w:hint="eastAsia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kern w:val="0"/>
              </w:rPr>
              <w:t>查看评论数量</w:t>
            </w:r>
          </w:p>
        </w:tc>
        <w:tc>
          <w:tcPr>
            <w:tcW w:w="840" w:type="dxa"/>
          </w:tcPr>
          <w:p w14:paraId="69E1B1E8" w14:textId="77777777" w:rsidR="006A6DCD" w:rsidRPr="00B90D48" w:rsidRDefault="006A6DCD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12730547" w14:textId="77777777" w:rsidR="006A6DCD" w:rsidRPr="00B90D48" w:rsidRDefault="006A6DCD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DE49FB" w14:paraId="511F4053" w14:textId="77777777">
        <w:tblPrEx>
          <w:tblCellMar>
            <w:top w:w="0" w:type="dxa"/>
            <w:bottom w:w="0" w:type="dxa"/>
          </w:tblCellMar>
        </w:tblPrEx>
        <w:tc>
          <w:tcPr>
            <w:tcW w:w="262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A36DF5B" w14:textId="77777777" w:rsidR="00DE49FB" w:rsidRPr="00735B12" w:rsidRDefault="007919D2" w:rsidP="0084556A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 w:hint="eastAsia"/>
                <w:kern w:val="0"/>
              </w:rPr>
            </w:pPr>
            <w:r>
              <w:rPr>
                <w:rFonts w:ascii="宋体" w:eastAsia="宋体" w:hAnsi="宋体" w:hint="eastAsia"/>
                <w:kern w:val="0"/>
              </w:rPr>
              <w:t>新闻详情</w:t>
            </w:r>
          </w:p>
        </w:tc>
        <w:tc>
          <w:tcPr>
            <w:tcW w:w="4563" w:type="dxa"/>
            <w:tcBorders>
              <w:left w:val="single" w:sz="4" w:space="0" w:color="auto"/>
            </w:tcBorders>
            <w:vAlign w:val="center"/>
          </w:tcPr>
          <w:p w14:paraId="76235E67" w14:textId="77777777" w:rsidR="00DE49FB" w:rsidRPr="00BE40D1" w:rsidRDefault="00471F87" w:rsidP="0084556A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 w:hint="eastAsia"/>
                <w:kern w:val="0"/>
              </w:rPr>
            </w:pPr>
            <w:r>
              <w:rPr>
                <w:rFonts w:ascii="宋体" w:eastAsia="宋体" w:hAnsi="宋体" w:hint="eastAsia"/>
                <w:kern w:val="0"/>
              </w:rPr>
              <w:t>查看文章（总体）</w:t>
            </w:r>
          </w:p>
        </w:tc>
        <w:tc>
          <w:tcPr>
            <w:tcW w:w="840" w:type="dxa"/>
          </w:tcPr>
          <w:p w14:paraId="45E98609" w14:textId="77777777"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2AC7E169" w14:textId="77777777"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DE49FB" w14:paraId="701DC498" w14:textId="77777777">
        <w:tblPrEx>
          <w:tblCellMar>
            <w:top w:w="0" w:type="dxa"/>
            <w:bottom w:w="0" w:type="dxa"/>
          </w:tblCellMar>
        </w:tblPrEx>
        <w:tc>
          <w:tcPr>
            <w:tcW w:w="26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6F39F6C" w14:textId="77777777" w:rsidR="00DE49FB" w:rsidRDefault="00DE49FB" w:rsidP="0084556A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 w:hint="eastAsia"/>
                <w:kern w:val="0"/>
              </w:rPr>
            </w:pPr>
          </w:p>
        </w:tc>
        <w:tc>
          <w:tcPr>
            <w:tcW w:w="4563" w:type="dxa"/>
            <w:tcBorders>
              <w:left w:val="single" w:sz="4" w:space="0" w:color="auto"/>
            </w:tcBorders>
            <w:vAlign w:val="center"/>
          </w:tcPr>
          <w:p w14:paraId="3B37C1F5" w14:textId="77777777" w:rsidR="00DE49FB" w:rsidRPr="00FF18D1" w:rsidRDefault="00471F87" w:rsidP="0084556A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 w:hint="eastAsia"/>
                <w:kern w:val="0"/>
              </w:rPr>
            </w:pPr>
            <w:r>
              <w:rPr>
                <w:rFonts w:ascii="宋体" w:eastAsia="宋体" w:hAnsi="宋体" w:hint="eastAsia"/>
                <w:kern w:val="0"/>
              </w:rPr>
              <w:t>点赞文章</w:t>
            </w:r>
          </w:p>
        </w:tc>
        <w:tc>
          <w:tcPr>
            <w:tcW w:w="840" w:type="dxa"/>
          </w:tcPr>
          <w:p w14:paraId="6518B808" w14:textId="77777777"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0058F78E" w14:textId="77777777"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DE49FB" w14:paraId="202C1C9A" w14:textId="77777777">
        <w:tblPrEx>
          <w:tblCellMar>
            <w:top w:w="0" w:type="dxa"/>
            <w:bottom w:w="0" w:type="dxa"/>
          </w:tblCellMar>
        </w:tblPrEx>
        <w:tc>
          <w:tcPr>
            <w:tcW w:w="26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10BFC66" w14:textId="77777777" w:rsidR="00DE49FB" w:rsidRDefault="00DE49FB" w:rsidP="0084556A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 w:hint="eastAsia"/>
                <w:kern w:val="0"/>
              </w:rPr>
            </w:pPr>
          </w:p>
        </w:tc>
        <w:tc>
          <w:tcPr>
            <w:tcW w:w="4563" w:type="dxa"/>
            <w:tcBorders>
              <w:left w:val="single" w:sz="4" w:space="0" w:color="auto"/>
            </w:tcBorders>
            <w:vAlign w:val="center"/>
          </w:tcPr>
          <w:p w14:paraId="03DE9C9D" w14:textId="77777777" w:rsidR="00DE49FB" w:rsidRPr="00FF18D1" w:rsidRDefault="00471F87" w:rsidP="0084556A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 w:hint="eastAsia"/>
                <w:kern w:val="0"/>
              </w:rPr>
            </w:pPr>
            <w:r>
              <w:rPr>
                <w:rFonts w:ascii="宋体" w:eastAsia="宋体" w:hAnsi="宋体" w:hint="eastAsia"/>
                <w:kern w:val="0"/>
              </w:rPr>
              <w:t>查看用户评论</w:t>
            </w:r>
          </w:p>
        </w:tc>
        <w:tc>
          <w:tcPr>
            <w:tcW w:w="840" w:type="dxa"/>
          </w:tcPr>
          <w:p w14:paraId="0E2AF86C" w14:textId="77777777"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2189025B" w14:textId="77777777"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DE49FB" w14:paraId="10BCD3A6" w14:textId="77777777">
        <w:tblPrEx>
          <w:tblCellMar>
            <w:top w:w="0" w:type="dxa"/>
            <w:bottom w:w="0" w:type="dxa"/>
          </w:tblCellMar>
        </w:tblPrEx>
        <w:tc>
          <w:tcPr>
            <w:tcW w:w="26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51F49E" w14:textId="77777777" w:rsidR="00DE49FB" w:rsidRDefault="00DE49FB" w:rsidP="0084556A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 w:hint="eastAsia"/>
                <w:kern w:val="0"/>
              </w:rPr>
            </w:pPr>
          </w:p>
        </w:tc>
        <w:tc>
          <w:tcPr>
            <w:tcW w:w="4563" w:type="dxa"/>
            <w:tcBorders>
              <w:left w:val="single" w:sz="4" w:space="0" w:color="auto"/>
            </w:tcBorders>
            <w:vAlign w:val="center"/>
          </w:tcPr>
          <w:p w14:paraId="7E2245D5" w14:textId="77777777" w:rsidR="00DE49FB" w:rsidRPr="00127DA3" w:rsidRDefault="00471F87" w:rsidP="0084556A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 w:hint="eastAsia"/>
                <w:kern w:val="0"/>
              </w:rPr>
            </w:pPr>
            <w:r>
              <w:rPr>
                <w:rFonts w:ascii="宋体" w:eastAsia="宋体" w:hAnsi="宋体" w:hint="eastAsia"/>
                <w:kern w:val="0"/>
              </w:rPr>
              <w:t>评论文章</w:t>
            </w:r>
          </w:p>
        </w:tc>
        <w:tc>
          <w:tcPr>
            <w:tcW w:w="840" w:type="dxa"/>
          </w:tcPr>
          <w:p w14:paraId="03DE06ED" w14:textId="77777777"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77BC6007" w14:textId="77777777"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DE49FB" w14:paraId="451FD82C" w14:textId="77777777">
        <w:tblPrEx>
          <w:tblCellMar>
            <w:top w:w="0" w:type="dxa"/>
            <w:bottom w:w="0" w:type="dxa"/>
          </w:tblCellMar>
        </w:tblPrEx>
        <w:tc>
          <w:tcPr>
            <w:tcW w:w="26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7103862" w14:textId="77777777" w:rsidR="00DE49FB" w:rsidRDefault="00DE49FB" w:rsidP="0084556A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 w:hint="eastAsia"/>
                <w:kern w:val="0"/>
              </w:rPr>
            </w:pPr>
          </w:p>
        </w:tc>
        <w:tc>
          <w:tcPr>
            <w:tcW w:w="4563" w:type="dxa"/>
            <w:tcBorders>
              <w:left w:val="single" w:sz="4" w:space="0" w:color="auto"/>
            </w:tcBorders>
            <w:vAlign w:val="center"/>
          </w:tcPr>
          <w:p w14:paraId="044FE078" w14:textId="77777777" w:rsidR="00DE49FB" w:rsidRPr="002F0B4C" w:rsidRDefault="002F0B4C" w:rsidP="0084556A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宋体" w:eastAsia="宋体" w:hAnsi="宋体" w:hint="eastAsia"/>
                <w:kern w:val="0"/>
              </w:rPr>
            </w:pPr>
            <w:r w:rsidRPr="002F0B4C">
              <w:rPr>
                <w:rFonts w:ascii="宋体" w:eastAsia="宋体" w:hAnsi="宋体" w:hint="eastAsia"/>
                <w:kern w:val="0"/>
              </w:rPr>
              <w:t>显示热门</w:t>
            </w:r>
            <w:r w:rsidR="006A6DCD">
              <w:rPr>
                <w:rFonts w:ascii="宋体" w:eastAsia="宋体" w:hAnsi="宋体" w:hint="eastAsia"/>
                <w:kern w:val="0"/>
              </w:rPr>
              <w:t>评论</w:t>
            </w:r>
          </w:p>
        </w:tc>
        <w:tc>
          <w:tcPr>
            <w:tcW w:w="840" w:type="dxa"/>
          </w:tcPr>
          <w:p w14:paraId="07631F68" w14:textId="77777777"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right w:val="single" w:sz="12" w:space="0" w:color="auto"/>
            </w:tcBorders>
          </w:tcPr>
          <w:p w14:paraId="00B89B06" w14:textId="77777777"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DE49FB" w14:paraId="3238FC13" w14:textId="77777777" w:rsidTr="006A6DCD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2625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71B4E327" w14:textId="77777777" w:rsidR="00DE49FB" w:rsidRPr="00124F63" w:rsidRDefault="006A6DCD" w:rsidP="00BA27B1">
            <w:pPr>
              <w:pStyle w:val="aa"/>
              <w:keepNext w:val="0"/>
              <w:keepLines w:val="0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before="0" w:after="0" w:line="360" w:lineRule="auto"/>
              <w:rPr>
                <w:rFonts w:ascii="黑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kern w:val="0"/>
              </w:rPr>
              <w:t>管理员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B4C4C" w14:textId="77777777" w:rsidR="00DE49FB" w:rsidRPr="00D06AB1" w:rsidRDefault="006A6DCD" w:rsidP="00225114">
            <w:pPr>
              <w:pStyle w:val="aa"/>
              <w:keepNext w:val="0"/>
              <w:keepLines w:val="0"/>
              <w:spacing w:before="0" w:after="0"/>
              <w:rPr>
                <w:rFonts w:ascii="宋体" w:eastAsia="宋体" w:hAnsi="宋体" w:hint="eastAsia"/>
                <w:kern w:val="0"/>
              </w:rPr>
            </w:pPr>
            <w:r w:rsidRPr="006A6DCD">
              <w:rPr>
                <w:rFonts w:ascii="宋体" w:eastAsia="宋体" w:hAnsi="宋体" w:hint="eastAsia"/>
                <w:kern w:val="0"/>
              </w:rPr>
              <w:t>发表文章</w:t>
            </w:r>
            <w:r w:rsidR="00DE49FB" w:rsidRPr="00D06AB1">
              <w:rPr>
                <w:rFonts w:ascii="宋体" w:eastAsia="宋体" w:hAnsi="宋体" w:hint="eastAsia"/>
                <w:kern w:val="0"/>
              </w:rPr>
              <w:t xml:space="preserve"> 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E6A2" w14:textId="77777777"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DECBB0" w14:textId="77777777"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DE49FB" w14:paraId="42A1E91E" w14:textId="77777777">
        <w:tblPrEx>
          <w:tblCellMar>
            <w:top w:w="0" w:type="dxa"/>
            <w:bottom w:w="0" w:type="dxa"/>
          </w:tblCellMar>
        </w:tblPrEx>
        <w:tc>
          <w:tcPr>
            <w:tcW w:w="26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F2B3646" w14:textId="77777777" w:rsidR="00DE49FB" w:rsidRPr="00225114" w:rsidRDefault="00DE49FB" w:rsidP="00225114">
            <w:pPr>
              <w:pStyle w:val="aa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rPr>
                <w:rFonts w:ascii="宋体" w:eastAsia="宋体" w:hAnsi="宋体" w:hint="eastAsia"/>
                <w:kern w:val="0"/>
              </w:rPr>
            </w:pP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DFF4F" w14:textId="77777777" w:rsidR="00DE49FB" w:rsidRDefault="006A6DCD" w:rsidP="00225114">
            <w:pPr>
              <w:pStyle w:val="aa"/>
              <w:rPr>
                <w:rFonts w:ascii="宋体" w:eastAsia="宋体" w:hAnsi="宋体" w:hint="eastAsia"/>
                <w:kern w:val="0"/>
              </w:rPr>
            </w:pPr>
            <w:r>
              <w:rPr>
                <w:rFonts w:ascii="宋体" w:eastAsia="宋体" w:hAnsi="宋体" w:hint="eastAsia"/>
                <w:kern w:val="0"/>
              </w:rPr>
              <w:t>删除文章</w:t>
            </w:r>
            <w:r w:rsidR="00DE49FB" w:rsidRPr="00D06AB1">
              <w:rPr>
                <w:rFonts w:ascii="宋体" w:eastAsia="宋体" w:hAnsi="宋体" w:hint="eastAsia"/>
                <w:kern w:val="0"/>
              </w:rPr>
              <w:t xml:space="preserve">  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5869" w14:textId="77777777"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F47E66" w14:textId="77777777"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  <w:tr w:rsidR="00DE49FB" w14:paraId="3E2185BA" w14:textId="77777777">
        <w:tblPrEx>
          <w:tblCellMar>
            <w:top w:w="0" w:type="dxa"/>
            <w:bottom w:w="0" w:type="dxa"/>
          </w:tblCellMar>
        </w:tblPrEx>
        <w:tc>
          <w:tcPr>
            <w:tcW w:w="26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8790A79" w14:textId="77777777" w:rsidR="00DE49FB" w:rsidRPr="00225114" w:rsidRDefault="00DE49FB" w:rsidP="00225114">
            <w:pPr>
              <w:pStyle w:val="aa"/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rPr>
                <w:rFonts w:ascii="宋体" w:eastAsia="宋体" w:hAnsi="宋体" w:hint="eastAsia"/>
                <w:kern w:val="0"/>
              </w:rPr>
            </w:pP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3B759" w14:textId="77777777" w:rsidR="00DE49FB" w:rsidRDefault="006A6DCD" w:rsidP="00225114">
            <w:pPr>
              <w:pStyle w:val="aa"/>
              <w:rPr>
                <w:rFonts w:ascii="宋体" w:eastAsia="宋体" w:hAnsi="宋体" w:hint="eastAsia"/>
                <w:kern w:val="0"/>
              </w:rPr>
            </w:pPr>
            <w:r>
              <w:rPr>
                <w:rFonts w:ascii="宋体" w:eastAsia="宋体" w:hAnsi="宋体" w:hint="eastAsia"/>
                <w:kern w:val="0"/>
              </w:rPr>
              <w:t>修改文章</w:t>
            </w:r>
            <w:r w:rsidR="00DE49FB" w:rsidRPr="00D06AB1">
              <w:rPr>
                <w:rFonts w:ascii="宋体" w:eastAsia="宋体" w:hAnsi="宋体" w:hint="eastAsia"/>
                <w:kern w:val="0"/>
              </w:rPr>
              <w:t xml:space="preserve"> 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A0AE" w14:textId="77777777"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3A1AC3" w14:textId="77777777" w:rsidR="00DE49FB" w:rsidRPr="00B90D48" w:rsidRDefault="00DE49FB" w:rsidP="0084556A">
            <w:pPr>
              <w:rPr>
                <w:sz w:val="21"/>
                <w:szCs w:val="21"/>
              </w:rPr>
            </w:pPr>
            <w:r w:rsidRPr="00B90D48">
              <w:rPr>
                <w:rFonts w:hint="eastAsia"/>
                <w:sz w:val="21"/>
                <w:szCs w:val="21"/>
              </w:rPr>
              <w:t>达到</w:t>
            </w:r>
          </w:p>
        </w:tc>
      </w:tr>
    </w:tbl>
    <w:p w14:paraId="27141713" w14:textId="77777777" w:rsidR="0050007C" w:rsidRDefault="0050007C">
      <w:pPr>
        <w:rPr>
          <w:rFonts w:hint="eastAsia"/>
        </w:rPr>
      </w:pPr>
    </w:p>
    <w:p w14:paraId="48C5F9F6" w14:textId="77777777" w:rsidR="000D43DD" w:rsidRPr="00B51FC3" w:rsidRDefault="0050007C" w:rsidP="000400F2">
      <w:pPr>
        <w:pStyle w:val="11"/>
        <w:rPr>
          <w:rFonts w:ascii="宋体" w:eastAsia="宋体" w:hAnsi="宋体" w:hint="eastAsia"/>
          <w:sz w:val="28"/>
          <w:szCs w:val="28"/>
        </w:rPr>
      </w:pPr>
      <w:bookmarkStart w:id="23" w:name="_Toc251245755"/>
      <w:bookmarkStart w:id="24" w:name="_Toc106282476"/>
      <w:r w:rsidRPr="00B51FC3">
        <w:rPr>
          <w:rFonts w:ascii="宋体" w:eastAsia="宋体" w:hAnsi="宋体" w:hint="eastAsia"/>
          <w:sz w:val="28"/>
          <w:szCs w:val="28"/>
        </w:rPr>
        <w:t>2.</w:t>
      </w:r>
      <w:r w:rsidR="00AA3E9C">
        <w:rPr>
          <w:rFonts w:ascii="宋体" w:eastAsia="宋体" w:hAnsi="宋体" w:hint="eastAsia"/>
          <w:sz w:val="28"/>
          <w:szCs w:val="28"/>
        </w:rPr>
        <w:t>3</w:t>
      </w:r>
      <w:r w:rsidRPr="00B51FC3">
        <w:rPr>
          <w:rFonts w:ascii="宋体" w:eastAsia="宋体" w:hAnsi="宋体" w:hint="eastAsia"/>
          <w:sz w:val="28"/>
          <w:szCs w:val="28"/>
        </w:rPr>
        <w:t>进度</w:t>
      </w:r>
      <w:bookmarkEnd w:id="23"/>
      <w:bookmarkEnd w:id="24"/>
    </w:p>
    <w:tbl>
      <w:tblPr>
        <w:tblW w:w="7787" w:type="dxa"/>
        <w:tblInd w:w="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9"/>
        <w:gridCol w:w="1800"/>
        <w:gridCol w:w="1560"/>
        <w:gridCol w:w="2038"/>
      </w:tblGrid>
      <w:tr w:rsidR="00743725" w14:paraId="08C6805E" w14:textId="77777777" w:rsidTr="006A5C2C">
        <w:trPr>
          <w:trHeight w:val="143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E1325D6" w14:textId="77777777" w:rsidR="00743725" w:rsidRPr="00D531E5" w:rsidRDefault="00743725" w:rsidP="006A5C2C">
            <w:pPr>
              <w:rPr>
                <w:rFonts w:ascii="宋体" w:hAnsi="宋体" w:cs="Arial Unicode MS" w:hint="eastAsia"/>
                <w:b/>
                <w:szCs w:val="24"/>
              </w:rPr>
            </w:pPr>
            <w:r w:rsidRPr="00D531E5">
              <w:rPr>
                <w:rFonts w:ascii="宋体" w:hAnsi="宋体" w:cs="Arial Unicode MS" w:hint="eastAsia"/>
                <w:b/>
                <w:szCs w:val="24"/>
              </w:rPr>
              <w:t>功能项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F9F69EA" w14:textId="77777777" w:rsidR="00743725" w:rsidRPr="00D531E5" w:rsidRDefault="00743725" w:rsidP="006A5C2C">
            <w:pPr>
              <w:rPr>
                <w:rFonts w:ascii="宋体" w:hAnsi="宋体" w:cs="Arial Unicode MS" w:hint="eastAsia"/>
                <w:b/>
                <w:szCs w:val="24"/>
              </w:rPr>
            </w:pPr>
            <w:r w:rsidRPr="00D531E5">
              <w:rPr>
                <w:rFonts w:ascii="宋体" w:hAnsi="宋体" w:cs="Arial Unicode MS" w:hint="eastAsia"/>
                <w:b/>
                <w:szCs w:val="24"/>
              </w:rPr>
              <w:t>开始时间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1AF3ADB" w14:textId="77777777" w:rsidR="00743725" w:rsidRPr="00D531E5" w:rsidRDefault="00743725" w:rsidP="006A5C2C">
            <w:pPr>
              <w:rPr>
                <w:rFonts w:ascii="宋体" w:hAnsi="宋体" w:cs="Arial Unicode MS" w:hint="eastAsia"/>
                <w:b/>
                <w:szCs w:val="24"/>
              </w:rPr>
            </w:pPr>
            <w:r w:rsidRPr="00D531E5">
              <w:rPr>
                <w:rFonts w:ascii="宋体" w:hAnsi="宋体" w:cs="Arial Unicode MS" w:hint="eastAsia"/>
                <w:b/>
                <w:szCs w:val="24"/>
              </w:rPr>
              <w:t>结束时间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bottom"/>
          </w:tcPr>
          <w:p w14:paraId="4A71BF58" w14:textId="77777777" w:rsidR="00743725" w:rsidRPr="00D531E5" w:rsidRDefault="00743725" w:rsidP="006A5C2C">
            <w:pPr>
              <w:ind w:left="135"/>
              <w:rPr>
                <w:rFonts w:ascii="宋体" w:hAnsi="宋体" w:cs="Arial Unicode MS" w:hint="eastAsia"/>
                <w:b/>
                <w:szCs w:val="24"/>
              </w:rPr>
            </w:pPr>
            <w:r w:rsidRPr="00D531E5">
              <w:rPr>
                <w:rFonts w:ascii="宋体" w:hAnsi="宋体" w:cs="Arial Unicode MS" w:hint="eastAsia"/>
                <w:b/>
                <w:szCs w:val="24"/>
              </w:rPr>
              <w:t>完成情况</w:t>
            </w:r>
          </w:p>
        </w:tc>
      </w:tr>
      <w:tr w:rsidR="00743725" w14:paraId="08EAEB3A" w14:textId="77777777" w:rsidTr="006A5C2C">
        <w:trPr>
          <w:trHeight w:val="143"/>
        </w:trPr>
        <w:tc>
          <w:tcPr>
            <w:tcW w:w="2389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237511E" w14:textId="77777777" w:rsidR="00743725" w:rsidRDefault="00743725" w:rsidP="006A5C2C">
            <w:pPr>
              <w:rPr>
                <w:rFonts w:ascii="宋体" w:hAnsi="宋体" w:cs="Arial Unicode MS" w:hint="eastAsia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立项</w:t>
            </w:r>
          </w:p>
        </w:tc>
        <w:tc>
          <w:tcPr>
            <w:tcW w:w="180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F2FC3DD" w14:textId="77777777" w:rsidR="00743725" w:rsidRDefault="00C84B4E" w:rsidP="006A5C2C">
            <w:pPr>
              <w:rPr>
                <w:rFonts w:ascii="宋体" w:hAnsi="宋体" w:cs="Arial Unicode MS" w:hint="eastAsia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202</w:t>
            </w:r>
            <w:r w:rsidR="006A6DCD">
              <w:rPr>
                <w:rFonts w:ascii="宋体" w:hAnsi="宋体" w:cs="Arial Unicode MS"/>
                <w:szCs w:val="24"/>
              </w:rPr>
              <w:t>2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 w:rsidR="009845F1">
              <w:rPr>
                <w:rFonts w:ascii="宋体" w:hAnsi="宋体" w:cs="Arial Unicode MS"/>
                <w:szCs w:val="24"/>
              </w:rPr>
              <w:t>06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 w:rsidR="001E71B1">
              <w:rPr>
                <w:rFonts w:ascii="宋体" w:hAnsi="宋体" w:cs="Arial Unicode MS"/>
                <w:szCs w:val="24"/>
              </w:rPr>
              <w:t>06</w:t>
            </w:r>
          </w:p>
        </w:tc>
        <w:tc>
          <w:tcPr>
            <w:tcW w:w="156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679D891" w14:textId="77777777" w:rsidR="00743725" w:rsidRDefault="00C84B4E" w:rsidP="006A5C2C">
            <w:pPr>
              <w:rPr>
                <w:rFonts w:ascii="宋体" w:hAnsi="宋体" w:cs="Arial Unicode MS" w:hint="eastAsia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202</w:t>
            </w:r>
            <w:r w:rsidR="009845F1">
              <w:rPr>
                <w:rFonts w:ascii="宋体" w:hAnsi="宋体" w:cs="Arial Unicode MS"/>
                <w:szCs w:val="24"/>
              </w:rPr>
              <w:t>2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 w:rsidR="009845F1">
              <w:rPr>
                <w:rFonts w:ascii="宋体" w:hAnsi="宋体" w:cs="Arial Unicode MS"/>
                <w:szCs w:val="24"/>
              </w:rPr>
              <w:t>06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 w:rsidR="001E71B1">
              <w:rPr>
                <w:rFonts w:ascii="宋体" w:hAnsi="宋体" w:cs="Arial Unicode MS"/>
                <w:szCs w:val="24"/>
              </w:rPr>
              <w:t>06</w:t>
            </w:r>
          </w:p>
        </w:tc>
        <w:tc>
          <w:tcPr>
            <w:tcW w:w="2038" w:type="dxa"/>
            <w:vAlign w:val="bottom"/>
          </w:tcPr>
          <w:p w14:paraId="4B760000" w14:textId="77777777" w:rsidR="00743725" w:rsidRDefault="00743725" w:rsidP="006A5C2C">
            <w:pPr>
              <w:rPr>
                <w:rFonts w:ascii="宋体" w:hAnsi="宋体" w:cs="Arial Unicode MS" w:hint="eastAsia"/>
                <w:szCs w:val="24"/>
              </w:rPr>
            </w:pPr>
            <w:r>
              <w:rPr>
                <w:rFonts w:hint="eastAsia"/>
              </w:rPr>
              <w:t>按计划完成</w:t>
            </w:r>
          </w:p>
        </w:tc>
      </w:tr>
      <w:tr w:rsidR="00743725" w14:paraId="5A902757" w14:textId="77777777" w:rsidTr="006A5C2C">
        <w:trPr>
          <w:trHeight w:val="60"/>
        </w:trPr>
        <w:tc>
          <w:tcPr>
            <w:tcW w:w="2389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74EC0C6" w14:textId="77777777" w:rsidR="00743725" w:rsidRPr="00F26D49" w:rsidRDefault="00743725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需求设计</w:t>
            </w:r>
          </w:p>
        </w:tc>
        <w:tc>
          <w:tcPr>
            <w:tcW w:w="180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3464850" w14:textId="77777777" w:rsidR="00743725" w:rsidRDefault="00C84B4E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202</w:t>
            </w:r>
            <w:r w:rsidR="006A6DCD">
              <w:rPr>
                <w:rFonts w:ascii="宋体" w:hAnsi="宋体" w:cs="Arial Unicode MS"/>
                <w:szCs w:val="24"/>
              </w:rPr>
              <w:t>2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 w:rsidR="009845F1">
              <w:rPr>
                <w:rFonts w:ascii="宋体" w:hAnsi="宋体" w:cs="Arial Unicode MS"/>
                <w:szCs w:val="24"/>
              </w:rPr>
              <w:t>06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 w:rsidR="001E71B1">
              <w:rPr>
                <w:rFonts w:ascii="宋体" w:hAnsi="宋体" w:cs="Arial Unicode MS"/>
                <w:szCs w:val="24"/>
              </w:rPr>
              <w:t>08</w:t>
            </w:r>
          </w:p>
        </w:tc>
        <w:tc>
          <w:tcPr>
            <w:tcW w:w="156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A5123D8" w14:textId="77777777" w:rsidR="00743725" w:rsidRDefault="00C84B4E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202</w:t>
            </w:r>
            <w:r w:rsidR="009845F1">
              <w:rPr>
                <w:rFonts w:ascii="宋体" w:hAnsi="宋体" w:cs="Arial Unicode MS"/>
                <w:szCs w:val="24"/>
              </w:rPr>
              <w:t>2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 w:rsidR="009845F1">
              <w:rPr>
                <w:rFonts w:ascii="宋体" w:hAnsi="宋体" w:cs="Arial Unicode MS"/>
                <w:szCs w:val="24"/>
              </w:rPr>
              <w:t>06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 w:rsidR="001E71B1">
              <w:rPr>
                <w:rFonts w:ascii="宋体" w:hAnsi="宋体" w:cs="Arial Unicode MS"/>
                <w:szCs w:val="24"/>
              </w:rPr>
              <w:t>08</w:t>
            </w:r>
          </w:p>
        </w:tc>
        <w:tc>
          <w:tcPr>
            <w:tcW w:w="2038" w:type="dxa"/>
            <w:vAlign w:val="bottom"/>
          </w:tcPr>
          <w:p w14:paraId="35D8D5D5" w14:textId="77777777" w:rsidR="00743725" w:rsidRDefault="00743725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/>
              </w:rPr>
              <w:t>按计划完成</w:t>
            </w:r>
          </w:p>
        </w:tc>
      </w:tr>
      <w:tr w:rsidR="00743725" w14:paraId="00F14252" w14:textId="77777777" w:rsidTr="006A5C2C">
        <w:trPr>
          <w:trHeight w:val="173"/>
        </w:trPr>
        <w:tc>
          <w:tcPr>
            <w:tcW w:w="2389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7422213" w14:textId="77777777" w:rsidR="00743725" w:rsidRDefault="00743725" w:rsidP="006A5C2C">
            <w:pPr>
              <w:rPr>
                <w:rFonts w:ascii="宋体" w:hAnsi="宋体" w:cs="Arial Unicode MS" w:hint="eastAsia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分析设计</w:t>
            </w:r>
          </w:p>
        </w:tc>
        <w:tc>
          <w:tcPr>
            <w:tcW w:w="180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F221B33" w14:textId="77777777" w:rsidR="00743725" w:rsidRDefault="00C84B4E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/>
                <w:szCs w:val="24"/>
              </w:rPr>
              <w:t>202</w:t>
            </w:r>
            <w:r w:rsidR="009845F1">
              <w:rPr>
                <w:rFonts w:ascii="宋体" w:hAnsi="宋体" w:cs="Arial Unicode MS"/>
                <w:szCs w:val="24"/>
              </w:rPr>
              <w:t>2</w:t>
            </w:r>
            <w:r w:rsidR="00743725">
              <w:rPr>
                <w:rFonts w:ascii="宋体" w:hAnsi="宋体" w:cs="Arial Unicode MS"/>
                <w:szCs w:val="24"/>
              </w:rPr>
              <w:t>-</w:t>
            </w:r>
            <w:r w:rsidR="009845F1">
              <w:rPr>
                <w:rFonts w:ascii="宋体" w:hAnsi="宋体" w:cs="Arial Unicode MS"/>
                <w:szCs w:val="24"/>
              </w:rPr>
              <w:t>06</w:t>
            </w:r>
            <w:r w:rsidR="00743725">
              <w:rPr>
                <w:rFonts w:ascii="宋体" w:hAnsi="宋体" w:cs="Arial Unicode MS"/>
                <w:szCs w:val="24"/>
              </w:rPr>
              <w:t>-</w:t>
            </w:r>
            <w:r w:rsidR="001E71B1">
              <w:rPr>
                <w:rFonts w:ascii="宋体" w:hAnsi="宋体" w:cs="Arial Unicode MS"/>
                <w:szCs w:val="24"/>
              </w:rPr>
              <w:t>10</w:t>
            </w:r>
          </w:p>
        </w:tc>
        <w:tc>
          <w:tcPr>
            <w:tcW w:w="156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A7A6DBD" w14:textId="77777777" w:rsidR="00743725" w:rsidRDefault="00C84B4E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202</w:t>
            </w:r>
            <w:r w:rsidR="009845F1">
              <w:rPr>
                <w:rFonts w:ascii="宋体" w:hAnsi="宋体" w:cs="Arial Unicode MS"/>
                <w:szCs w:val="24"/>
              </w:rPr>
              <w:t>2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 w:rsidR="009845F1">
              <w:rPr>
                <w:rFonts w:ascii="宋体" w:hAnsi="宋体" w:cs="Arial Unicode MS"/>
                <w:szCs w:val="24"/>
              </w:rPr>
              <w:t>06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 w:rsidR="001E71B1">
              <w:rPr>
                <w:rFonts w:ascii="宋体" w:hAnsi="宋体" w:cs="Arial Unicode MS"/>
                <w:szCs w:val="24"/>
              </w:rPr>
              <w:t>10</w:t>
            </w:r>
          </w:p>
        </w:tc>
        <w:tc>
          <w:tcPr>
            <w:tcW w:w="2038" w:type="dxa"/>
            <w:vAlign w:val="bottom"/>
          </w:tcPr>
          <w:p w14:paraId="15D0A908" w14:textId="77777777" w:rsidR="00743725" w:rsidRDefault="00743725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/>
              </w:rPr>
              <w:t>按计划完成</w:t>
            </w:r>
          </w:p>
        </w:tc>
      </w:tr>
      <w:tr w:rsidR="00743725" w14:paraId="3E766053" w14:textId="77777777" w:rsidTr="006A5C2C">
        <w:trPr>
          <w:trHeight w:val="110"/>
        </w:trPr>
        <w:tc>
          <w:tcPr>
            <w:tcW w:w="2389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289EFEC" w14:textId="77777777" w:rsidR="00743725" w:rsidRDefault="00743725" w:rsidP="006A5C2C">
            <w:pPr>
              <w:rPr>
                <w:rFonts w:ascii="宋体" w:hAnsi="宋体" w:cs="Arial Unicode MS" w:hint="eastAsia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编码与单元测试</w:t>
            </w:r>
          </w:p>
        </w:tc>
        <w:tc>
          <w:tcPr>
            <w:tcW w:w="180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0C60A0D" w14:textId="77777777" w:rsidR="00743725" w:rsidRDefault="00C84B4E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202</w:t>
            </w:r>
            <w:r w:rsidR="009845F1">
              <w:rPr>
                <w:rFonts w:ascii="宋体" w:hAnsi="宋体" w:cs="Arial Unicode MS"/>
                <w:szCs w:val="24"/>
              </w:rPr>
              <w:t>2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 w:rsidR="009845F1">
              <w:rPr>
                <w:rFonts w:ascii="宋体" w:hAnsi="宋体" w:cs="Arial Unicode MS"/>
                <w:szCs w:val="24"/>
              </w:rPr>
              <w:t>06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 w:rsidR="001E71B1">
              <w:rPr>
                <w:rFonts w:ascii="宋体" w:hAnsi="宋体" w:cs="Arial Unicode MS"/>
                <w:szCs w:val="24"/>
              </w:rPr>
              <w:t>12</w:t>
            </w:r>
          </w:p>
        </w:tc>
        <w:tc>
          <w:tcPr>
            <w:tcW w:w="156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87C6772" w14:textId="77777777" w:rsidR="00743725" w:rsidRDefault="00C84B4E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202</w:t>
            </w:r>
            <w:r w:rsidR="009845F1">
              <w:rPr>
                <w:rFonts w:ascii="宋体" w:hAnsi="宋体" w:cs="Arial Unicode MS"/>
                <w:szCs w:val="24"/>
              </w:rPr>
              <w:t>2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 w:rsidR="009845F1">
              <w:rPr>
                <w:rFonts w:ascii="宋体" w:hAnsi="宋体" w:cs="Arial Unicode MS"/>
                <w:szCs w:val="24"/>
              </w:rPr>
              <w:t>06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 w:rsidR="001E71B1">
              <w:rPr>
                <w:rFonts w:ascii="宋体" w:hAnsi="宋体" w:cs="Arial Unicode MS"/>
                <w:szCs w:val="24"/>
              </w:rPr>
              <w:t>12</w:t>
            </w:r>
          </w:p>
        </w:tc>
        <w:tc>
          <w:tcPr>
            <w:tcW w:w="2038" w:type="dxa"/>
            <w:vAlign w:val="bottom"/>
          </w:tcPr>
          <w:p w14:paraId="27994846" w14:textId="77777777" w:rsidR="00743725" w:rsidRDefault="00743725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/>
              </w:rPr>
              <w:t>按计划完成</w:t>
            </w:r>
          </w:p>
        </w:tc>
      </w:tr>
      <w:tr w:rsidR="00743725" w14:paraId="6F7283AC" w14:textId="77777777" w:rsidTr="006A5C2C">
        <w:trPr>
          <w:trHeight w:val="110"/>
        </w:trPr>
        <w:tc>
          <w:tcPr>
            <w:tcW w:w="2389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E5A2126" w14:textId="77777777" w:rsidR="00743725" w:rsidRDefault="00743725" w:rsidP="006A5C2C">
            <w:pPr>
              <w:rPr>
                <w:rFonts w:ascii="宋体" w:hAnsi="宋体" w:cs="Arial Unicode MS" w:hint="eastAsia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系统测试</w:t>
            </w:r>
          </w:p>
        </w:tc>
        <w:tc>
          <w:tcPr>
            <w:tcW w:w="180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2B69635" w14:textId="77777777" w:rsidR="00743725" w:rsidRDefault="00C84B4E" w:rsidP="006A5C2C">
            <w:pPr>
              <w:rPr>
                <w:rFonts w:ascii="宋体" w:hAnsi="宋体" w:cs="Arial Unicode MS" w:hint="eastAsia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</w:t>
            </w:r>
            <w:r w:rsidR="009845F1">
              <w:rPr>
                <w:rFonts w:ascii="宋体" w:hAnsi="宋体" w:cs="Arial Unicode MS"/>
                <w:szCs w:val="24"/>
              </w:rPr>
              <w:t>22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 w:rsidR="009845F1">
              <w:rPr>
                <w:rFonts w:ascii="宋体" w:hAnsi="宋体" w:cs="Arial Unicode MS"/>
                <w:szCs w:val="24"/>
              </w:rPr>
              <w:t>06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 w:rsidR="00011BFA">
              <w:rPr>
                <w:rFonts w:ascii="宋体" w:hAnsi="宋体" w:cs="Arial Unicode MS"/>
                <w:szCs w:val="24"/>
              </w:rPr>
              <w:t>14</w:t>
            </w:r>
          </w:p>
        </w:tc>
        <w:tc>
          <w:tcPr>
            <w:tcW w:w="156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1AD3C34" w14:textId="77777777" w:rsidR="00743725" w:rsidRDefault="00C84B4E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202</w:t>
            </w:r>
            <w:r w:rsidR="009845F1">
              <w:rPr>
                <w:rFonts w:ascii="宋体" w:hAnsi="宋体" w:cs="Arial Unicode MS"/>
                <w:szCs w:val="24"/>
              </w:rPr>
              <w:t>2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 w:rsidR="009845F1">
              <w:rPr>
                <w:rFonts w:ascii="宋体" w:hAnsi="宋体" w:cs="Arial Unicode MS"/>
                <w:szCs w:val="24"/>
              </w:rPr>
              <w:t>06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 w:rsidR="00011BFA">
              <w:rPr>
                <w:rFonts w:ascii="宋体" w:hAnsi="宋体" w:cs="Arial Unicode MS"/>
                <w:szCs w:val="24"/>
              </w:rPr>
              <w:t>14</w:t>
            </w:r>
          </w:p>
        </w:tc>
        <w:tc>
          <w:tcPr>
            <w:tcW w:w="2038" w:type="dxa"/>
            <w:vAlign w:val="bottom"/>
          </w:tcPr>
          <w:p w14:paraId="1DEB85A3" w14:textId="77777777" w:rsidR="00743725" w:rsidRDefault="00743725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hint="eastAsia"/>
              </w:rPr>
              <w:t>按计划完成</w:t>
            </w:r>
          </w:p>
        </w:tc>
      </w:tr>
      <w:tr w:rsidR="00743725" w14:paraId="33984B90" w14:textId="77777777" w:rsidTr="006A5C2C">
        <w:trPr>
          <w:trHeight w:val="110"/>
        </w:trPr>
        <w:tc>
          <w:tcPr>
            <w:tcW w:w="2389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73245F0" w14:textId="77777777" w:rsidR="00743725" w:rsidRDefault="00743725" w:rsidP="006A5C2C">
            <w:pPr>
              <w:rPr>
                <w:rFonts w:ascii="宋体" w:hAnsi="宋体" w:cs="Arial Unicode MS" w:hint="eastAsia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内网试运行</w:t>
            </w:r>
          </w:p>
        </w:tc>
        <w:tc>
          <w:tcPr>
            <w:tcW w:w="180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EB1C3C1" w14:textId="77777777" w:rsidR="00743725" w:rsidRDefault="00C84B4E" w:rsidP="006A5C2C">
            <w:pPr>
              <w:rPr>
                <w:rFonts w:ascii="宋体" w:hAnsi="宋体" w:cs="Arial Unicode MS" w:hint="eastAsia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202</w:t>
            </w:r>
            <w:r w:rsidR="009845F1">
              <w:rPr>
                <w:rFonts w:ascii="宋体" w:hAnsi="宋体" w:cs="Arial Unicode MS"/>
                <w:szCs w:val="24"/>
              </w:rPr>
              <w:t>2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 w:rsidR="009845F1">
              <w:rPr>
                <w:rFonts w:ascii="宋体" w:hAnsi="宋体" w:cs="Arial Unicode MS"/>
                <w:szCs w:val="24"/>
              </w:rPr>
              <w:t>06</w:t>
            </w:r>
            <w:r w:rsidR="00743725">
              <w:rPr>
                <w:rFonts w:ascii="宋体" w:hAnsi="宋体" w:cs="Arial Unicode MS" w:hint="eastAsia"/>
                <w:szCs w:val="24"/>
              </w:rPr>
              <w:t>-1</w:t>
            </w:r>
            <w:r w:rsidR="00011BFA">
              <w:rPr>
                <w:rFonts w:ascii="宋体" w:hAnsi="宋体" w:cs="Arial Unicode MS"/>
                <w:szCs w:val="24"/>
              </w:rPr>
              <w:t>8</w:t>
            </w:r>
          </w:p>
        </w:tc>
        <w:tc>
          <w:tcPr>
            <w:tcW w:w="156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4AFAC77" w14:textId="77777777" w:rsidR="00743725" w:rsidRDefault="00C84B4E" w:rsidP="006A5C2C">
            <w:pPr>
              <w:rPr>
                <w:rFonts w:ascii="宋体" w:hAnsi="宋体" w:cs="Arial Unicode MS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202</w:t>
            </w:r>
            <w:r w:rsidR="009845F1">
              <w:rPr>
                <w:rFonts w:ascii="宋体" w:hAnsi="宋体" w:cs="Arial Unicode MS"/>
                <w:szCs w:val="24"/>
              </w:rPr>
              <w:t>2</w:t>
            </w:r>
            <w:r w:rsidR="00743725">
              <w:rPr>
                <w:rFonts w:ascii="宋体" w:hAnsi="宋体" w:cs="Arial Unicode MS" w:hint="eastAsia"/>
                <w:szCs w:val="24"/>
              </w:rPr>
              <w:t>-</w:t>
            </w:r>
            <w:r w:rsidR="009845F1">
              <w:rPr>
                <w:rFonts w:ascii="宋体" w:hAnsi="宋体" w:cs="Arial Unicode MS"/>
                <w:szCs w:val="24"/>
              </w:rPr>
              <w:t>06</w:t>
            </w:r>
            <w:r w:rsidR="00743725">
              <w:rPr>
                <w:rFonts w:ascii="宋体" w:hAnsi="宋体" w:cs="Arial Unicode MS" w:hint="eastAsia"/>
                <w:szCs w:val="24"/>
              </w:rPr>
              <w:t>-1</w:t>
            </w:r>
            <w:r w:rsidR="00011BFA">
              <w:rPr>
                <w:rFonts w:ascii="宋体" w:hAnsi="宋体" w:cs="Arial Unicode MS"/>
                <w:szCs w:val="24"/>
              </w:rPr>
              <w:t>8</w:t>
            </w:r>
          </w:p>
        </w:tc>
        <w:tc>
          <w:tcPr>
            <w:tcW w:w="2038" w:type="dxa"/>
            <w:vAlign w:val="bottom"/>
          </w:tcPr>
          <w:p w14:paraId="627813B1" w14:textId="77777777" w:rsidR="00743725" w:rsidRDefault="00743725" w:rsidP="006A5C2C">
            <w:pPr>
              <w:rPr>
                <w:rFonts w:hint="eastAsia"/>
              </w:rPr>
            </w:pPr>
            <w:r>
              <w:rPr>
                <w:rFonts w:hint="eastAsia"/>
              </w:rPr>
              <w:t>按计划完成</w:t>
            </w:r>
          </w:p>
        </w:tc>
      </w:tr>
      <w:tr w:rsidR="00011BFA" w14:paraId="23A08CAF" w14:textId="77777777" w:rsidTr="006A5C2C">
        <w:trPr>
          <w:trHeight w:val="218"/>
        </w:trPr>
        <w:tc>
          <w:tcPr>
            <w:tcW w:w="2389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4979A1E" w14:textId="77777777" w:rsidR="00011BFA" w:rsidRDefault="00011BFA" w:rsidP="00011BFA">
            <w:pPr>
              <w:rPr>
                <w:rFonts w:ascii="宋体" w:hAnsi="宋体" w:cs="Arial Unicode MS" w:hint="eastAsia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外网发布运行</w:t>
            </w:r>
          </w:p>
        </w:tc>
        <w:tc>
          <w:tcPr>
            <w:tcW w:w="180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70063AF" w14:textId="77777777" w:rsidR="00011BFA" w:rsidRDefault="00011BFA" w:rsidP="00011BFA">
            <w:pPr>
              <w:rPr>
                <w:rFonts w:ascii="宋体" w:hAnsi="宋体" w:cs="Arial Unicode MS" w:hint="eastAsia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202</w:t>
            </w:r>
            <w:r>
              <w:rPr>
                <w:rFonts w:ascii="宋体" w:hAnsi="宋体" w:cs="Arial Unicode MS"/>
                <w:szCs w:val="24"/>
              </w:rPr>
              <w:t>2</w:t>
            </w:r>
            <w:r>
              <w:rPr>
                <w:rFonts w:ascii="宋体" w:hAnsi="宋体" w:cs="Arial Unicode MS" w:hint="eastAsia"/>
                <w:szCs w:val="24"/>
              </w:rPr>
              <w:t>-</w:t>
            </w:r>
            <w:r>
              <w:rPr>
                <w:rFonts w:ascii="宋体" w:hAnsi="宋体" w:cs="Arial Unicode MS"/>
                <w:szCs w:val="24"/>
              </w:rPr>
              <w:t>06</w:t>
            </w:r>
            <w:r>
              <w:rPr>
                <w:rFonts w:ascii="宋体" w:hAnsi="宋体" w:cs="Arial Unicode MS" w:hint="eastAsia"/>
                <w:szCs w:val="24"/>
              </w:rPr>
              <w:t>-1</w:t>
            </w:r>
            <w:r>
              <w:rPr>
                <w:rFonts w:ascii="宋体" w:hAnsi="宋体" w:cs="Arial Unicode MS"/>
                <w:szCs w:val="24"/>
              </w:rPr>
              <w:t>8</w:t>
            </w:r>
          </w:p>
        </w:tc>
        <w:tc>
          <w:tcPr>
            <w:tcW w:w="1560" w:type="dxa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4FD3B44" w14:textId="77777777" w:rsidR="00011BFA" w:rsidRDefault="00011BFA" w:rsidP="00011BFA">
            <w:pPr>
              <w:rPr>
                <w:rFonts w:ascii="宋体" w:hAnsi="宋体" w:cs="Arial Unicode MS" w:hint="eastAsia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202</w:t>
            </w:r>
            <w:r>
              <w:rPr>
                <w:rFonts w:ascii="宋体" w:hAnsi="宋体" w:cs="Arial Unicode MS"/>
                <w:szCs w:val="24"/>
              </w:rPr>
              <w:t>2</w:t>
            </w:r>
            <w:r>
              <w:rPr>
                <w:rFonts w:ascii="宋体" w:hAnsi="宋体" w:cs="Arial Unicode MS" w:hint="eastAsia"/>
                <w:szCs w:val="24"/>
              </w:rPr>
              <w:t>-</w:t>
            </w:r>
            <w:r>
              <w:rPr>
                <w:rFonts w:ascii="宋体" w:hAnsi="宋体" w:cs="Arial Unicode MS"/>
                <w:szCs w:val="24"/>
              </w:rPr>
              <w:t>06</w:t>
            </w:r>
            <w:r>
              <w:rPr>
                <w:rFonts w:ascii="宋体" w:hAnsi="宋体" w:cs="Arial Unicode MS" w:hint="eastAsia"/>
                <w:szCs w:val="24"/>
              </w:rPr>
              <w:t>-1</w:t>
            </w:r>
            <w:r>
              <w:rPr>
                <w:rFonts w:ascii="宋体" w:hAnsi="宋体" w:cs="Arial Unicode MS"/>
                <w:szCs w:val="24"/>
              </w:rPr>
              <w:t>8</w:t>
            </w:r>
          </w:p>
        </w:tc>
        <w:tc>
          <w:tcPr>
            <w:tcW w:w="2038" w:type="dxa"/>
            <w:vAlign w:val="bottom"/>
          </w:tcPr>
          <w:p w14:paraId="61D781EF" w14:textId="77777777" w:rsidR="00011BFA" w:rsidRDefault="00011BFA" w:rsidP="00011BFA">
            <w:pPr>
              <w:rPr>
                <w:rFonts w:ascii="宋体" w:hAnsi="宋体" w:cs="Arial Unicode MS" w:hint="eastAsia"/>
                <w:szCs w:val="24"/>
              </w:rPr>
            </w:pPr>
            <w:r>
              <w:rPr>
                <w:rFonts w:ascii="宋体" w:hAnsi="宋体" w:cs="Arial Unicode MS" w:hint="eastAsia"/>
                <w:szCs w:val="24"/>
              </w:rPr>
              <w:t>正式发布</w:t>
            </w:r>
          </w:p>
        </w:tc>
      </w:tr>
    </w:tbl>
    <w:p w14:paraId="6141EDC3" w14:textId="77777777" w:rsidR="000D43DD" w:rsidRPr="000D43DD" w:rsidRDefault="000D43DD" w:rsidP="000D43DD">
      <w:pPr>
        <w:rPr>
          <w:rFonts w:hint="eastAsia"/>
        </w:rPr>
      </w:pPr>
    </w:p>
    <w:p w14:paraId="394B4A07" w14:textId="77777777" w:rsidR="0050007C" w:rsidRPr="004366B1" w:rsidRDefault="0050007C" w:rsidP="000400F2">
      <w:pPr>
        <w:pStyle w:val="11"/>
        <w:rPr>
          <w:rFonts w:ascii="宋体" w:eastAsia="宋体" w:hAnsi="宋体" w:hint="eastAsia"/>
          <w:sz w:val="28"/>
          <w:szCs w:val="28"/>
        </w:rPr>
      </w:pPr>
      <w:bookmarkStart w:id="25" w:name="_Toc251245756"/>
      <w:bookmarkStart w:id="26" w:name="_Toc106282477"/>
      <w:r w:rsidRPr="004366B1">
        <w:rPr>
          <w:rFonts w:ascii="宋体" w:eastAsia="宋体" w:hAnsi="宋体" w:hint="eastAsia"/>
          <w:sz w:val="28"/>
          <w:szCs w:val="28"/>
        </w:rPr>
        <w:t>2.</w:t>
      </w:r>
      <w:r w:rsidR="00AA3E9C">
        <w:rPr>
          <w:rFonts w:ascii="宋体" w:eastAsia="宋体" w:hAnsi="宋体" w:hint="eastAsia"/>
          <w:sz w:val="28"/>
          <w:szCs w:val="28"/>
        </w:rPr>
        <w:t>4</w:t>
      </w:r>
      <w:r w:rsidRPr="004366B1">
        <w:rPr>
          <w:rFonts w:ascii="宋体" w:eastAsia="宋体" w:hAnsi="宋体" w:hint="eastAsia"/>
          <w:sz w:val="28"/>
          <w:szCs w:val="28"/>
        </w:rPr>
        <w:t>费用</w:t>
      </w:r>
      <w:bookmarkEnd w:id="25"/>
      <w:bookmarkEnd w:id="26"/>
    </w:p>
    <w:p w14:paraId="1863AF82" w14:textId="77777777" w:rsidR="0050007C" w:rsidRDefault="0050007C" w:rsidP="0007033E">
      <w:pPr>
        <w:ind w:firstLine="425"/>
        <w:rPr>
          <w:rFonts w:hint="eastAsia"/>
        </w:rPr>
      </w:pPr>
      <w:r w:rsidRPr="00D41B8E">
        <w:rPr>
          <w:rFonts w:hint="eastAsia"/>
        </w:rPr>
        <w:t>由于项目组成员共同努力，整个</w:t>
      </w:r>
      <w:r w:rsidR="004024EC">
        <w:rPr>
          <w:rFonts w:hint="eastAsia"/>
        </w:rPr>
        <w:t>工期</w:t>
      </w:r>
      <w:r w:rsidRPr="00D41B8E">
        <w:rPr>
          <w:rFonts w:hint="eastAsia"/>
        </w:rPr>
        <w:t>控制情况良好。</w:t>
      </w:r>
    </w:p>
    <w:p w14:paraId="4350D436" w14:textId="77777777" w:rsidR="0050007C" w:rsidRPr="004366B1" w:rsidRDefault="0050007C" w:rsidP="000400F2">
      <w:pPr>
        <w:pStyle w:val="10"/>
        <w:rPr>
          <w:rFonts w:ascii="宋体" w:eastAsia="宋体" w:hAnsi="宋体" w:hint="eastAsia"/>
          <w:sz w:val="32"/>
          <w:szCs w:val="32"/>
        </w:rPr>
      </w:pPr>
      <w:bookmarkStart w:id="27" w:name="_Toc251245757"/>
      <w:bookmarkStart w:id="28" w:name="_Toc106282478"/>
      <w:r w:rsidRPr="004366B1">
        <w:rPr>
          <w:rFonts w:ascii="宋体" w:eastAsia="宋体" w:hAnsi="宋体" w:hint="eastAsia"/>
          <w:sz w:val="32"/>
          <w:szCs w:val="32"/>
        </w:rPr>
        <w:t>3 开发工作评价</w:t>
      </w:r>
      <w:bookmarkEnd w:id="27"/>
      <w:bookmarkEnd w:id="28"/>
    </w:p>
    <w:p w14:paraId="0EE9E81F" w14:textId="77777777" w:rsidR="0050007C" w:rsidRPr="004366B1" w:rsidRDefault="0050007C" w:rsidP="000400F2">
      <w:pPr>
        <w:pStyle w:val="11"/>
        <w:rPr>
          <w:rFonts w:ascii="宋体" w:eastAsia="宋体" w:hAnsi="宋体"/>
          <w:sz w:val="28"/>
          <w:szCs w:val="28"/>
        </w:rPr>
      </w:pPr>
      <w:bookmarkStart w:id="29" w:name="_Toc251245758"/>
      <w:bookmarkStart w:id="30" w:name="_Toc106282479"/>
      <w:r w:rsidRPr="004366B1">
        <w:rPr>
          <w:rFonts w:ascii="宋体" w:eastAsia="宋体" w:hAnsi="宋体" w:hint="eastAsia"/>
          <w:sz w:val="28"/>
          <w:szCs w:val="28"/>
        </w:rPr>
        <w:t>3.1对项目完成情况的评价</w:t>
      </w:r>
      <w:bookmarkEnd w:id="29"/>
      <w:bookmarkEnd w:id="30"/>
    </w:p>
    <w:p w14:paraId="3E7AB232" w14:textId="77777777" w:rsidR="0050007C" w:rsidRPr="004366B1" w:rsidRDefault="0050007C" w:rsidP="004366B1">
      <w:pPr>
        <w:pStyle w:val="111"/>
        <w:ind w:leftChars="200" w:left="480"/>
        <w:rPr>
          <w:rFonts w:ascii="宋体" w:eastAsia="宋体" w:hAnsi="宋体"/>
          <w:b/>
          <w:szCs w:val="24"/>
        </w:rPr>
      </w:pPr>
      <w:bookmarkStart w:id="31" w:name="_Toc251245759"/>
      <w:bookmarkStart w:id="32" w:name="_Toc10628248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366B1">
          <w:rPr>
            <w:rFonts w:ascii="宋体" w:eastAsia="宋体" w:hAnsi="宋体"/>
            <w:b/>
            <w:szCs w:val="24"/>
          </w:rPr>
          <w:t>3.1.0</w:t>
        </w:r>
      </w:smartTag>
      <w:r w:rsidRPr="004366B1">
        <w:rPr>
          <w:rFonts w:ascii="宋体" w:eastAsia="宋体" w:hAnsi="宋体"/>
          <w:b/>
          <w:szCs w:val="24"/>
        </w:rPr>
        <w:t xml:space="preserve"> </w:t>
      </w:r>
      <w:r w:rsidRPr="004366B1">
        <w:rPr>
          <w:rFonts w:ascii="宋体" w:eastAsia="宋体" w:hAnsi="宋体" w:hint="eastAsia"/>
          <w:b/>
          <w:szCs w:val="24"/>
        </w:rPr>
        <w:t>文档编写情况进行评价</w:t>
      </w:r>
      <w:bookmarkEnd w:id="31"/>
      <w:bookmarkEnd w:id="32"/>
    </w:p>
    <w:p w14:paraId="04130634" w14:textId="77777777" w:rsidR="0050007C" w:rsidRDefault="0050007C" w:rsidP="00D41B8E">
      <w:pPr>
        <w:ind w:firstLine="425"/>
        <w:rPr>
          <w:rFonts w:hint="eastAsia"/>
        </w:rPr>
      </w:pPr>
      <w:r>
        <w:t xml:space="preserve">   </w:t>
      </w:r>
      <w:r>
        <w:rPr>
          <w:rFonts w:hint="eastAsia"/>
        </w:rPr>
        <w:t>文档在编写过程中严格遵循规范和实际情况，本着高效、实用原则按时完成各个阶段的阶段文档，对以后程序编制提供了依据。</w:t>
      </w:r>
    </w:p>
    <w:p w14:paraId="68E1AACA" w14:textId="77777777" w:rsidR="009E3556" w:rsidRPr="004366B1" w:rsidRDefault="0050007C" w:rsidP="004366B1">
      <w:pPr>
        <w:pStyle w:val="111"/>
        <w:ind w:leftChars="200" w:left="480"/>
        <w:rPr>
          <w:rFonts w:ascii="宋体" w:eastAsia="宋体" w:hAnsi="宋体" w:hint="eastAsia"/>
          <w:b/>
          <w:szCs w:val="24"/>
        </w:rPr>
      </w:pPr>
      <w:bookmarkStart w:id="33" w:name="_Toc251245760"/>
      <w:bookmarkStart w:id="34" w:name="_Toc10628248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4366B1">
          <w:rPr>
            <w:rFonts w:ascii="宋体" w:eastAsia="宋体" w:hAnsi="宋体"/>
            <w:b/>
            <w:szCs w:val="24"/>
          </w:rPr>
          <w:t>3.1.1</w:t>
        </w:r>
      </w:smartTag>
      <w:r w:rsidRPr="004366B1">
        <w:rPr>
          <w:rFonts w:ascii="宋体" w:eastAsia="宋体" w:hAnsi="宋体"/>
          <w:b/>
          <w:szCs w:val="24"/>
        </w:rPr>
        <w:t xml:space="preserve"> </w:t>
      </w:r>
      <w:r w:rsidRPr="004366B1">
        <w:rPr>
          <w:rFonts w:ascii="宋体" w:eastAsia="宋体" w:hAnsi="宋体" w:hint="eastAsia"/>
          <w:b/>
          <w:szCs w:val="24"/>
        </w:rPr>
        <w:t>对程序编制、调试评价</w:t>
      </w:r>
      <w:bookmarkEnd w:id="33"/>
      <w:bookmarkEnd w:id="34"/>
    </w:p>
    <w:p w14:paraId="3462068A" w14:textId="77777777" w:rsidR="0050007C" w:rsidRDefault="0050007C" w:rsidP="009E3556">
      <w:pPr>
        <w:ind w:firstLine="425"/>
        <w:rPr>
          <w:rFonts w:hint="eastAsia"/>
        </w:rPr>
      </w:pPr>
      <w:r>
        <w:rPr>
          <w:rFonts w:hint="eastAsia"/>
        </w:rPr>
        <w:t>在程序编制和调试过程中严格按照软件编写的规范和设计说明书，功能和性能完全达到设计时要求。</w:t>
      </w:r>
    </w:p>
    <w:p w14:paraId="2FA198FA" w14:textId="77777777" w:rsidR="0050007C" w:rsidRPr="004366B1" w:rsidRDefault="0050007C" w:rsidP="004366B1">
      <w:pPr>
        <w:pStyle w:val="111"/>
        <w:ind w:leftChars="200" w:left="480"/>
        <w:rPr>
          <w:rFonts w:ascii="宋体" w:eastAsia="宋体" w:hAnsi="宋体" w:hint="eastAsia"/>
          <w:b/>
        </w:rPr>
      </w:pPr>
      <w:bookmarkStart w:id="35" w:name="_Toc251245761"/>
      <w:bookmarkStart w:id="36" w:name="_Toc10628248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366B1">
          <w:rPr>
            <w:rFonts w:ascii="宋体" w:eastAsia="宋体" w:hAnsi="宋体"/>
            <w:b/>
          </w:rPr>
          <w:t>3.1.2</w:t>
        </w:r>
      </w:smartTag>
      <w:r w:rsidRPr="004366B1">
        <w:rPr>
          <w:rFonts w:ascii="宋体" w:eastAsia="宋体" w:hAnsi="宋体"/>
          <w:b/>
        </w:rPr>
        <w:t xml:space="preserve"> </w:t>
      </w:r>
      <w:r w:rsidRPr="004366B1">
        <w:rPr>
          <w:rFonts w:ascii="宋体" w:eastAsia="宋体" w:hAnsi="宋体" w:hint="eastAsia"/>
          <w:b/>
        </w:rPr>
        <w:t>总体评价</w:t>
      </w:r>
      <w:bookmarkEnd w:id="35"/>
      <w:bookmarkEnd w:id="36"/>
    </w:p>
    <w:p w14:paraId="6576752D" w14:textId="77777777" w:rsidR="0050007C" w:rsidRDefault="0050007C" w:rsidP="00105FA8">
      <w:pPr>
        <w:ind w:firstLine="425"/>
      </w:pPr>
      <w:r>
        <w:rPr>
          <w:rFonts w:hint="eastAsia"/>
        </w:rPr>
        <w:t>在整个软件开发过程，严格按照软件的项目的管理规范并根据实际情况进行管理，按时完成软件开发及调试。</w:t>
      </w:r>
    </w:p>
    <w:p w14:paraId="0C7A2EB2" w14:textId="77777777" w:rsidR="0050007C" w:rsidRPr="004366B1" w:rsidRDefault="0050007C" w:rsidP="000400F2">
      <w:pPr>
        <w:pStyle w:val="11"/>
        <w:rPr>
          <w:rFonts w:ascii="宋体" w:eastAsia="宋体" w:hAnsi="宋体" w:hint="eastAsia"/>
          <w:sz w:val="28"/>
          <w:szCs w:val="28"/>
        </w:rPr>
      </w:pPr>
      <w:bookmarkStart w:id="37" w:name="_Toc251245762"/>
      <w:bookmarkStart w:id="38" w:name="_Toc106282483"/>
      <w:r w:rsidRPr="004366B1">
        <w:rPr>
          <w:rFonts w:ascii="宋体" w:eastAsia="宋体" w:hAnsi="宋体" w:hint="eastAsia"/>
          <w:sz w:val="28"/>
          <w:szCs w:val="28"/>
        </w:rPr>
        <w:t>3.2对产品质量的评价</w:t>
      </w:r>
      <w:bookmarkEnd w:id="37"/>
      <w:bookmarkEnd w:id="38"/>
    </w:p>
    <w:p w14:paraId="465E12FE" w14:textId="77777777" w:rsidR="0050007C" w:rsidRPr="00A01A69" w:rsidRDefault="0050007C" w:rsidP="00481E7B">
      <w:pPr>
        <w:pStyle w:val="a8"/>
        <w:rPr>
          <w:rFonts w:hint="eastAsia"/>
          <w:szCs w:val="21"/>
        </w:rPr>
      </w:pPr>
      <w:r>
        <w:rPr>
          <w:rFonts w:hint="eastAsia"/>
        </w:rPr>
        <w:t xml:space="preserve">  </w:t>
      </w:r>
      <w:r w:rsidRPr="00A01A69">
        <w:rPr>
          <w:rFonts w:hint="eastAsia"/>
          <w:szCs w:val="21"/>
        </w:rPr>
        <w:t xml:space="preserve"> </w:t>
      </w:r>
      <w:r w:rsidRPr="00481E7B">
        <w:rPr>
          <w:rFonts w:hint="eastAsia"/>
          <w:sz w:val="24"/>
        </w:rPr>
        <w:t>由于本软件在开发过程采用先进的</w:t>
      </w:r>
      <w:r w:rsidR="00E05C8A">
        <w:rPr>
          <w:rFonts w:hint="eastAsia"/>
          <w:sz w:val="24"/>
        </w:rPr>
        <w:t>软件过程</w:t>
      </w:r>
      <w:r w:rsidRPr="00481E7B">
        <w:rPr>
          <w:rFonts w:hint="eastAsia"/>
          <w:sz w:val="24"/>
        </w:rPr>
        <w:t>质量控制和项目管理技术，该产品的质量较好，经过软件评测进一步加强质量控制。</w:t>
      </w:r>
    </w:p>
    <w:p w14:paraId="220B7A2F" w14:textId="77777777" w:rsidR="0050007C" w:rsidRPr="00E40EEB" w:rsidRDefault="0050007C" w:rsidP="000400F2">
      <w:pPr>
        <w:pStyle w:val="11"/>
        <w:rPr>
          <w:rFonts w:ascii="宋体" w:eastAsia="宋体" w:hAnsi="宋体" w:hint="eastAsia"/>
          <w:sz w:val="28"/>
          <w:szCs w:val="28"/>
        </w:rPr>
      </w:pPr>
      <w:bookmarkStart w:id="39" w:name="_Toc251245763"/>
      <w:bookmarkStart w:id="40" w:name="_Toc106282484"/>
      <w:r w:rsidRPr="00E40EEB">
        <w:rPr>
          <w:rFonts w:ascii="宋体" w:eastAsia="宋体" w:hAnsi="宋体" w:hint="eastAsia"/>
          <w:sz w:val="28"/>
          <w:szCs w:val="28"/>
        </w:rPr>
        <w:lastRenderedPageBreak/>
        <w:t>3.3对技术方法的评价</w:t>
      </w:r>
      <w:bookmarkEnd w:id="39"/>
      <w:bookmarkEnd w:id="40"/>
    </w:p>
    <w:p w14:paraId="2D5B23BC" w14:textId="09842FAE" w:rsidR="0050007C" w:rsidRDefault="0050007C">
      <w:pPr>
        <w:pStyle w:val="a8"/>
        <w:rPr>
          <w:rFonts w:hint="eastAsia"/>
          <w:sz w:val="24"/>
        </w:rPr>
      </w:pPr>
      <w:r>
        <w:rPr>
          <w:rFonts w:hint="eastAsia"/>
          <w:sz w:val="24"/>
        </w:rPr>
        <w:t>由于本系统采用了面向对象的开发工具，系统继承性、和可移植性得到了很好的加强；数据库选用满足国际标准的</w:t>
      </w:r>
      <w:r w:rsidR="005544AC">
        <w:rPr>
          <w:rFonts w:hint="eastAsia"/>
          <w:sz w:val="24"/>
        </w:rPr>
        <w:t>M</w:t>
      </w:r>
      <w:r w:rsidR="005544AC">
        <w:rPr>
          <w:sz w:val="24"/>
        </w:rPr>
        <w:t>YSQL</w:t>
      </w:r>
      <w:r>
        <w:rPr>
          <w:rFonts w:hint="eastAsia"/>
          <w:sz w:val="24"/>
        </w:rPr>
        <w:t>数据管理工具；在</w:t>
      </w:r>
      <w:r w:rsidR="00F31426">
        <w:rPr>
          <w:rFonts w:hint="eastAsia"/>
          <w:sz w:val="24"/>
        </w:rPr>
        <w:t>系统框架</w:t>
      </w:r>
      <w:r>
        <w:rPr>
          <w:rFonts w:hint="eastAsia"/>
          <w:sz w:val="24"/>
        </w:rPr>
        <w:t>上，</w:t>
      </w:r>
      <w:r w:rsidR="002F0B8B">
        <w:rPr>
          <w:rFonts w:hint="eastAsia"/>
          <w:sz w:val="24"/>
        </w:rPr>
        <w:t>采用了</w:t>
      </w:r>
      <w:r w:rsidR="005544AC">
        <w:rPr>
          <w:sz w:val="24"/>
        </w:rPr>
        <w:t>SPRINGBOOT</w:t>
      </w:r>
      <w:r w:rsidR="002F0B8B">
        <w:rPr>
          <w:rFonts w:hint="eastAsia"/>
          <w:sz w:val="24"/>
        </w:rPr>
        <w:t>管理框架</w:t>
      </w:r>
      <w:r>
        <w:rPr>
          <w:rFonts w:hint="eastAsia"/>
          <w:sz w:val="24"/>
        </w:rPr>
        <w:t>，增强了软件使用周期</w:t>
      </w:r>
      <w:r w:rsidR="00094337">
        <w:rPr>
          <w:rFonts w:hint="eastAsia"/>
          <w:sz w:val="24"/>
        </w:rPr>
        <w:t>和可维护性</w:t>
      </w:r>
      <w:r>
        <w:rPr>
          <w:rFonts w:hint="eastAsia"/>
          <w:sz w:val="24"/>
        </w:rPr>
        <w:t>。</w:t>
      </w:r>
    </w:p>
    <w:p w14:paraId="1C76A1CA" w14:textId="77777777" w:rsidR="0050007C" w:rsidRDefault="0050007C">
      <w:pPr>
        <w:pStyle w:val="a8"/>
        <w:rPr>
          <w:rFonts w:hint="eastAsia"/>
          <w:sz w:val="24"/>
        </w:rPr>
      </w:pPr>
    </w:p>
    <w:p w14:paraId="0E298898" w14:textId="77777777" w:rsidR="0050007C" w:rsidRPr="00E40EEB" w:rsidRDefault="0050007C" w:rsidP="000400F2">
      <w:pPr>
        <w:pStyle w:val="10"/>
        <w:rPr>
          <w:rFonts w:ascii="宋体" w:eastAsia="宋体" w:hAnsi="宋体"/>
          <w:sz w:val="32"/>
          <w:szCs w:val="32"/>
        </w:rPr>
      </w:pPr>
      <w:bookmarkStart w:id="41" w:name="_Toc251245764"/>
      <w:bookmarkStart w:id="42" w:name="_Toc106282485"/>
      <w:r w:rsidRPr="00E40EEB">
        <w:rPr>
          <w:rFonts w:ascii="宋体" w:eastAsia="宋体" w:hAnsi="宋体" w:hint="eastAsia"/>
          <w:sz w:val="32"/>
          <w:szCs w:val="32"/>
        </w:rPr>
        <w:t>4 经验与教训</w:t>
      </w:r>
      <w:bookmarkEnd w:id="41"/>
      <w:bookmarkEnd w:id="42"/>
    </w:p>
    <w:p w14:paraId="6A69EA43" w14:textId="77777777" w:rsidR="00F9506E" w:rsidRDefault="00C722F1" w:rsidP="00E07B0C">
      <w:pPr>
        <w:ind w:firstLine="360"/>
        <w:rPr>
          <w:rFonts w:hint="eastAsia"/>
        </w:rPr>
      </w:pPr>
      <w:r>
        <w:rPr>
          <w:rFonts w:hint="eastAsia"/>
        </w:rPr>
        <w:t>新闻发布系统</w:t>
      </w:r>
      <w:r w:rsidR="00A34680">
        <w:rPr>
          <w:rFonts w:hint="eastAsia"/>
        </w:rPr>
        <w:t>项目组经过</w:t>
      </w:r>
      <w:r w:rsidR="00F9506E">
        <w:rPr>
          <w:rFonts w:hint="eastAsia"/>
        </w:rPr>
        <w:t>一个半月</w:t>
      </w:r>
      <w:r w:rsidR="007D16C0">
        <w:rPr>
          <w:rFonts w:hint="eastAsia"/>
        </w:rPr>
        <w:t>的</w:t>
      </w:r>
      <w:r w:rsidR="000C61D5">
        <w:rPr>
          <w:rFonts w:hint="eastAsia"/>
        </w:rPr>
        <w:t>封闭</w:t>
      </w:r>
      <w:r w:rsidR="007D16C0">
        <w:rPr>
          <w:rFonts w:hint="eastAsia"/>
        </w:rPr>
        <w:t>开发，</w:t>
      </w:r>
      <w:r w:rsidR="00E07B0C">
        <w:rPr>
          <w:rFonts w:hint="eastAsia"/>
        </w:rPr>
        <w:t>因为项目时间紧迫，人力资源匮乏，同时该项目又是</w:t>
      </w:r>
      <w:r w:rsidR="00E07B0C">
        <w:rPr>
          <w:rFonts w:hint="eastAsia"/>
        </w:rPr>
        <w:t>CMMI3</w:t>
      </w:r>
      <w:r w:rsidR="00E07B0C">
        <w:rPr>
          <w:rFonts w:hint="eastAsia"/>
        </w:rPr>
        <w:t>参评项目，项目成员第一次合作，技术参差不齐，项目组主要成员由实习生构成，为了归避风险提高项目质量，</w:t>
      </w:r>
      <w:r w:rsidR="00F9506E">
        <w:rPr>
          <w:rFonts w:hint="eastAsia"/>
        </w:rPr>
        <w:t>严格按照</w:t>
      </w:r>
      <w:r w:rsidR="00F9506E">
        <w:rPr>
          <w:rFonts w:hint="eastAsia"/>
        </w:rPr>
        <w:t>CMMI3</w:t>
      </w:r>
      <w:r w:rsidR="00F9506E">
        <w:rPr>
          <w:rFonts w:hint="eastAsia"/>
        </w:rPr>
        <w:t>的规范</w:t>
      </w:r>
      <w:r w:rsidR="00E07B0C">
        <w:rPr>
          <w:rFonts w:hint="eastAsia"/>
        </w:rPr>
        <w:t>开展各项工作</w:t>
      </w:r>
      <w:r w:rsidR="00F9506E">
        <w:rPr>
          <w:rFonts w:hint="eastAsia"/>
        </w:rPr>
        <w:t>，</w:t>
      </w:r>
      <w:r w:rsidR="00CC4F6F">
        <w:rPr>
          <w:rFonts w:hint="eastAsia"/>
        </w:rPr>
        <w:t>测试工程师按照测试规范和流程出具了公正客观的系统测试报告，</w:t>
      </w:r>
      <w:r w:rsidR="00E07B0C">
        <w:rPr>
          <w:rFonts w:hint="eastAsia"/>
        </w:rPr>
        <w:t>保证</w:t>
      </w:r>
      <w:r w:rsidR="00F07D26">
        <w:rPr>
          <w:rFonts w:hint="eastAsia"/>
        </w:rPr>
        <w:t>了</w:t>
      </w:r>
      <w:r w:rsidR="0020086F">
        <w:rPr>
          <w:rFonts w:hint="eastAsia"/>
        </w:rPr>
        <w:t>改</w:t>
      </w:r>
      <w:r w:rsidR="00E07B0C">
        <w:rPr>
          <w:rFonts w:hint="eastAsia"/>
        </w:rPr>
        <w:t>项目</w:t>
      </w:r>
      <w:r w:rsidR="00CC4F6F">
        <w:rPr>
          <w:rFonts w:hint="eastAsia"/>
        </w:rPr>
        <w:t>按计划顺利完成，并在</w:t>
      </w:r>
      <w:r w:rsidR="00C84B4E">
        <w:rPr>
          <w:rFonts w:hint="eastAsia"/>
        </w:rPr>
        <w:t>202</w:t>
      </w:r>
      <w:r w:rsidR="00011BFA">
        <w:t>2</w:t>
      </w:r>
      <w:r w:rsidR="00CC4F6F">
        <w:rPr>
          <w:rFonts w:hint="eastAsia"/>
        </w:rPr>
        <w:t>年</w:t>
      </w:r>
      <w:r w:rsidR="00011BFA">
        <w:rPr>
          <w:rFonts w:hint="eastAsia"/>
        </w:rPr>
        <w:t>0</w:t>
      </w:r>
      <w:r w:rsidR="00011BFA">
        <w:t>6</w:t>
      </w:r>
      <w:r w:rsidR="00CC4F6F">
        <w:rPr>
          <w:rFonts w:hint="eastAsia"/>
        </w:rPr>
        <w:t>月</w:t>
      </w:r>
      <w:r w:rsidR="00011BFA">
        <w:rPr>
          <w:rFonts w:hint="eastAsia"/>
        </w:rPr>
        <w:t>1</w:t>
      </w:r>
      <w:r w:rsidR="00011BFA">
        <w:t>8</w:t>
      </w:r>
      <w:r w:rsidR="00CC4F6F">
        <w:rPr>
          <w:rFonts w:hint="eastAsia"/>
        </w:rPr>
        <w:t>在公司内外正式试运行。</w:t>
      </w:r>
      <w:r w:rsidR="0016617B">
        <w:rPr>
          <w:rFonts w:hint="eastAsia"/>
        </w:rPr>
        <w:t>系统</w:t>
      </w:r>
      <w:r w:rsidR="007D16C0">
        <w:rPr>
          <w:rFonts w:hint="eastAsia"/>
        </w:rPr>
        <w:t>功能完全达到</w:t>
      </w:r>
      <w:r w:rsidR="0016617B">
        <w:rPr>
          <w:rFonts w:hint="eastAsia"/>
        </w:rPr>
        <w:t>一期需求</w:t>
      </w:r>
      <w:r w:rsidR="007D16C0">
        <w:rPr>
          <w:rFonts w:hint="eastAsia"/>
        </w:rPr>
        <w:t>，</w:t>
      </w:r>
      <w:r w:rsidR="0016617B">
        <w:rPr>
          <w:rFonts w:hint="eastAsia"/>
        </w:rPr>
        <w:t>在试运行过程中对界面进行了美化</w:t>
      </w:r>
      <w:r w:rsidR="0016617B">
        <w:rPr>
          <w:rFonts w:hint="eastAsia"/>
        </w:rPr>
        <w:t>,</w:t>
      </w:r>
      <w:r w:rsidR="0016617B">
        <w:rPr>
          <w:rFonts w:hint="eastAsia"/>
        </w:rPr>
        <w:t>按计划</w:t>
      </w:r>
      <w:r w:rsidR="00C84B4E">
        <w:rPr>
          <w:rFonts w:hint="eastAsia"/>
        </w:rPr>
        <w:t>202</w:t>
      </w:r>
      <w:r w:rsidR="00011BFA">
        <w:t>2</w:t>
      </w:r>
      <w:r w:rsidR="0016617B">
        <w:rPr>
          <w:rFonts w:hint="eastAsia"/>
        </w:rPr>
        <w:t>年</w:t>
      </w:r>
      <w:r w:rsidR="00011BFA">
        <w:t>06</w:t>
      </w:r>
      <w:r w:rsidR="0016617B">
        <w:rPr>
          <w:rFonts w:hint="eastAsia"/>
        </w:rPr>
        <w:t>月</w:t>
      </w:r>
      <w:r w:rsidR="0016617B">
        <w:rPr>
          <w:rFonts w:hint="eastAsia"/>
        </w:rPr>
        <w:t>1</w:t>
      </w:r>
      <w:r w:rsidR="00011BFA">
        <w:t>8</w:t>
      </w:r>
      <w:r w:rsidR="0016617B">
        <w:rPr>
          <w:rFonts w:hint="eastAsia"/>
        </w:rPr>
        <w:t>日进行</w:t>
      </w:r>
      <w:r w:rsidR="00035E4F">
        <w:rPr>
          <w:rFonts w:hint="eastAsia"/>
        </w:rPr>
        <w:t>顺利</w:t>
      </w:r>
      <w:r w:rsidR="0016617B">
        <w:rPr>
          <w:rFonts w:hint="eastAsia"/>
        </w:rPr>
        <w:t>验收</w:t>
      </w:r>
      <w:r w:rsidR="00035E4F">
        <w:rPr>
          <w:rFonts w:hint="eastAsia"/>
        </w:rPr>
        <w:t>。</w:t>
      </w:r>
    </w:p>
    <w:p w14:paraId="7C4CEB45" w14:textId="77777777" w:rsidR="00C47849" w:rsidRDefault="00C47849" w:rsidP="00C47849">
      <w:pPr>
        <w:rPr>
          <w:rFonts w:hint="eastAsia"/>
        </w:rPr>
      </w:pPr>
      <w:r>
        <w:rPr>
          <w:rFonts w:hint="eastAsia"/>
        </w:rPr>
        <w:t xml:space="preserve">   </w:t>
      </w:r>
    </w:p>
    <w:sectPr w:rsidR="00C47849" w:rsidSect="003107CA">
      <w:headerReference w:type="default" r:id="rId13"/>
      <w:footerReference w:type="default" r:id="rId14"/>
      <w:pgSz w:w="11906" w:h="16838" w:code="9"/>
      <w:pgMar w:top="1440" w:right="1418" w:bottom="1440" w:left="1418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1C574" w14:textId="77777777" w:rsidR="00C33E55" w:rsidRDefault="00C33E55">
      <w:r>
        <w:separator/>
      </w:r>
    </w:p>
  </w:endnote>
  <w:endnote w:type="continuationSeparator" w:id="0">
    <w:p w14:paraId="65960624" w14:textId="77777777" w:rsidR="00C33E55" w:rsidRDefault="00C33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B34F" w14:textId="77777777" w:rsidR="00C20CEC" w:rsidRDefault="00C20CEC">
    <w:pPr>
      <w:pStyle w:val="a5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7E58CDB7" w14:textId="77777777" w:rsidR="00C20CEC" w:rsidRDefault="00C20CE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DFA03" w14:textId="77777777" w:rsidR="00C20CEC" w:rsidRDefault="00C20CEC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855E" w14:textId="77777777" w:rsidR="00C20CEC" w:rsidRDefault="00C20CEC">
    <w:pPr>
      <w:pStyle w:val="a5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02E9347A" w14:textId="77777777" w:rsidR="00C20CEC" w:rsidRDefault="00C20CEC">
    <w:pPr>
      <w:pStyle w:val="a5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748C7" w14:textId="77777777" w:rsidR="00C20CEC" w:rsidRDefault="00C20CEC">
    <w:pPr>
      <w:pStyle w:val="a5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3C569" w14:textId="77777777" w:rsidR="00CF65C5" w:rsidRDefault="00CF65C5" w:rsidP="00CF65C5">
    <w:pPr>
      <w:pStyle w:val="a5"/>
      <w:rPr>
        <w:rFonts w:ascii="宋体" w:hAnsi="宋体"/>
        <w:sz w:val="20"/>
      </w:rPr>
    </w:pPr>
    <w:r>
      <w:rPr>
        <w:rFonts w:ascii="宋体" w:hAnsi="宋体" w:hint="eastAsia"/>
        <w:sz w:val="20"/>
      </w:rPr>
      <w:t>Add：四川成都市高新西区尚锦路89号(611731)       Tel: 028-82960160        第</w:t>
    </w:r>
    <w:r>
      <w:rPr>
        <w:rStyle w:val="a3"/>
        <w:rFonts w:ascii="宋体" w:hAnsi="宋体"/>
        <w:sz w:val="20"/>
      </w:rPr>
      <w:fldChar w:fldCharType="begin"/>
    </w:r>
    <w:r>
      <w:rPr>
        <w:rStyle w:val="a3"/>
        <w:rFonts w:ascii="宋体" w:hAnsi="宋体"/>
        <w:sz w:val="20"/>
      </w:rPr>
      <w:instrText xml:space="preserve"> PAGE </w:instrText>
    </w:r>
    <w:r>
      <w:rPr>
        <w:rStyle w:val="a3"/>
        <w:rFonts w:ascii="宋体" w:hAnsi="宋体"/>
        <w:sz w:val="20"/>
      </w:rPr>
      <w:fldChar w:fldCharType="separate"/>
    </w:r>
    <w:r w:rsidR="00C84B4E">
      <w:rPr>
        <w:rStyle w:val="a3"/>
        <w:rFonts w:ascii="宋体" w:hAnsi="宋体"/>
        <w:noProof/>
        <w:sz w:val="20"/>
      </w:rPr>
      <w:t>4</w:t>
    </w:r>
    <w:r>
      <w:rPr>
        <w:rStyle w:val="a3"/>
        <w:rFonts w:ascii="宋体" w:hAnsi="宋体"/>
        <w:sz w:val="20"/>
      </w:rPr>
      <w:fldChar w:fldCharType="end"/>
    </w:r>
    <w:r>
      <w:rPr>
        <w:rFonts w:ascii="宋体" w:hAnsi="宋体" w:hint="eastAsia"/>
        <w:sz w:val="20"/>
      </w:rPr>
      <w:t>页  共</w:t>
    </w:r>
    <w:r>
      <w:rPr>
        <w:rStyle w:val="a3"/>
        <w:rFonts w:ascii="宋体" w:hAnsi="宋体"/>
        <w:sz w:val="20"/>
      </w:rPr>
      <w:fldChar w:fldCharType="begin"/>
    </w:r>
    <w:r>
      <w:rPr>
        <w:rStyle w:val="a3"/>
        <w:rFonts w:ascii="宋体" w:hAnsi="宋体"/>
        <w:sz w:val="20"/>
      </w:rPr>
      <w:instrText xml:space="preserve"> NUMPAGES </w:instrText>
    </w:r>
    <w:r>
      <w:rPr>
        <w:rStyle w:val="a3"/>
        <w:rFonts w:ascii="宋体" w:hAnsi="宋体"/>
        <w:sz w:val="20"/>
      </w:rPr>
      <w:fldChar w:fldCharType="separate"/>
    </w:r>
    <w:r w:rsidR="00C84B4E">
      <w:rPr>
        <w:rStyle w:val="a3"/>
        <w:rFonts w:ascii="宋体" w:hAnsi="宋体"/>
        <w:noProof/>
        <w:sz w:val="20"/>
      </w:rPr>
      <w:t>7</w:t>
    </w:r>
    <w:r>
      <w:rPr>
        <w:rStyle w:val="a3"/>
        <w:rFonts w:ascii="宋体" w:hAnsi="宋体"/>
        <w:sz w:val="20"/>
      </w:rPr>
      <w:fldChar w:fldCharType="end"/>
    </w:r>
    <w:r>
      <w:rPr>
        <w:rFonts w:ascii="宋体" w:hAnsi="宋体" w:hint="eastAsia"/>
        <w:sz w:val="20"/>
      </w:rPr>
      <w:t>页</w:t>
    </w:r>
  </w:p>
  <w:p w14:paraId="11490D49" w14:textId="77777777" w:rsidR="00CF65C5" w:rsidRDefault="00CF65C5" w:rsidP="00CF65C5">
    <w:pPr>
      <w:pStyle w:val="a5"/>
      <w:ind w:right="360"/>
      <w:jc w:val="right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CA0D0" w14:textId="77777777" w:rsidR="00C33E55" w:rsidRDefault="00C33E55">
      <w:r>
        <w:separator/>
      </w:r>
    </w:p>
  </w:footnote>
  <w:footnote w:type="continuationSeparator" w:id="0">
    <w:p w14:paraId="08F93C17" w14:textId="77777777" w:rsidR="00C33E55" w:rsidRDefault="00C33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E21EC" w14:textId="77777777" w:rsidR="00C20CEC" w:rsidRDefault="005544AC">
    <w:pPr>
      <w:pStyle w:val="a4"/>
      <w:rPr>
        <w:rFonts w:hint="eastAsia"/>
      </w:rPr>
    </w:pPr>
    <w:r>
      <w:rPr>
        <w:rFonts w:hint="eastAsia"/>
      </w:rPr>
      <w:t>新闻发布系统</w:t>
    </w:r>
    <w:r w:rsidR="00CF65C5" w:rsidRPr="00CF65C5">
      <w:rPr>
        <w:rFonts w:hint="eastAsia"/>
      </w:rPr>
      <w:t>项目开发总结报告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C6C0A"/>
    <w:multiLevelType w:val="multilevel"/>
    <w:tmpl w:val="2BCA56C8"/>
    <w:lvl w:ilvl="0">
      <w:start w:val="3"/>
      <w:numFmt w:val="decimal"/>
      <w:lvlText w:val="%1.......i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4FE41FE9"/>
    <w:multiLevelType w:val="singleLevel"/>
    <w:tmpl w:val="CE7058B0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 w16cid:durableId="325518542">
    <w:abstractNumId w:val="0"/>
  </w:num>
  <w:num w:numId="2" w16cid:durableId="121461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7C"/>
    <w:rsid w:val="00011BFA"/>
    <w:rsid w:val="00016568"/>
    <w:rsid w:val="00027A87"/>
    <w:rsid w:val="00032335"/>
    <w:rsid w:val="00035E4F"/>
    <w:rsid w:val="000400F2"/>
    <w:rsid w:val="0007033E"/>
    <w:rsid w:val="00082C25"/>
    <w:rsid w:val="0009136B"/>
    <w:rsid w:val="00092251"/>
    <w:rsid w:val="00094337"/>
    <w:rsid w:val="0009509C"/>
    <w:rsid w:val="000A4046"/>
    <w:rsid w:val="000C61D5"/>
    <w:rsid w:val="000C6DF5"/>
    <w:rsid w:val="000D1083"/>
    <w:rsid w:val="000D358A"/>
    <w:rsid w:val="000D43DD"/>
    <w:rsid w:val="000D4596"/>
    <w:rsid w:val="000F077B"/>
    <w:rsid w:val="000F1220"/>
    <w:rsid w:val="00104E4A"/>
    <w:rsid w:val="00105FA8"/>
    <w:rsid w:val="00121E89"/>
    <w:rsid w:val="00124F63"/>
    <w:rsid w:val="00127DA3"/>
    <w:rsid w:val="00146639"/>
    <w:rsid w:val="00156EE9"/>
    <w:rsid w:val="0016617B"/>
    <w:rsid w:val="00177371"/>
    <w:rsid w:val="00195C38"/>
    <w:rsid w:val="001B4BE8"/>
    <w:rsid w:val="001B59BC"/>
    <w:rsid w:val="001C0121"/>
    <w:rsid w:val="001C1A29"/>
    <w:rsid w:val="001C51B3"/>
    <w:rsid w:val="001C7657"/>
    <w:rsid w:val="001E1BD9"/>
    <w:rsid w:val="001E71B1"/>
    <w:rsid w:val="001E7943"/>
    <w:rsid w:val="0020086F"/>
    <w:rsid w:val="00203A9A"/>
    <w:rsid w:val="00204C32"/>
    <w:rsid w:val="00212932"/>
    <w:rsid w:val="002162EF"/>
    <w:rsid w:val="0021789C"/>
    <w:rsid w:val="002225B8"/>
    <w:rsid w:val="00225114"/>
    <w:rsid w:val="0024020C"/>
    <w:rsid w:val="002421E9"/>
    <w:rsid w:val="002537F8"/>
    <w:rsid w:val="002643E7"/>
    <w:rsid w:val="0028318C"/>
    <w:rsid w:val="00286834"/>
    <w:rsid w:val="00287119"/>
    <w:rsid w:val="00297C62"/>
    <w:rsid w:val="002A26E5"/>
    <w:rsid w:val="002A2DCE"/>
    <w:rsid w:val="002B4E64"/>
    <w:rsid w:val="002B7195"/>
    <w:rsid w:val="002C3155"/>
    <w:rsid w:val="002C432B"/>
    <w:rsid w:val="002C6B59"/>
    <w:rsid w:val="002E78A9"/>
    <w:rsid w:val="002F0B4C"/>
    <w:rsid w:val="002F0B8B"/>
    <w:rsid w:val="002F2DB4"/>
    <w:rsid w:val="002F3FFF"/>
    <w:rsid w:val="002F63C2"/>
    <w:rsid w:val="003067FD"/>
    <w:rsid w:val="003107CA"/>
    <w:rsid w:val="00316A08"/>
    <w:rsid w:val="00325C35"/>
    <w:rsid w:val="00335BBF"/>
    <w:rsid w:val="003361CC"/>
    <w:rsid w:val="003363D4"/>
    <w:rsid w:val="00337D30"/>
    <w:rsid w:val="00345531"/>
    <w:rsid w:val="0036703A"/>
    <w:rsid w:val="00385A05"/>
    <w:rsid w:val="00390DE9"/>
    <w:rsid w:val="003B03E3"/>
    <w:rsid w:val="003D3E8C"/>
    <w:rsid w:val="003F489B"/>
    <w:rsid w:val="00400D91"/>
    <w:rsid w:val="004024EC"/>
    <w:rsid w:val="0041696A"/>
    <w:rsid w:val="00424840"/>
    <w:rsid w:val="004366B1"/>
    <w:rsid w:val="00462614"/>
    <w:rsid w:val="00471F87"/>
    <w:rsid w:val="004813F1"/>
    <w:rsid w:val="00481E7B"/>
    <w:rsid w:val="004B2CDB"/>
    <w:rsid w:val="004B4F70"/>
    <w:rsid w:val="004B5190"/>
    <w:rsid w:val="004B70B9"/>
    <w:rsid w:val="004C2000"/>
    <w:rsid w:val="004D227A"/>
    <w:rsid w:val="0050007C"/>
    <w:rsid w:val="00520D4C"/>
    <w:rsid w:val="005237F0"/>
    <w:rsid w:val="00534FF7"/>
    <w:rsid w:val="00540FC4"/>
    <w:rsid w:val="005544AC"/>
    <w:rsid w:val="0055485E"/>
    <w:rsid w:val="00562504"/>
    <w:rsid w:val="00563A95"/>
    <w:rsid w:val="00570663"/>
    <w:rsid w:val="0057288F"/>
    <w:rsid w:val="00580F19"/>
    <w:rsid w:val="005820FE"/>
    <w:rsid w:val="0058227C"/>
    <w:rsid w:val="00583AE3"/>
    <w:rsid w:val="00585920"/>
    <w:rsid w:val="00590E9F"/>
    <w:rsid w:val="00591AEC"/>
    <w:rsid w:val="005A389E"/>
    <w:rsid w:val="005A7072"/>
    <w:rsid w:val="005B198E"/>
    <w:rsid w:val="005B5179"/>
    <w:rsid w:val="005C66C9"/>
    <w:rsid w:val="005E1593"/>
    <w:rsid w:val="0060668A"/>
    <w:rsid w:val="00614B89"/>
    <w:rsid w:val="0062356D"/>
    <w:rsid w:val="0062594C"/>
    <w:rsid w:val="00646D16"/>
    <w:rsid w:val="0065156C"/>
    <w:rsid w:val="006754F6"/>
    <w:rsid w:val="00677781"/>
    <w:rsid w:val="00680541"/>
    <w:rsid w:val="00680C27"/>
    <w:rsid w:val="00686659"/>
    <w:rsid w:val="006A5C2C"/>
    <w:rsid w:val="006A6DCD"/>
    <w:rsid w:val="006C6891"/>
    <w:rsid w:val="006C7551"/>
    <w:rsid w:val="006D0DB1"/>
    <w:rsid w:val="0071611A"/>
    <w:rsid w:val="00733757"/>
    <w:rsid w:val="00735B12"/>
    <w:rsid w:val="00743725"/>
    <w:rsid w:val="007677DA"/>
    <w:rsid w:val="007747E5"/>
    <w:rsid w:val="007851B3"/>
    <w:rsid w:val="00787EFC"/>
    <w:rsid w:val="007919D2"/>
    <w:rsid w:val="00794C98"/>
    <w:rsid w:val="007A2833"/>
    <w:rsid w:val="007B3E3B"/>
    <w:rsid w:val="007C0BAA"/>
    <w:rsid w:val="007C40E8"/>
    <w:rsid w:val="007D16C0"/>
    <w:rsid w:val="007E5484"/>
    <w:rsid w:val="007E7977"/>
    <w:rsid w:val="007F61C0"/>
    <w:rsid w:val="00805A96"/>
    <w:rsid w:val="008146C8"/>
    <w:rsid w:val="00820E69"/>
    <w:rsid w:val="00835F28"/>
    <w:rsid w:val="0084556A"/>
    <w:rsid w:val="00846824"/>
    <w:rsid w:val="008521F5"/>
    <w:rsid w:val="0085615F"/>
    <w:rsid w:val="00857A61"/>
    <w:rsid w:val="00863456"/>
    <w:rsid w:val="0087753A"/>
    <w:rsid w:val="008A7C32"/>
    <w:rsid w:val="008C779B"/>
    <w:rsid w:val="008D552D"/>
    <w:rsid w:val="008D6BCB"/>
    <w:rsid w:val="009103EC"/>
    <w:rsid w:val="00915376"/>
    <w:rsid w:val="00921917"/>
    <w:rsid w:val="009251B8"/>
    <w:rsid w:val="00925F2C"/>
    <w:rsid w:val="00945965"/>
    <w:rsid w:val="00960801"/>
    <w:rsid w:val="009666E4"/>
    <w:rsid w:val="009735E0"/>
    <w:rsid w:val="00977E16"/>
    <w:rsid w:val="009845F1"/>
    <w:rsid w:val="009A00CB"/>
    <w:rsid w:val="009A5D03"/>
    <w:rsid w:val="009B0281"/>
    <w:rsid w:val="009C6F56"/>
    <w:rsid w:val="009E3556"/>
    <w:rsid w:val="009E3834"/>
    <w:rsid w:val="009F08DD"/>
    <w:rsid w:val="009F0EA3"/>
    <w:rsid w:val="00A01A69"/>
    <w:rsid w:val="00A04112"/>
    <w:rsid w:val="00A1508A"/>
    <w:rsid w:val="00A30A35"/>
    <w:rsid w:val="00A32A0A"/>
    <w:rsid w:val="00A33A61"/>
    <w:rsid w:val="00A34680"/>
    <w:rsid w:val="00A370C0"/>
    <w:rsid w:val="00A45390"/>
    <w:rsid w:val="00A62D9A"/>
    <w:rsid w:val="00A82407"/>
    <w:rsid w:val="00A83E63"/>
    <w:rsid w:val="00A84C4F"/>
    <w:rsid w:val="00A94871"/>
    <w:rsid w:val="00AA3E9C"/>
    <w:rsid w:val="00AC4CE2"/>
    <w:rsid w:val="00AC69E0"/>
    <w:rsid w:val="00AF11E8"/>
    <w:rsid w:val="00B02E1B"/>
    <w:rsid w:val="00B06542"/>
    <w:rsid w:val="00B1340B"/>
    <w:rsid w:val="00B34EF3"/>
    <w:rsid w:val="00B34FF8"/>
    <w:rsid w:val="00B50CA9"/>
    <w:rsid w:val="00B51FC3"/>
    <w:rsid w:val="00B6530F"/>
    <w:rsid w:val="00B76F9E"/>
    <w:rsid w:val="00B90D48"/>
    <w:rsid w:val="00B92BAE"/>
    <w:rsid w:val="00BA27B1"/>
    <w:rsid w:val="00BC3220"/>
    <w:rsid w:val="00BC7A35"/>
    <w:rsid w:val="00BC7B6D"/>
    <w:rsid w:val="00BE40D1"/>
    <w:rsid w:val="00BF3FC5"/>
    <w:rsid w:val="00BF4AEA"/>
    <w:rsid w:val="00C00FEA"/>
    <w:rsid w:val="00C034B5"/>
    <w:rsid w:val="00C05A53"/>
    <w:rsid w:val="00C164D6"/>
    <w:rsid w:val="00C20CEC"/>
    <w:rsid w:val="00C31DB9"/>
    <w:rsid w:val="00C33E55"/>
    <w:rsid w:val="00C348C2"/>
    <w:rsid w:val="00C47849"/>
    <w:rsid w:val="00C57E3D"/>
    <w:rsid w:val="00C642BA"/>
    <w:rsid w:val="00C722F1"/>
    <w:rsid w:val="00C84B4E"/>
    <w:rsid w:val="00C863A1"/>
    <w:rsid w:val="00C86BB9"/>
    <w:rsid w:val="00C91D51"/>
    <w:rsid w:val="00CA30CC"/>
    <w:rsid w:val="00CA528B"/>
    <w:rsid w:val="00CC4F6F"/>
    <w:rsid w:val="00CC5B8E"/>
    <w:rsid w:val="00CD089E"/>
    <w:rsid w:val="00CD1923"/>
    <w:rsid w:val="00CE1831"/>
    <w:rsid w:val="00CE7B2E"/>
    <w:rsid w:val="00CF4890"/>
    <w:rsid w:val="00CF5075"/>
    <w:rsid w:val="00CF65C5"/>
    <w:rsid w:val="00D00A10"/>
    <w:rsid w:val="00D1414D"/>
    <w:rsid w:val="00D148C3"/>
    <w:rsid w:val="00D32177"/>
    <w:rsid w:val="00D41B8E"/>
    <w:rsid w:val="00D41EF8"/>
    <w:rsid w:val="00D531E5"/>
    <w:rsid w:val="00D5338F"/>
    <w:rsid w:val="00D536FD"/>
    <w:rsid w:val="00D56345"/>
    <w:rsid w:val="00D66D59"/>
    <w:rsid w:val="00D70980"/>
    <w:rsid w:val="00D93F9D"/>
    <w:rsid w:val="00D96309"/>
    <w:rsid w:val="00DD2ABD"/>
    <w:rsid w:val="00DE49FB"/>
    <w:rsid w:val="00DE4BD6"/>
    <w:rsid w:val="00E00C21"/>
    <w:rsid w:val="00E05C8A"/>
    <w:rsid w:val="00E07B0C"/>
    <w:rsid w:val="00E262DC"/>
    <w:rsid w:val="00E40EEB"/>
    <w:rsid w:val="00E438E3"/>
    <w:rsid w:val="00E4680C"/>
    <w:rsid w:val="00E54271"/>
    <w:rsid w:val="00E6788D"/>
    <w:rsid w:val="00EA5211"/>
    <w:rsid w:val="00EB3E88"/>
    <w:rsid w:val="00EB685A"/>
    <w:rsid w:val="00EC616B"/>
    <w:rsid w:val="00EE38E3"/>
    <w:rsid w:val="00F07D26"/>
    <w:rsid w:val="00F31426"/>
    <w:rsid w:val="00F324B4"/>
    <w:rsid w:val="00F40C72"/>
    <w:rsid w:val="00F452A7"/>
    <w:rsid w:val="00F553A2"/>
    <w:rsid w:val="00F63267"/>
    <w:rsid w:val="00F66295"/>
    <w:rsid w:val="00F9506E"/>
    <w:rsid w:val="00F954EA"/>
    <w:rsid w:val="00FD66E4"/>
    <w:rsid w:val="00FD7BD0"/>
    <w:rsid w:val="00FE23E8"/>
    <w:rsid w:val="00FF18D1"/>
    <w:rsid w:val="00FF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062CF34E"/>
  <w15:chartTrackingRefBased/>
  <w15:docId w15:val="{C66C5D6F-7FCF-4712-924D-D278B503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qFormat/>
    <w:rsid w:val="00316A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0">
    <w:name w:val="1 标题"/>
    <w:basedOn w:val="1"/>
    <w:pPr>
      <w:spacing w:before="160" w:after="160" w:line="240" w:lineRule="auto"/>
      <w:jc w:val="left"/>
    </w:pPr>
    <w:rPr>
      <w:rFonts w:eastAsia="黑体"/>
      <w:sz w:val="28"/>
    </w:rPr>
  </w:style>
  <w:style w:type="paragraph" w:customStyle="1" w:styleId="11">
    <w:name w:val="1.1 标题"/>
    <w:basedOn w:val="1"/>
    <w:pPr>
      <w:spacing w:before="120" w:after="120" w:line="240" w:lineRule="auto"/>
      <w:jc w:val="left"/>
      <w:outlineLvl w:val="1"/>
    </w:pPr>
    <w:rPr>
      <w:rFonts w:eastAsia="黑体"/>
      <w:sz w:val="24"/>
    </w:rPr>
  </w:style>
  <w:style w:type="paragraph" w:customStyle="1" w:styleId="111">
    <w:name w:val="1.1.1 标题"/>
    <w:basedOn w:val="1"/>
    <w:link w:val="111Char"/>
    <w:pPr>
      <w:spacing w:before="0" w:after="0" w:line="240" w:lineRule="auto"/>
      <w:jc w:val="left"/>
      <w:outlineLvl w:val="2"/>
    </w:pPr>
    <w:rPr>
      <w:rFonts w:eastAsia="黑体"/>
      <w:b w:val="0"/>
      <w:sz w:val="24"/>
    </w:rPr>
  </w:style>
  <w:style w:type="paragraph" w:customStyle="1" w:styleId="1111">
    <w:name w:val="1.1.1.1 标题"/>
    <w:basedOn w:val="10"/>
    <w:pPr>
      <w:spacing w:before="0" w:after="0" w:line="240" w:lineRule="atLeast"/>
      <w:outlineLvl w:val="3"/>
    </w:pPr>
    <w:rPr>
      <w:rFonts w:eastAsia="宋体"/>
      <w:b w:val="0"/>
      <w:sz w:val="24"/>
    </w:rPr>
  </w:style>
  <w:style w:type="character" w:styleId="a3">
    <w:name w:val="page number"/>
    <w:rPr>
      <w:rFonts w:eastAsia="宋体"/>
      <w:sz w:val="21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</w:pPr>
    <w:rPr>
      <w:rFonts w:ascii="楷体_GB2312" w:eastAsia="楷体_GB2312"/>
      <w:sz w:val="21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Body Text"/>
    <w:basedOn w:val="a"/>
    <w:pPr>
      <w:spacing w:before="120" w:after="120" w:line="440" w:lineRule="atLeast"/>
      <w:ind w:firstLine="425"/>
      <w:jc w:val="left"/>
    </w:pPr>
    <w:rPr>
      <w:kern w:val="2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Normal Indent"/>
    <w:basedOn w:val="a"/>
    <w:pPr>
      <w:ind w:firstLine="420"/>
    </w:pPr>
    <w:rPr>
      <w:kern w:val="2"/>
      <w:sz w:val="21"/>
    </w:rPr>
  </w:style>
  <w:style w:type="paragraph" w:styleId="12">
    <w:name w:val="目录 1"/>
    <w:basedOn w:val="a"/>
    <w:next w:val="a"/>
    <w:autoRedefine/>
    <w:uiPriority w:val="39"/>
  </w:style>
  <w:style w:type="paragraph" w:styleId="2">
    <w:name w:val="目录 2"/>
    <w:basedOn w:val="a"/>
    <w:next w:val="a"/>
    <w:autoRedefine/>
    <w:uiPriority w:val="39"/>
    <w:pPr>
      <w:ind w:left="420"/>
    </w:pPr>
  </w:style>
  <w:style w:type="paragraph" w:styleId="30">
    <w:name w:val="目录 3"/>
    <w:basedOn w:val="a"/>
    <w:next w:val="a"/>
    <w:autoRedefine/>
    <w:uiPriority w:val="39"/>
    <w:pPr>
      <w:ind w:left="840"/>
    </w:pPr>
  </w:style>
  <w:style w:type="paragraph" w:styleId="4">
    <w:name w:val="目录 4"/>
    <w:basedOn w:val="a"/>
    <w:next w:val="a"/>
    <w:autoRedefine/>
    <w:semiHidden/>
    <w:pPr>
      <w:ind w:left="1260"/>
    </w:pPr>
  </w:style>
  <w:style w:type="paragraph" w:styleId="5">
    <w:name w:val="目录 5"/>
    <w:basedOn w:val="a"/>
    <w:next w:val="a"/>
    <w:autoRedefine/>
    <w:semiHidden/>
    <w:pPr>
      <w:ind w:left="1680"/>
    </w:pPr>
  </w:style>
  <w:style w:type="paragraph" w:styleId="6">
    <w:name w:val="目录 6"/>
    <w:basedOn w:val="a"/>
    <w:next w:val="a"/>
    <w:autoRedefine/>
    <w:semiHidden/>
    <w:pPr>
      <w:ind w:left="2100"/>
    </w:pPr>
  </w:style>
  <w:style w:type="paragraph" w:styleId="7">
    <w:name w:val="目录 7"/>
    <w:basedOn w:val="a"/>
    <w:next w:val="a"/>
    <w:autoRedefine/>
    <w:semiHidden/>
    <w:pPr>
      <w:ind w:left="2520"/>
    </w:pPr>
  </w:style>
  <w:style w:type="paragraph" w:styleId="8">
    <w:name w:val="目录 8"/>
    <w:basedOn w:val="a"/>
    <w:next w:val="a"/>
    <w:autoRedefine/>
    <w:semiHidden/>
    <w:pPr>
      <w:ind w:left="2940"/>
    </w:pPr>
  </w:style>
  <w:style w:type="paragraph" w:styleId="9">
    <w:name w:val="目录 9"/>
    <w:basedOn w:val="a"/>
    <w:next w:val="a"/>
    <w:autoRedefine/>
    <w:semiHidden/>
    <w:pPr>
      <w:ind w:left="3360"/>
    </w:pPr>
  </w:style>
  <w:style w:type="paragraph" w:styleId="a9">
    <w:name w:val="Title"/>
    <w:basedOn w:val="a"/>
    <w:next w:val="a"/>
    <w:qFormat/>
    <w:rsid w:val="004B5190"/>
    <w:pPr>
      <w:spacing w:line="240" w:lineRule="atLeast"/>
      <w:jc w:val="center"/>
    </w:pPr>
    <w:rPr>
      <w:rFonts w:ascii="Arial" w:hAnsi="Arial"/>
      <w:b/>
      <w:bCs/>
      <w:snapToGrid w:val="0"/>
      <w:sz w:val="36"/>
      <w:szCs w:val="36"/>
    </w:rPr>
  </w:style>
  <w:style w:type="character" w:customStyle="1" w:styleId="3Char">
    <w:name w:val="标题 3 Char"/>
    <w:link w:val="3"/>
    <w:rsid w:val="00316A08"/>
    <w:rPr>
      <w:rFonts w:eastAsia="宋体"/>
      <w:b/>
      <w:bCs/>
      <w:sz w:val="32"/>
      <w:szCs w:val="32"/>
      <w:lang w:val="en-US" w:eastAsia="zh-CN" w:bidi="ar-SA"/>
    </w:rPr>
  </w:style>
  <w:style w:type="character" w:customStyle="1" w:styleId="1Char">
    <w:name w:val="标题 1 Char"/>
    <w:link w:val="1"/>
    <w:rsid w:val="00316A08"/>
    <w:rPr>
      <w:rFonts w:eastAsia="宋体"/>
      <w:b/>
      <w:kern w:val="44"/>
      <w:sz w:val="44"/>
      <w:lang w:val="en-US" w:eastAsia="zh-CN" w:bidi="ar-SA"/>
    </w:rPr>
  </w:style>
  <w:style w:type="character" w:customStyle="1" w:styleId="111Char">
    <w:name w:val="1.1.1 标题 Char"/>
    <w:link w:val="111"/>
    <w:rsid w:val="00316A08"/>
    <w:rPr>
      <w:rFonts w:eastAsia="黑体"/>
      <w:b/>
      <w:kern w:val="44"/>
      <w:sz w:val="24"/>
      <w:lang w:val="en-US" w:eastAsia="zh-CN" w:bidi="ar-SA"/>
    </w:rPr>
  </w:style>
  <w:style w:type="paragraph" w:customStyle="1" w:styleId="CharChar">
    <w:name w:val="Char Char"/>
    <w:basedOn w:val="a"/>
    <w:rsid w:val="00B90D48"/>
    <w:pPr>
      <w:widowControl/>
      <w:spacing w:before="100" w:beforeAutospacing="1" w:after="100" w:afterAutospacing="1" w:line="330" w:lineRule="atLeast"/>
      <w:ind w:left="360"/>
      <w:jc w:val="left"/>
    </w:pPr>
    <w:rPr>
      <w:rFonts w:ascii="ˎ̥" w:hAnsi="ˎ̥" w:cs="宋体"/>
      <w:color w:val="51585D"/>
      <w:sz w:val="21"/>
      <w:szCs w:val="18"/>
    </w:rPr>
  </w:style>
  <w:style w:type="paragraph" w:customStyle="1" w:styleId="aa">
    <w:name w:val="表头"/>
    <w:basedOn w:val="a"/>
    <w:rsid w:val="00B90D48"/>
    <w:pPr>
      <w:keepNext/>
      <w:keepLines/>
      <w:spacing w:before="120" w:after="120"/>
      <w:jc w:val="center"/>
    </w:pPr>
    <w:rPr>
      <w:rFonts w:eastAsia="黑体"/>
      <w:kern w:val="44"/>
    </w:rPr>
  </w:style>
  <w:style w:type="paragraph" w:customStyle="1" w:styleId="TableRow">
    <w:name w:val="Table Row"/>
    <w:basedOn w:val="a"/>
    <w:rsid w:val="00570663"/>
    <w:pPr>
      <w:spacing w:before="60" w:after="60" w:line="240" w:lineRule="atLeast"/>
      <w:jc w:val="left"/>
    </w:pPr>
    <w:rPr>
      <w:rFonts w:ascii="Arial" w:hAnsi="Arial"/>
      <w:b/>
      <w:snapToGrid w:val="0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325C35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color w:val="2F5496"/>
      <w:kern w:val="0"/>
      <w:sz w:val="32"/>
      <w:szCs w:val="32"/>
    </w:rPr>
  </w:style>
  <w:style w:type="character" w:styleId="ab">
    <w:name w:val="Hyperlink"/>
    <w:uiPriority w:val="99"/>
    <w:unhideWhenUsed/>
    <w:rsid w:val="00325C3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hebao\doc\&#39033;&#30446;&#24320;&#21457;&#24635;&#3246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68848-DF00-427C-8FB2-EE6FCF6F5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项目开发总结报告</Template>
  <TotalTime>0</TotalTime>
  <Pages>6</Pages>
  <Words>612</Words>
  <Characters>3491</Characters>
  <Application>Microsoft Office Word</Application>
  <DocSecurity>0</DocSecurity>
  <Lines>29</Lines>
  <Paragraphs>8</Paragraphs>
  <ScaleCrop>false</ScaleCrop>
  <Company> </Company>
  <LinksUpToDate>false</LinksUpToDate>
  <CharactersWithSpaces>4095</CharactersWithSpaces>
  <SharedDoc>false</SharedDoc>
  <HLinks>
    <vt:vector size="132" baseType="variant">
      <vt:variant>
        <vt:i4>2031675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_Toc106282485</vt:lpwstr>
      </vt:variant>
      <vt:variant>
        <vt:i4>2031675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_Toc106282484</vt:lpwstr>
      </vt:variant>
      <vt:variant>
        <vt:i4>2031675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_Toc106282483</vt:lpwstr>
      </vt:variant>
      <vt:variant>
        <vt:i4>2031675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_Toc106282482</vt:lpwstr>
      </vt:variant>
      <vt:variant>
        <vt:i4>2031675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_Toc106282481</vt:lpwstr>
      </vt:variant>
      <vt:variant>
        <vt:i4>2031675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_Toc106282480</vt:lpwstr>
      </vt:variant>
      <vt:variant>
        <vt:i4>1048635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_Toc106282479</vt:lpwstr>
      </vt:variant>
      <vt:variant>
        <vt:i4>1048635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_Toc106282478</vt:lpwstr>
      </vt:variant>
      <vt:variant>
        <vt:i4>1048635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_Toc106282477</vt:lpwstr>
      </vt:variant>
      <vt:variant>
        <vt:i4>1048635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_Toc106282476</vt:lpwstr>
      </vt:variant>
      <vt:variant>
        <vt:i4>1048635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_Toc106282475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_Toc106282474</vt:lpwstr>
      </vt:variant>
      <vt:variant>
        <vt:i4>1048635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_Toc106282473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_Toc106282472</vt:lpwstr>
      </vt:variant>
      <vt:variant>
        <vt:i4>1048635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_Toc106282471</vt:lpwstr>
      </vt:variant>
      <vt:variant>
        <vt:i4>1048635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_Toc106282470</vt:lpwstr>
      </vt:variant>
      <vt:variant>
        <vt:i4>1114171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_Toc106282469</vt:lpwstr>
      </vt:variant>
      <vt:variant>
        <vt:i4>1114171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_Toc106282468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_Toc106282467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_Toc106282466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_Toc106282465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_Toc106282464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四川托普集团技术文档 </dc:title>
  <dc:subject/>
  <dc:creator>wf</dc:creator>
  <cp:keywords/>
  <cp:lastModifiedBy>Mze0932</cp:lastModifiedBy>
  <cp:revision>2</cp:revision>
  <cp:lastPrinted>2000-09-28T01:28:00Z</cp:lastPrinted>
  <dcterms:created xsi:type="dcterms:W3CDTF">2022-06-16T06:36:00Z</dcterms:created>
  <dcterms:modified xsi:type="dcterms:W3CDTF">2022-06-16T06:36:00Z</dcterms:modified>
</cp:coreProperties>
</file>