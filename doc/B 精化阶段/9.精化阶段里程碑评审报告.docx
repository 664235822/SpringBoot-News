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1EACE2C5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6209371D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2E26EEF9" w14:textId="77777777">
              <w:trPr>
                <w:trHeight w:val="248"/>
              </w:trPr>
              <w:tc>
                <w:tcPr>
                  <w:tcW w:w="1409" w:type="dxa"/>
                </w:tcPr>
                <w:p w14:paraId="1694346C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EABC164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62A90815" w14:textId="77777777">
              <w:trPr>
                <w:trHeight w:val="341"/>
              </w:trPr>
              <w:tc>
                <w:tcPr>
                  <w:tcW w:w="1409" w:type="dxa"/>
                </w:tcPr>
                <w:p w14:paraId="26AA9189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789E0EC1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000AECD" w14:textId="77777777">
              <w:trPr>
                <w:trHeight w:val="262"/>
              </w:trPr>
              <w:tc>
                <w:tcPr>
                  <w:tcW w:w="1409" w:type="dxa"/>
                </w:tcPr>
                <w:p w14:paraId="09A80525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0DDA050E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353E913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C56B5CA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588EBD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0CC485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7FFCBA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B35B42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64CB26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765E846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B8C95C1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B59DC2A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16002EF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3B5D7632" w14:textId="77777777" w:rsidR="006C44EB" w:rsidRDefault="006C44EB" w:rsidP="006C44E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Pr="003623E3">
              <w:rPr>
                <w:sz w:val="24"/>
              </w:rPr>
              <w:t>HD20220613SR005</w:t>
            </w:r>
          </w:p>
          <w:p w14:paraId="0B8C412C" w14:textId="77777777" w:rsidR="00200AC5" w:rsidRDefault="006C44EB" w:rsidP="006C44EB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</w:rPr>
              <w:t>新闻发布系统</w:t>
            </w:r>
          </w:p>
        </w:tc>
      </w:tr>
      <w:tr w:rsidR="00200AC5" w14:paraId="049EFFDF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984525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1458BFD6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2BC4267F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1F05A0F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35FDF55C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</w:t>
            </w:r>
          </w:p>
          <w:p w14:paraId="6ABA9007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23452EF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7C5E4DFF" w14:textId="77777777" w:rsidR="00AD2E0C" w:rsidRDefault="00AD2E0C" w:rsidP="00AD2E0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8E33229" w14:textId="77777777" w:rsidR="006C44EB" w:rsidRPr="00AD2E0C" w:rsidRDefault="006C44EB" w:rsidP="006C44EB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F0838EB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097C6A0A" w14:textId="77777777"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04FCACDF" w14:textId="77777777"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6C809311" w14:textId="77777777" w:rsidR="00200AC5" w:rsidRDefault="00CF5BB9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1B96EBE3" w14:textId="77777777"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07E42EEC" w14:textId="77777777"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57E8C3D6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17ADDA1D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3953732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E733689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6C44EB">
              <w:rPr>
                <w:rFonts w:hAnsi="宋体" w:hint="eastAsia"/>
                <w:sz w:val="30"/>
                <w:szCs w:val="30"/>
              </w:rPr>
              <w:t>杨阳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74FFD02D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14E24736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7613FA">
              <w:rPr>
                <w:rFonts w:hAnsi="宋体"/>
                <w:sz w:val="30"/>
                <w:szCs w:val="30"/>
              </w:rPr>
              <w:t>202</w:t>
            </w:r>
            <w:r w:rsidR="006C44EB">
              <w:rPr>
                <w:rFonts w:hAnsi="宋体"/>
                <w:sz w:val="30"/>
                <w:szCs w:val="30"/>
              </w:rPr>
              <w:t>2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6C44EB">
              <w:rPr>
                <w:rFonts w:hAnsi="宋体"/>
                <w:sz w:val="30"/>
                <w:szCs w:val="30"/>
              </w:rPr>
              <w:t>06</w:t>
            </w:r>
            <w:r w:rsidR="00513B04">
              <w:rPr>
                <w:rFonts w:hAnsi="宋体" w:hint="eastAsia"/>
                <w:sz w:val="30"/>
                <w:szCs w:val="30"/>
              </w:rPr>
              <w:t>-</w:t>
            </w:r>
            <w:r w:rsidR="006C44EB">
              <w:rPr>
                <w:rFonts w:hAnsi="宋体"/>
                <w:sz w:val="30"/>
                <w:szCs w:val="30"/>
              </w:rPr>
              <w:t>14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47D295A5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74C3A92A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13DA260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48B08EE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0D7B70">
              <w:rPr>
                <w:rFonts w:hAnsi="宋体" w:hint="eastAsia"/>
                <w:sz w:val="30"/>
                <w:szCs w:val="30"/>
              </w:rPr>
              <w:t>黄乙鑫</w:t>
            </w:r>
            <w:r>
              <w:rPr>
                <w:rFonts w:hAnsi="宋体" w:hint="eastAsia"/>
                <w:sz w:val="30"/>
                <w:szCs w:val="30"/>
              </w:rPr>
              <w:t xml:space="preserve">              </w:t>
            </w:r>
          </w:p>
          <w:p w14:paraId="64E253F2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59BB61AD" w14:textId="77777777" w:rsidR="00200AC5" w:rsidRDefault="00200AC5" w:rsidP="00EE091D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6C44EB">
              <w:rPr>
                <w:rFonts w:hAnsi="宋体"/>
                <w:sz w:val="30"/>
                <w:szCs w:val="30"/>
              </w:rPr>
              <w:t>2022-06</w:t>
            </w:r>
            <w:r w:rsidR="006C44EB">
              <w:rPr>
                <w:rFonts w:hAnsi="宋体" w:hint="eastAsia"/>
                <w:sz w:val="30"/>
                <w:szCs w:val="30"/>
              </w:rPr>
              <w:t>-</w:t>
            </w:r>
            <w:r w:rsidR="006C44EB">
              <w:rPr>
                <w:rFonts w:hAnsi="宋体"/>
                <w:sz w:val="30"/>
                <w:szCs w:val="30"/>
              </w:rPr>
              <w:t>14</w:t>
            </w:r>
          </w:p>
        </w:tc>
      </w:tr>
      <w:tr w:rsidR="00200AC5" w14:paraId="4A05D3B2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2CAAF34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14B049A4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</w:tr>
    </w:tbl>
    <w:p w14:paraId="5C973991" w14:textId="21A3B296" w:rsidR="00200AC5" w:rsidRDefault="00CF3022" w:rsidP="00AD2E0C">
      <w:pPr>
        <w:ind w:leftChars="-85" w:left="-50" w:hangingChars="60" w:hanging="120"/>
        <w:jc w:val="right"/>
        <w:rPr>
          <w:rFonts w:ascii="黑体" w:eastAsia="黑体" w:hint="eastAsia"/>
          <w:sz w:val="30"/>
        </w:rPr>
      </w:pPr>
      <w:r>
        <w:rPr>
          <w:noProof/>
        </w:rPr>
        <w:drawing>
          <wp:inline distT="0" distB="0" distL="0" distR="0" wp14:anchorId="6837B075" wp14:editId="41D19DE8">
            <wp:extent cx="1266825" cy="35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4AB7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77A71C8D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60FF57C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ED6CE7F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51BCC53D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3029"/>
        <w:gridCol w:w="760"/>
        <w:gridCol w:w="1083"/>
        <w:gridCol w:w="709"/>
        <w:gridCol w:w="853"/>
        <w:gridCol w:w="709"/>
        <w:gridCol w:w="821"/>
      </w:tblGrid>
      <w:tr w:rsidR="00200AC5" w14:paraId="62F70676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51E78C9A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09C8D0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029" w:type="dxa"/>
            <w:tcBorders>
              <w:bottom w:val="single" w:sz="4" w:space="0" w:color="auto"/>
            </w:tcBorders>
            <w:vAlign w:val="center"/>
          </w:tcPr>
          <w:p w14:paraId="01699760" w14:textId="77777777" w:rsidR="00200AC5" w:rsidRDefault="00374E27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新闻发布系统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4AE1001C" w14:textId="77777777"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092" w:type="dxa"/>
            <w:gridSpan w:val="4"/>
            <w:tcBorders>
              <w:bottom w:val="single" w:sz="4" w:space="0" w:color="auto"/>
            </w:tcBorders>
            <w:vAlign w:val="center"/>
          </w:tcPr>
          <w:p w14:paraId="34CE21E4" w14:textId="77777777" w:rsidR="00902A7B" w:rsidRDefault="00902A7B" w:rsidP="00F01F44">
            <w:pPr>
              <w:spacing w:before="120" w:after="120"/>
              <w:rPr>
                <w:rFonts w:ascii="宋体" w:hint="eastAsia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7613FA">
              <w:rPr>
                <w:rFonts w:ascii="宋体"/>
                <w:sz w:val="21"/>
              </w:rPr>
              <w:t>2021</w:t>
            </w:r>
            <w:r w:rsidRPr="00902A7B">
              <w:rPr>
                <w:rFonts w:ascii="宋体"/>
                <w:sz w:val="21"/>
              </w:rPr>
              <w:t>1101SR005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080CCE67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79" w:type="dxa"/>
            <w:tcBorders>
              <w:top w:val="single" w:sz="4" w:space="0" w:color="auto"/>
            </w:tcBorders>
            <w:vAlign w:val="center"/>
          </w:tcPr>
          <w:p w14:paraId="39BFC684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029" w:type="dxa"/>
            <w:tcBorders>
              <w:top w:val="single" w:sz="4" w:space="0" w:color="auto"/>
            </w:tcBorders>
            <w:vAlign w:val="center"/>
          </w:tcPr>
          <w:p w14:paraId="0D2F9424" w14:textId="77777777" w:rsidR="00200AC5" w:rsidRDefault="00374E27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朱方灏钧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7552E8EA" w14:textId="77777777"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092" w:type="dxa"/>
            <w:gridSpan w:val="4"/>
            <w:tcBorders>
              <w:top w:val="single" w:sz="4" w:space="0" w:color="auto"/>
            </w:tcBorders>
            <w:vAlign w:val="center"/>
          </w:tcPr>
          <w:p w14:paraId="08BE4FEC" w14:textId="77777777" w:rsidR="00200AC5" w:rsidRDefault="00277B21" w:rsidP="00CF5BB9">
            <w:pPr>
              <w:spacing w:before="120" w:after="120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2022-06-1</w:t>
            </w:r>
            <w:r>
              <w:rPr>
                <w:rFonts w:ascii="宋体"/>
                <w:sz w:val="21"/>
              </w:rPr>
              <w:t>4</w:t>
            </w:r>
          </w:p>
        </w:tc>
      </w:tr>
      <w:tr w:rsidR="00200AC5" w14:paraId="2893382A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79" w:type="dxa"/>
            <w:vMerge w:val="restart"/>
            <w:vAlign w:val="center"/>
          </w:tcPr>
          <w:p w14:paraId="6E570BB3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029" w:type="dxa"/>
            <w:vMerge w:val="restart"/>
            <w:vAlign w:val="center"/>
          </w:tcPr>
          <w:p w14:paraId="1C68BA68" w14:textId="77777777" w:rsidR="00200AC5" w:rsidRDefault="00374E27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杨阳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8C3DC4E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092" w:type="dxa"/>
            <w:gridSpan w:val="4"/>
            <w:tcBorders>
              <w:bottom w:val="single" w:sz="4" w:space="0" w:color="auto"/>
            </w:tcBorders>
            <w:vAlign w:val="center"/>
          </w:tcPr>
          <w:p w14:paraId="0CE782D7" w14:textId="77777777" w:rsidR="00200AC5" w:rsidRDefault="00277B21" w:rsidP="00CF5BB9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2022-06-1</w:t>
            </w:r>
            <w:r>
              <w:rPr>
                <w:rFonts w:ascii="宋体"/>
                <w:sz w:val="21"/>
              </w:rPr>
              <w:t>4</w:t>
            </w:r>
          </w:p>
        </w:tc>
      </w:tr>
      <w:tr w:rsidR="00200AC5" w14:paraId="5016C87E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79" w:type="dxa"/>
            <w:vMerge/>
            <w:vAlign w:val="center"/>
          </w:tcPr>
          <w:p w14:paraId="32DE76BB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029" w:type="dxa"/>
            <w:vMerge/>
            <w:vAlign w:val="center"/>
          </w:tcPr>
          <w:p w14:paraId="1B7DA4C0" w14:textId="77777777" w:rsidR="00200AC5" w:rsidRDefault="00200AC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E2611CC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8593DA" w14:textId="77777777" w:rsidR="00200AC5" w:rsidRDefault="00200AC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85FCBF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3DEA1A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4AC28E" w14:textId="77777777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6C1A7D87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79" w:type="dxa"/>
            <w:tcBorders>
              <w:bottom w:val="single" w:sz="12" w:space="0" w:color="auto"/>
            </w:tcBorders>
            <w:vAlign w:val="center"/>
          </w:tcPr>
          <w:p w14:paraId="15167898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4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1A1D2B80" w14:textId="77777777" w:rsidR="00200AC5" w:rsidRDefault="001A22D3" w:rsidP="00041741">
            <w:pPr>
              <w:pStyle w:val="aa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200AC5" w14:paraId="55AC9E66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79" w:type="dxa"/>
            <w:textDirection w:val="tbRlV"/>
            <w:vAlign w:val="center"/>
          </w:tcPr>
          <w:p w14:paraId="4F4E8E71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4" w:type="dxa"/>
            <w:gridSpan w:val="7"/>
            <w:tcBorders>
              <w:bottom w:val="single" w:sz="4" w:space="0" w:color="auto"/>
            </w:tcBorders>
          </w:tcPr>
          <w:p w14:paraId="13BB5C32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15CCA729" w14:textId="77777777" w:rsidR="00212702" w:rsidRDefault="00700E60" w:rsidP="0021270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部分功能模块没有用例图。</w:t>
            </w:r>
          </w:p>
          <w:p w14:paraId="67357DD3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0A28EEC2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 xml:space="preserve">    完善</w:t>
            </w:r>
            <w:r w:rsidR="00700E60">
              <w:rPr>
                <w:rFonts w:ascii="宋体" w:hint="eastAsia"/>
                <w:sz w:val="21"/>
                <w:szCs w:val="21"/>
              </w:rPr>
              <w:t>用例图。</w:t>
            </w:r>
          </w:p>
          <w:p w14:paraId="5F5C398E" w14:textId="77777777" w:rsidR="00200AC5" w:rsidRDefault="00200A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14:paraId="7018D573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03C186F4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326300F4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1B2860F7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771CB2C7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23036E56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00C70959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79" w:type="dxa"/>
            <w:vAlign w:val="center"/>
          </w:tcPr>
          <w:p w14:paraId="5A45A1FE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4" w:type="dxa"/>
            <w:gridSpan w:val="7"/>
            <w:vAlign w:val="center"/>
          </w:tcPr>
          <w:p w14:paraId="3C647F8A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767DAB0B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4E17C400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696C38" w14:paraId="258C9868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79" w:type="dxa"/>
            <w:vAlign w:val="center"/>
          </w:tcPr>
          <w:p w14:paraId="6EBE4A89" w14:textId="77777777" w:rsidR="00696C38" w:rsidRDefault="00696C38" w:rsidP="00696C38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89" w:type="dxa"/>
            <w:gridSpan w:val="2"/>
            <w:vAlign w:val="center"/>
          </w:tcPr>
          <w:p w14:paraId="153E543F" w14:textId="77777777" w:rsidR="00696C38" w:rsidRDefault="00696C38" w:rsidP="00696C38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2022-06-1</w:t>
            </w:r>
            <w:r>
              <w:rPr>
                <w:rFonts w:ascii="宋体"/>
                <w:sz w:val="21"/>
              </w:rPr>
              <w:t>4</w:t>
            </w:r>
          </w:p>
        </w:tc>
        <w:tc>
          <w:tcPr>
            <w:tcW w:w="1792" w:type="dxa"/>
            <w:gridSpan w:val="2"/>
            <w:vAlign w:val="center"/>
          </w:tcPr>
          <w:p w14:paraId="1332B840" w14:textId="77777777" w:rsidR="00696C38" w:rsidRDefault="00696C38" w:rsidP="00696C38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1BD32E0B" w14:textId="77777777" w:rsidR="00696C38" w:rsidRDefault="00696C38" w:rsidP="00696C38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0F9A17B8" w14:textId="77777777" w:rsidR="00696C38" w:rsidRDefault="00696C38" w:rsidP="00696C38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7464C2" w14:paraId="36112A13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79" w:type="dxa"/>
            <w:vAlign w:val="center"/>
          </w:tcPr>
          <w:p w14:paraId="1DBF87DA" w14:textId="77777777" w:rsidR="007464C2" w:rsidRDefault="007464C2" w:rsidP="007464C2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4" w:type="dxa"/>
            <w:gridSpan w:val="7"/>
            <w:vAlign w:val="center"/>
          </w:tcPr>
          <w:p w14:paraId="57CB8744" w14:textId="77777777" w:rsidR="007464C2" w:rsidRDefault="007464C2" w:rsidP="007464C2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周慧 李浇 朱方灏钧 杨阳 罗培铭 黄乙鑫</w:t>
            </w:r>
          </w:p>
        </w:tc>
      </w:tr>
      <w:tr w:rsidR="00200AC5" w14:paraId="3AF85549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79" w:type="dxa"/>
            <w:vAlign w:val="center"/>
          </w:tcPr>
          <w:p w14:paraId="4B87E3BB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37386C0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4" w:type="dxa"/>
            <w:gridSpan w:val="7"/>
            <w:vAlign w:val="center"/>
          </w:tcPr>
          <w:p w14:paraId="0A9616E0" w14:textId="77777777" w:rsidR="00200AC5" w:rsidRDefault="002A4796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黄乙鑫</w:t>
            </w:r>
          </w:p>
        </w:tc>
      </w:tr>
      <w:tr w:rsidR="00721EE2" w14:paraId="6E43EBBC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79" w:type="dxa"/>
          </w:tcPr>
          <w:p w14:paraId="63EC970D" w14:textId="77777777" w:rsidR="00721EE2" w:rsidRDefault="00721EE2" w:rsidP="00D5714A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4" w:type="dxa"/>
            <w:gridSpan w:val="7"/>
            <w:vAlign w:val="center"/>
          </w:tcPr>
          <w:p w14:paraId="066BBD25" w14:textId="77777777" w:rsidR="00721EE2" w:rsidRPr="000C1A81" w:rsidRDefault="00230CB8" w:rsidP="00D5714A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朱方灏钧</w:t>
            </w:r>
          </w:p>
        </w:tc>
      </w:tr>
      <w:tr w:rsidR="00721EE2" w:rsidRPr="008F1BAE" w14:paraId="33458444" w14:textId="77777777" w:rsidTr="00CA064A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79" w:type="dxa"/>
            <w:vAlign w:val="center"/>
          </w:tcPr>
          <w:p w14:paraId="3EB78D73" w14:textId="77777777" w:rsidR="00721EE2" w:rsidRDefault="00721EE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4" w:type="dxa"/>
            <w:gridSpan w:val="7"/>
          </w:tcPr>
          <w:p w14:paraId="22BA3BE3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5D983566" w14:textId="77777777" w:rsidR="00721EE2" w:rsidRDefault="00721EE2" w:rsidP="008F1BAE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B46762">
              <w:rPr>
                <w:rFonts w:ascii="宋体" w:hAnsi="Times New Roman" w:hint="eastAsia"/>
                <w:sz w:val="28"/>
                <w:szCs w:val="28"/>
              </w:rPr>
              <w:t>杨阳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B46762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B46762">
              <w:rPr>
                <w:rFonts w:ascii="宋体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月</w:t>
            </w:r>
            <w:r w:rsidR="00B46762">
              <w:rPr>
                <w:rFonts w:ascii="宋体"/>
                <w:sz w:val="24"/>
              </w:rPr>
              <w:t>1</w:t>
            </w:r>
            <w:r w:rsidR="008F1BAE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0CEFE1FF" w14:textId="77777777" w:rsidR="00200AC5" w:rsidRDefault="00200AC5">
      <w:pPr>
        <w:spacing w:line="20" w:lineRule="exact"/>
      </w:pPr>
    </w:p>
    <w:p w14:paraId="69BDBD70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2F196EAB" w14:textId="77777777" w:rsidR="00200AC5" w:rsidRDefault="00200AC5">
      <w:pPr>
        <w:spacing w:line="20" w:lineRule="exact"/>
      </w:pPr>
    </w:p>
    <w:p w14:paraId="7DB76F0F" w14:textId="77777777" w:rsidR="00200AC5" w:rsidRDefault="00200AC5">
      <w:pPr>
        <w:pStyle w:val="af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14B08383" w14:textId="77777777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012C8398" w14:textId="77777777"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23C11C7C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0E0C0F">
              <w:rPr>
                <w:rFonts w:ascii="宋体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0E0C0F">
              <w:rPr>
                <w:rFonts w:ascii="宋体"/>
                <w:sz w:val="21"/>
                <w:szCs w:val="21"/>
              </w:rPr>
              <w:t>1</w:t>
            </w:r>
            <w:r w:rsidR="008F1BAE">
              <w:rPr>
                <w:rFonts w:ascii="宋体" w:hint="eastAsia"/>
                <w:sz w:val="21"/>
                <w:szCs w:val="21"/>
              </w:rPr>
              <w:t>4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426E98B7" w14:textId="77777777" w:rsidR="00200AC5" w:rsidRPr="005F2812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5F2812">
              <w:rPr>
                <w:rFonts w:ascii="宋体" w:hAnsi="Times New Roman" w:hint="eastAsia"/>
                <w:sz w:val="21"/>
              </w:rPr>
              <w:t>周慧 李浇 朱方灏钧 杨阳 罗培铭 黄乙鑫</w:t>
            </w:r>
          </w:p>
          <w:p w14:paraId="27E57764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2921FD76" w14:textId="77777777"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1805724F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23FEFD65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084BC41E" w14:textId="77777777"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5DAF5DC2" w14:textId="77777777"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2BACB16C" w14:textId="77777777"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14:paraId="1B1F3CD3" w14:textId="77777777"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186D3429" w14:textId="77777777"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14:paraId="3076C3A4" w14:textId="77777777" w:rsidR="00025304" w:rsidRPr="00317E11" w:rsidRDefault="00884FF3" w:rsidP="00317E11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</w:t>
            </w:r>
            <w:r w:rsidR="00114751">
              <w:rPr>
                <w:rFonts w:ascii="宋体" w:hint="eastAsia"/>
                <w:sz w:val="21"/>
                <w:szCs w:val="21"/>
              </w:rPr>
              <w:t>功能模块的用例图。</w:t>
            </w:r>
          </w:p>
          <w:p w14:paraId="573C2DA3" w14:textId="77777777"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3AAFB5DC" w14:textId="77777777"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01E08521" w14:textId="77777777"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1D5FEC0D" w14:textId="77777777"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03EF76E3" w14:textId="77777777"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14:paraId="52B1F009" w14:textId="77777777" w:rsidR="00200AC5" w:rsidRDefault="00200AC5">
      <w:pPr>
        <w:wordWrap w:val="0"/>
        <w:jc w:val="right"/>
        <w:rPr>
          <w:rFonts w:hint="eastAsia"/>
        </w:rPr>
      </w:pPr>
    </w:p>
    <w:p w14:paraId="0F5272FF" w14:textId="77777777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0C08E5">
        <w:rPr>
          <w:rFonts w:hint="eastAsia"/>
          <w:sz w:val="24"/>
          <w:u w:val="single"/>
        </w:rPr>
        <w:t>杨阳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69125F6D" w14:textId="77777777" w:rsidR="00200AC5" w:rsidRDefault="00200AC5">
      <w:pPr>
        <w:pStyle w:val="af5"/>
        <w:jc w:val="center"/>
        <w:rPr>
          <w:rFonts w:hint="eastAsia"/>
          <w:sz w:val="30"/>
        </w:rPr>
      </w:pPr>
    </w:p>
    <w:p w14:paraId="00E3BAAF" w14:textId="77777777" w:rsidR="00200AC5" w:rsidRDefault="00200AC5">
      <w:pPr>
        <w:pStyle w:val="af5"/>
        <w:jc w:val="center"/>
        <w:rPr>
          <w:rFonts w:hint="eastAsia"/>
          <w:sz w:val="30"/>
        </w:rPr>
      </w:pPr>
    </w:p>
    <w:p w14:paraId="3B7D7622" w14:textId="77777777" w:rsidR="006F6A49" w:rsidRDefault="006F6A49" w:rsidP="006F6A49">
      <w:pPr>
        <w:pStyle w:val="af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EF72EC" w14:paraId="785DD7B6" w14:textId="77777777" w:rsidTr="008830CD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29D6C9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7B21B98D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7D862F0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23586FD3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组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12C6B4F1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8395F" w14:textId="77777777" w:rsidR="00EF72EC" w:rsidRDefault="00EF72EC" w:rsidP="008830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F72EC" w14:paraId="6BE35914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3295807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2422E893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朱方灏钧</w:t>
            </w:r>
          </w:p>
        </w:tc>
        <w:tc>
          <w:tcPr>
            <w:tcW w:w="1980" w:type="dxa"/>
            <w:vAlign w:val="center"/>
          </w:tcPr>
          <w:p w14:paraId="6A4115AF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5DE9C2F3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6BE8BF17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朱方灏钧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AF7B4E3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2D748E3F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D54B2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4506F107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980" w:type="dxa"/>
            <w:vAlign w:val="center"/>
          </w:tcPr>
          <w:p w14:paraId="36597482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管理人员</w:t>
            </w:r>
          </w:p>
        </w:tc>
        <w:tc>
          <w:tcPr>
            <w:tcW w:w="2497" w:type="dxa"/>
            <w:vAlign w:val="center"/>
          </w:tcPr>
          <w:p w14:paraId="20D76656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027DB32F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B4FBF8F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2FFB0B07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81C154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6BE2A76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李浇</w:t>
            </w:r>
          </w:p>
        </w:tc>
        <w:tc>
          <w:tcPr>
            <w:tcW w:w="1980" w:type="dxa"/>
            <w:vAlign w:val="center"/>
          </w:tcPr>
          <w:p w14:paraId="713E00CC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评审员</w:t>
            </w:r>
          </w:p>
        </w:tc>
        <w:tc>
          <w:tcPr>
            <w:tcW w:w="2497" w:type="dxa"/>
            <w:vAlign w:val="center"/>
          </w:tcPr>
          <w:p w14:paraId="72B18A37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201066C7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043B171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37696343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2D040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345C16BF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罗培铭</w:t>
            </w:r>
          </w:p>
        </w:tc>
        <w:tc>
          <w:tcPr>
            <w:tcW w:w="1980" w:type="dxa"/>
            <w:vAlign w:val="center"/>
          </w:tcPr>
          <w:p w14:paraId="4BE15BA7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记录员</w:t>
            </w:r>
          </w:p>
        </w:tc>
        <w:tc>
          <w:tcPr>
            <w:tcW w:w="2497" w:type="dxa"/>
            <w:vAlign w:val="center"/>
          </w:tcPr>
          <w:p w14:paraId="1F85ED56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6FEEC3A5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罗培铭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5D4951E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3E80E643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11C021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049413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980" w:type="dxa"/>
            <w:vAlign w:val="center"/>
          </w:tcPr>
          <w:p w14:paraId="27B14777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PPQA</w:t>
            </w:r>
          </w:p>
        </w:tc>
        <w:tc>
          <w:tcPr>
            <w:tcW w:w="2497" w:type="dxa"/>
            <w:vAlign w:val="center"/>
          </w:tcPr>
          <w:p w14:paraId="570F5A4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0308188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黄乙鑫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8A28979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7C81FF0D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20E7A1E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260" w:type="dxa"/>
            <w:vAlign w:val="center"/>
          </w:tcPr>
          <w:p w14:paraId="306FD2A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980" w:type="dxa"/>
            <w:vAlign w:val="center"/>
          </w:tcPr>
          <w:p w14:paraId="4CF20167" w14:textId="77777777" w:rsidR="00EF72EC" w:rsidRDefault="00EF72EC" w:rsidP="008830CD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评审员</w:t>
            </w:r>
          </w:p>
        </w:tc>
        <w:tc>
          <w:tcPr>
            <w:tcW w:w="2497" w:type="dxa"/>
            <w:vAlign w:val="center"/>
          </w:tcPr>
          <w:p w14:paraId="7B2C9BF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连体婴大部队</w:t>
            </w:r>
          </w:p>
        </w:tc>
        <w:tc>
          <w:tcPr>
            <w:tcW w:w="1643" w:type="dxa"/>
            <w:vAlign w:val="center"/>
          </w:tcPr>
          <w:p w14:paraId="7969355D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周慧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43125BF" w14:textId="77777777" w:rsidR="00EF72EC" w:rsidRDefault="00EF72EC" w:rsidP="008830C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</w:tr>
      <w:tr w:rsidR="00EF72EC" w14:paraId="11E612CA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22A0CB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57F4405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E61371B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28BBEA2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161D0CB1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7CB2D9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</w:tr>
      <w:tr w:rsidR="00EF72EC" w14:paraId="3BE9A872" w14:textId="77777777" w:rsidTr="008830C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26B8ED9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353EEE7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600E61E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5B88CA57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9C74359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6F7BB5" w14:textId="77777777" w:rsidR="00EF72EC" w:rsidRDefault="00EF72EC" w:rsidP="008830CD">
            <w:pPr>
              <w:jc w:val="center"/>
              <w:rPr>
                <w:sz w:val="24"/>
              </w:rPr>
            </w:pPr>
          </w:p>
        </w:tc>
      </w:tr>
      <w:tr w:rsidR="00EF72EC" w14:paraId="469D5070" w14:textId="77777777" w:rsidTr="008830CD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FE127" w14:textId="77777777" w:rsidR="00EF72EC" w:rsidRDefault="00EF72EC" w:rsidP="008830CD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EF72EC" w14:paraId="0B0023EA" w14:textId="77777777" w:rsidTr="008830CD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3A62A" w14:textId="77777777" w:rsidR="00EF72EC" w:rsidRDefault="00EF72EC" w:rsidP="00EF72EC">
            <w:pPr>
              <w:numPr>
                <w:ilvl w:val="0"/>
                <w:numId w:val="10"/>
              </w:numPr>
              <w:tabs>
                <w:tab w:val="left" w:pos="360"/>
              </w:tabs>
              <w:ind w:left="116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1EAA6C0E" w14:textId="77777777" w:rsidR="00EF72EC" w:rsidRDefault="00EF72EC" w:rsidP="00EF72EC">
            <w:pPr>
              <w:numPr>
                <w:ilvl w:val="0"/>
                <w:numId w:val="10"/>
              </w:numPr>
              <w:tabs>
                <w:tab w:val="left" w:pos="360"/>
              </w:tabs>
              <w:ind w:left="1160"/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F6E7EC8" w14:textId="77777777" w:rsidR="00200AC5" w:rsidRPr="00EF72EC" w:rsidRDefault="00200AC5">
      <w:pPr>
        <w:rPr>
          <w:rFonts w:hint="eastAsia"/>
        </w:rPr>
      </w:pPr>
    </w:p>
    <w:sectPr w:rsidR="00200AC5" w:rsidRPr="00EF72EC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CE42" w14:textId="77777777" w:rsidR="00BF2A37" w:rsidRDefault="00BF2A37">
      <w:r>
        <w:separator/>
      </w:r>
    </w:p>
  </w:endnote>
  <w:endnote w:type="continuationSeparator" w:id="0">
    <w:p w14:paraId="62A459EA" w14:textId="77777777" w:rsidR="00BF2A37" w:rsidRDefault="00BF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0008" w14:textId="77777777" w:rsidR="00CF0B41" w:rsidRDefault="00CF0B41">
    <w:pPr>
      <w:pStyle w:val="aa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PAGE </w:instrText>
    </w:r>
    <w:r>
      <w:rPr>
        <w:rStyle w:val="ab"/>
        <w:rFonts w:ascii="宋体" w:eastAsia="宋体" w:hAnsi="宋体"/>
      </w:rPr>
      <w:fldChar w:fldCharType="separate"/>
    </w:r>
    <w:r w:rsidR="007613FA">
      <w:rPr>
        <w:rStyle w:val="ab"/>
        <w:rFonts w:ascii="宋体" w:eastAsia="宋体" w:hAnsi="宋体"/>
        <w:noProof/>
      </w:rPr>
      <w:t>0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NUMPAGES </w:instrText>
    </w:r>
    <w:r>
      <w:rPr>
        <w:rStyle w:val="ab"/>
        <w:rFonts w:ascii="宋体" w:eastAsia="宋体" w:hAnsi="宋体"/>
      </w:rPr>
      <w:fldChar w:fldCharType="separate"/>
    </w:r>
    <w:r w:rsidR="007613FA">
      <w:rPr>
        <w:rStyle w:val="ab"/>
        <w:rFonts w:ascii="宋体" w:eastAsia="宋体" w:hAnsi="宋体"/>
        <w:noProof/>
      </w:rPr>
      <w:t>4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274C" w14:textId="77777777" w:rsidR="00CF0B41" w:rsidRDefault="00CF0B41">
    <w:pPr>
      <w:pStyle w:val="aa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PAGE </w:instrText>
    </w:r>
    <w:r>
      <w:rPr>
        <w:rStyle w:val="ab"/>
        <w:rFonts w:ascii="宋体" w:eastAsia="宋体" w:hAnsi="宋体"/>
      </w:rPr>
      <w:fldChar w:fldCharType="separate"/>
    </w:r>
    <w:r w:rsidR="007613FA">
      <w:rPr>
        <w:rStyle w:val="ab"/>
        <w:rFonts w:ascii="宋体" w:eastAsia="宋体" w:hAnsi="宋体"/>
        <w:noProof/>
      </w:rPr>
      <w:t>1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NUMPAGES </w:instrText>
    </w:r>
    <w:r>
      <w:rPr>
        <w:rStyle w:val="ab"/>
        <w:rFonts w:ascii="宋体" w:eastAsia="宋体" w:hAnsi="宋体"/>
      </w:rPr>
      <w:fldChar w:fldCharType="separate"/>
    </w:r>
    <w:r w:rsidR="007613FA">
      <w:rPr>
        <w:rStyle w:val="ab"/>
        <w:rFonts w:ascii="宋体" w:eastAsia="宋体" w:hAnsi="宋体"/>
        <w:noProof/>
      </w:rPr>
      <w:t>4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B22A" w14:textId="77777777" w:rsidR="00BF2A37" w:rsidRDefault="00BF2A37">
      <w:r>
        <w:separator/>
      </w:r>
    </w:p>
  </w:footnote>
  <w:footnote w:type="continuationSeparator" w:id="0">
    <w:p w14:paraId="2C032E7D" w14:textId="77777777" w:rsidR="00BF2A37" w:rsidRDefault="00BF2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254B" w14:textId="77777777" w:rsidR="00CF0B41" w:rsidRDefault="00CF0B41">
    <w:pPr>
      <w:pStyle w:val="a9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3F08" w14:textId="77777777" w:rsidR="00CF0B41" w:rsidRDefault="006B1475">
    <w:pPr>
      <w:pStyle w:val="a9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29594483">
    <w:abstractNumId w:val="9"/>
  </w:num>
  <w:num w:numId="2" w16cid:durableId="1879080296">
    <w:abstractNumId w:val="9"/>
  </w:num>
  <w:num w:numId="3" w16cid:durableId="1178887188">
    <w:abstractNumId w:val="9"/>
  </w:num>
  <w:num w:numId="4" w16cid:durableId="354696253">
    <w:abstractNumId w:val="9"/>
  </w:num>
  <w:num w:numId="5" w16cid:durableId="1057314257">
    <w:abstractNumId w:val="9"/>
  </w:num>
  <w:num w:numId="6" w16cid:durableId="1973899950">
    <w:abstractNumId w:val="9"/>
  </w:num>
  <w:num w:numId="7" w16cid:durableId="929124184">
    <w:abstractNumId w:val="9"/>
  </w:num>
  <w:num w:numId="8" w16cid:durableId="976108402">
    <w:abstractNumId w:val="9"/>
  </w:num>
  <w:num w:numId="9" w16cid:durableId="1289514066">
    <w:abstractNumId w:val="9"/>
  </w:num>
  <w:num w:numId="10" w16cid:durableId="1394699360">
    <w:abstractNumId w:val="11"/>
  </w:num>
  <w:num w:numId="11" w16cid:durableId="2010979207">
    <w:abstractNumId w:val="7"/>
  </w:num>
  <w:num w:numId="12" w16cid:durableId="1004238237">
    <w:abstractNumId w:val="6"/>
  </w:num>
  <w:num w:numId="13" w16cid:durableId="1597785422">
    <w:abstractNumId w:val="5"/>
  </w:num>
  <w:num w:numId="14" w16cid:durableId="124587125">
    <w:abstractNumId w:val="4"/>
  </w:num>
  <w:num w:numId="15" w16cid:durableId="131025230">
    <w:abstractNumId w:val="8"/>
  </w:num>
  <w:num w:numId="16" w16cid:durableId="74789599">
    <w:abstractNumId w:val="3"/>
  </w:num>
  <w:num w:numId="17" w16cid:durableId="1283346530">
    <w:abstractNumId w:val="2"/>
  </w:num>
  <w:num w:numId="18" w16cid:durableId="2128506536">
    <w:abstractNumId w:val="1"/>
  </w:num>
  <w:num w:numId="19" w16cid:durableId="1686900490">
    <w:abstractNumId w:val="0"/>
  </w:num>
  <w:num w:numId="20" w16cid:durableId="916088658">
    <w:abstractNumId w:val="10"/>
  </w:num>
  <w:num w:numId="21" w16cid:durableId="319845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12E1"/>
    <w:rsid w:val="00041741"/>
    <w:rsid w:val="0005101F"/>
    <w:rsid w:val="00097A5D"/>
    <w:rsid w:val="000C08E5"/>
    <w:rsid w:val="000C239E"/>
    <w:rsid w:val="000C55F4"/>
    <w:rsid w:val="000C7A15"/>
    <w:rsid w:val="000D7B70"/>
    <w:rsid w:val="000E0106"/>
    <w:rsid w:val="000E0C0F"/>
    <w:rsid w:val="00114751"/>
    <w:rsid w:val="00120120"/>
    <w:rsid w:val="0012460A"/>
    <w:rsid w:val="0019488B"/>
    <w:rsid w:val="001A22D3"/>
    <w:rsid w:val="00200AC5"/>
    <w:rsid w:val="00207279"/>
    <w:rsid w:val="00212702"/>
    <w:rsid w:val="00220DED"/>
    <w:rsid w:val="00230CB8"/>
    <w:rsid w:val="00230CF8"/>
    <w:rsid w:val="002423C9"/>
    <w:rsid w:val="002510C8"/>
    <w:rsid w:val="00277B21"/>
    <w:rsid w:val="00283D43"/>
    <w:rsid w:val="002A4796"/>
    <w:rsid w:val="00300C77"/>
    <w:rsid w:val="00310CD6"/>
    <w:rsid w:val="00313952"/>
    <w:rsid w:val="00317E11"/>
    <w:rsid w:val="00320D08"/>
    <w:rsid w:val="0037117C"/>
    <w:rsid w:val="00374E27"/>
    <w:rsid w:val="003A1829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13B04"/>
    <w:rsid w:val="00534838"/>
    <w:rsid w:val="00541FA1"/>
    <w:rsid w:val="005D250E"/>
    <w:rsid w:val="005E219E"/>
    <w:rsid w:val="005F2812"/>
    <w:rsid w:val="006105C3"/>
    <w:rsid w:val="00632713"/>
    <w:rsid w:val="00681F24"/>
    <w:rsid w:val="00690678"/>
    <w:rsid w:val="00696C38"/>
    <w:rsid w:val="006B1475"/>
    <w:rsid w:val="006C44EB"/>
    <w:rsid w:val="006E0DC9"/>
    <w:rsid w:val="006F2C24"/>
    <w:rsid w:val="006F6A49"/>
    <w:rsid w:val="00700E60"/>
    <w:rsid w:val="00706BAC"/>
    <w:rsid w:val="00721EE2"/>
    <w:rsid w:val="007464C2"/>
    <w:rsid w:val="007613FA"/>
    <w:rsid w:val="00795D9F"/>
    <w:rsid w:val="007C0063"/>
    <w:rsid w:val="007C30CC"/>
    <w:rsid w:val="007D6311"/>
    <w:rsid w:val="007F1701"/>
    <w:rsid w:val="007F3A3D"/>
    <w:rsid w:val="00862D39"/>
    <w:rsid w:val="008830CD"/>
    <w:rsid w:val="00884FF3"/>
    <w:rsid w:val="00894929"/>
    <w:rsid w:val="008F1BAE"/>
    <w:rsid w:val="00902A7B"/>
    <w:rsid w:val="0094448D"/>
    <w:rsid w:val="00957160"/>
    <w:rsid w:val="00961AFE"/>
    <w:rsid w:val="0096355F"/>
    <w:rsid w:val="009B7D87"/>
    <w:rsid w:val="00A56A51"/>
    <w:rsid w:val="00A74425"/>
    <w:rsid w:val="00A765C4"/>
    <w:rsid w:val="00A80B92"/>
    <w:rsid w:val="00AB3A51"/>
    <w:rsid w:val="00AC2FB3"/>
    <w:rsid w:val="00AD19C7"/>
    <w:rsid w:val="00AD2E0C"/>
    <w:rsid w:val="00B46762"/>
    <w:rsid w:val="00B97E6C"/>
    <w:rsid w:val="00BF2A37"/>
    <w:rsid w:val="00C966A0"/>
    <w:rsid w:val="00CA064A"/>
    <w:rsid w:val="00CB2533"/>
    <w:rsid w:val="00CF0B41"/>
    <w:rsid w:val="00CF3022"/>
    <w:rsid w:val="00CF5BB9"/>
    <w:rsid w:val="00CF76FA"/>
    <w:rsid w:val="00D5714A"/>
    <w:rsid w:val="00DE657C"/>
    <w:rsid w:val="00E06062"/>
    <w:rsid w:val="00E12646"/>
    <w:rsid w:val="00E77839"/>
    <w:rsid w:val="00EA7F01"/>
    <w:rsid w:val="00EE091D"/>
    <w:rsid w:val="00EF4B9A"/>
    <w:rsid w:val="00EF72EC"/>
    <w:rsid w:val="00F01F44"/>
    <w:rsid w:val="00F4488C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33F480"/>
  <w15:chartTrackingRefBased/>
  <w15:docId w15:val="{6BE2DFEE-2218-4345-A68F-859C4BA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a7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8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9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a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b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c">
    <w:name w:val="Document Map"/>
    <w:basedOn w:val="a0"/>
    <w:semiHidden/>
    <w:pPr>
      <w:shd w:val="clear" w:color="auto" w:fill="000080"/>
    </w:p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ae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f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0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3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4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5">
    <w:name w:val="附录"/>
    <w:basedOn w:val="a0"/>
    <w:rPr>
      <w:b/>
      <w:bCs/>
      <w:sz w:val="22"/>
    </w:rPr>
  </w:style>
  <w:style w:type="character" w:customStyle="1" w:styleId="a7">
    <w:name w:val="标题 字符"/>
    <w:link w:val="a6"/>
    <w:rsid w:val="006C44EB"/>
    <w:rPr>
      <w:rFonts w:ascii="Arial" w:hAnsi="Arial"/>
      <w:b/>
      <w:bCs/>
      <w:snapToGrid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9.精化阶段里程碑评审报告</Template>
  <TotalTime>0</TotalTime>
  <Pages>4</Pages>
  <Words>233</Words>
  <Characters>1333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Mze0932</cp:lastModifiedBy>
  <cp:revision>2</cp:revision>
  <dcterms:created xsi:type="dcterms:W3CDTF">2022-06-14T08:13:00Z</dcterms:created>
  <dcterms:modified xsi:type="dcterms:W3CDTF">2022-06-14T08:13:00Z</dcterms:modified>
</cp:coreProperties>
</file>