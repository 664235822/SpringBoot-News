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Layout w:type="fixed"/>
        <w:tblLook w:val="01E0" w:firstRow="1" w:lastRow="1" w:firstColumn="1" w:lastColumn="1" w:noHBand="0" w:noVBand="0"/>
      </w:tblPr>
      <w:tblGrid>
        <w:gridCol w:w="1960"/>
        <w:gridCol w:w="7148"/>
      </w:tblGrid>
      <w:tr w:rsidR="00C77FDF" w14:paraId="09B91140" w14:textId="77777777">
        <w:trPr>
          <w:trHeight w:val="2700"/>
        </w:trPr>
        <w:tc>
          <w:tcPr>
            <w:tcW w:w="1960" w:type="dxa"/>
            <w:shd w:val="clear" w:color="auto" w:fill="CCCCCC"/>
          </w:tcPr>
          <w:p w14:paraId="090D35BE" w14:textId="77777777" w:rsidR="00C77FDF" w:rsidRDefault="00C77FDF">
            <w:pPr>
              <w:ind w:right="100"/>
              <w:rPr>
                <w:rFonts w:cs="Arial"/>
                <w:b/>
                <w:szCs w:val="21"/>
              </w:rPr>
            </w:pPr>
          </w:p>
        </w:tc>
        <w:tc>
          <w:tcPr>
            <w:tcW w:w="714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35"/>
              <w:gridCol w:w="1980"/>
            </w:tblGrid>
            <w:tr w:rsidR="00C77FDF" w14:paraId="747742ED" w14:textId="77777777">
              <w:tc>
                <w:tcPr>
                  <w:tcW w:w="1435" w:type="dxa"/>
                </w:tcPr>
                <w:p w14:paraId="5AD35F69" w14:textId="77777777" w:rsidR="00C77FDF" w:rsidRDefault="00C77FDF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80" w:type="dxa"/>
                </w:tcPr>
                <w:p w14:paraId="7A00317B" w14:textId="77777777" w:rsidR="00C77FDF" w:rsidRDefault="00C77FDF">
                  <w:pPr>
                    <w:rPr>
                      <w:b/>
                    </w:rPr>
                  </w:pPr>
                </w:p>
              </w:tc>
            </w:tr>
            <w:tr w:rsidR="00C77FDF" w14:paraId="67B27BDA" w14:textId="77777777">
              <w:trPr>
                <w:trHeight w:val="351"/>
              </w:trPr>
              <w:tc>
                <w:tcPr>
                  <w:tcW w:w="1435" w:type="dxa"/>
                </w:tcPr>
                <w:p w14:paraId="1E4F790F" w14:textId="77777777" w:rsidR="00C77FDF" w:rsidRDefault="00C77FDF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 w14:paraId="69E3EAC5" w14:textId="77777777" w:rsidR="00C77FDF" w:rsidRDefault="00C77FDF">
                  <w:pPr>
                    <w:rPr>
                      <w:b/>
                    </w:rPr>
                  </w:pPr>
                </w:p>
              </w:tc>
            </w:tr>
            <w:tr w:rsidR="00C77FDF" w14:paraId="6DB4FA35" w14:textId="77777777">
              <w:tc>
                <w:tcPr>
                  <w:tcW w:w="1435" w:type="dxa"/>
                </w:tcPr>
                <w:p w14:paraId="454656CD" w14:textId="77777777" w:rsidR="00C77FDF" w:rsidRDefault="00C77FDF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80" w:type="dxa"/>
                </w:tcPr>
                <w:p w14:paraId="367CD2EF" w14:textId="77777777" w:rsidR="00C77FDF" w:rsidRDefault="00C77FDF">
                  <w:pPr>
                    <w:rPr>
                      <w:b/>
                    </w:rPr>
                  </w:pPr>
                </w:p>
              </w:tc>
            </w:tr>
          </w:tbl>
          <w:p w14:paraId="52EFA5DC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EBAC442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0801EC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3EB4CB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4AAA58A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19D7827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1171B8D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E88D094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71B6AE3B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0846FFEE" w14:textId="77777777" w:rsidR="00C77FDF" w:rsidRDefault="00C77FDF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6D4EF8E" w14:textId="77777777" w:rsidR="00C77FDF" w:rsidRDefault="00C77FDF">
            <w:pPr>
              <w:ind w:right="100"/>
              <w:rPr>
                <w:rFonts w:cs="Arial"/>
                <w:b/>
                <w:szCs w:val="21"/>
              </w:rPr>
            </w:pPr>
          </w:p>
          <w:p w14:paraId="51F6E6DD" w14:textId="77777777" w:rsidR="00C77FDF" w:rsidRPr="00181A36" w:rsidRDefault="00C77FDF">
            <w:pPr>
              <w:pStyle w:val="a7"/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>项目编号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  <w:r w:rsidR="00181A36" w:rsidRPr="00181A36">
              <w:rPr>
                <w:sz w:val="24"/>
              </w:rPr>
              <w:t>HD</w:t>
            </w:r>
            <w:r w:rsidR="005E70F4">
              <w:rPr>
                <w:sz w:val="24"/>
              </w:rPr>
              <w:t>202</w:t>
            </w:r>
            <w:r w:rsidR="00FE5F0C">
              <w:rPr>
                <w:sz w:val="24"/>
              </w:rPr>
              <w:t>20613</w:t>
            </w:r>
            <w:r w:rsidR="009653D9">
              <w:rPr>
                <w:sz w:val="24"/>
              </w:rPr>
              <w:t>SR00</w:t>
            </w:r>
            <w:r w:rsidR="00425A3B">
              <w:rPr>
                <w:rFonts w:hint="eastAsia"/>
                <w:sz w:val="24"/>
              </w:rPr>
              <w:t>5</w:t>
            </w:r>
          </w:p>
          <w:p w14:paraId="080382AE" w14:textId="77777777" w:rsidR="00C77FDF" w:rsidRPr="00181A36" w:rsidRDefault="00FE5F0C">
            <w:pPr>
              <w:pStyle w:val="a7"/>
              <w:spacing w:line="240" w:lineRule="atLeast"/>
              <w:rPr>
                <w:sz w:val="44"/>
                <w:szCs w:val="48"/>
              </w:rPr>
            </w:pPr>
            <w:r>
              <w:rPr>
                <w:rFonts w:hint="eastAsia"/>
                <w:sz w:val="44"/>
                <w:szCs w:val="48"/>
              </w:rPr>
              <w:t>新闻发布系统</w:t>
            </w:r>
          </w:p>
        </w:tc>
      </w:tr>
      <w:tr w:rsidR="00C77FDF" w14:paraId="039E9204" w14:textId="77777777">
        <w:trPr>
          <w:cantSplit/>
          <w:trHeight w:val="7208"/>
        </w:trPr>
        <w:tc>
          <w:tcPr>
            <w:tcW w:w="1960" w:type="dxa"/>
            <w:vMerge w:val="restart"/>
            <w:shd w:val="clear" w:color="auto" w:fill="CCCCCC"/>
            <w:vAlign w:val="bottom"/>
          </w:tcPr>
          <w:p w14:paraId="1BD77508" w14:textId="77777777" w:rsidR="00C77FDF" w:rsidRDefault="00C77FDF">
            <w:pPr>
              <w:pStyle w:val="TableRow"/>
              <w:jc w:val="both"/>
              <w:rPr>
                <w:rFonts w:ascii="仿宋_GB2312" w:eastAsia="仿宋_GB2312" w:cs="Arial"/>
                <w:b w:val="0"/>
                <w:bCs/>
                <w:szCs w:val="21"/>
              </w:rPr>
            </w:pP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分  类:</w:t>
            </w:r>
          </w:p>
          <w:p w14:paraId="33B170E6" w14:textId="77777777" w:rsidR="00C77FDF" w:rsidRDefault="00C77FDF">
            <w:pPr>
              <w:pStyle w:val="TableRow"/>
              <w:ind w:firstLineChars="228" w:firstLine="456"/>
              <w:jc w:val="both"/>
              <w:rPr>
                <w:rFonts w:ascii="仿宋_GB2312" w:eastAsia="仿宋_GB2312" w:cs="Arial"/>
                <w:b w:val="0"/>
                <w:bCs/>
                <w:sz w:val="28"/>
                <w:szCs w:val="21"/>
              </w:rPr>
            </w:pP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begin"/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instrText xml:space="preserve"> DOCPROPERTY "Category"  \* MERGEFORMAT </w:instrTex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separate"/>
            </w:r>
            <w:r>
              <w:rPr>
                <w:rFonts w:ascii="仿宋_GB2312" w:eastAsia="仿宋_GB2312" w:cs="Arial" w:hint="eastAsia"/>
                <w:b w:val="0"/>
                <w:bCs/>
                <w:szCs w:val="21"/>
              </w:rPr>
              <w:t>&lt;模板&gt;</w:t>
            </w:r>
            <w:r>
              <w:rPr>
                <w:rFonts w:ascii="仿宋_GB2312" w:eastAsia="仿宋_GB2312" w:cs="Arial"/>
                <w:b w:val="0"/>
                <w:bCs/>
                <w:szCs w:val="21"/>
              </w:rPr>
              <w:fldChar w:fldCharType="end"/>
            </w:r>
          </w:p>
          <w:p w14:paraId="3944FBDA" w14:textId="77777777" w:rsidR="00C77FDF" w:rsidRDefault="00C77FDF">
            <w:pPr>
              <w:ind w:left="684" w:hangingChars="342" w:hanging="684"/>
              <w:rPr>
                <w:rFonts w:cs="Arial"/>
                <w:szCs w:val="21"/>
              </w:rPr>
            </w:pPr>
          </w:p>
          <w:p w14:paraId="267E9AEF" w14:textId="77777777" w:rsidR="00C77FDF" w:rsidRDefault="00C77FDF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14:paraId="620A9A44" w14:textId="77777777" w:rsidR="00C77FDF" w:rsidRDefault="00C77FDF">
            <w:pPr>
              <w:rPr>
                <w:rFonts w:cs="Arial"/>
                <w:szCs w:val="21"/>
              </w:rPr>
            </w:pPr>
          </w:p>
        </w:tc>
        <w:tc>
          <w:tcPr>
            <w:tcW w:w="7148" w:type="dxa"/>
          </w:tcPr>
          <w:p w14:paraId="4BCCFB91" w14:textId="77777777" w:rsidR="00C77FDF" w:rsidRDefault="00C77FDF">
            <w:pPr>
              <w:pStyle w:val="af0"/>
              <w:rPr>
                <w:sz w:val="10"/>
                <w:szCs w:val="48"/>
              </w:rPr>
            </w:pPr>
          </w:p>
          <w:p w14:paraId="11DBD3DA" w14:textId="77777777" w:rsidR="00C77FDF" w:rsidRDefault="00C77FDF">
            <w:pPr>
              <w:pStyle w:val="a7"/>
              <w:spacing w:line="240" w:lineRule="atLeast"/>
              <w:rPr>
                <w:sz w:val="52"/>
                <w:szCs w:val="48"/>
              </w:rPr>
            </w:pPr>
            <w:r>
              <w:rPr>
                <w:sz w:val="52"/>
                <w:szCs w:val="48"/>
              </w:rPr>
              <w:fldChar w:fldCharType="begin"/>
            </w:r>
            <w:r>
              <w:rPr>
                <w:sz w:val="52"/>
                <w:szCs w:val="48"/>
              </w:rPr>
              <w:instrText xml:space="preserve"> TITLE  \* MERGEFORMAT </w:instrText>
            </w:r>
            <w:r>
              <w:rPr>
                <w:sz w:val="52"/>
                <w:szCs w:val="48"/>
              </w:rPr>
              <w:fldChar w:fldCharType="separate"/>
            </w:r>
            <w:r>
              <w:rPr>
                <w:rFonts w:hint="eastAsia"/>
                <w:sz w:val="52"/>
                <w:szCs w:val="48"/>
              </w:rPr>
              <w:t>数据库设计说明书</w:t>
            </w:r>
            <w:r>
              <w:rPr>
                <w:sz w:val="52"/>
                <w:szCs w:val="48"/>
              </w:rPr>
              <w:fldChar w:fldCharType="end"/>
            </w:r>
          </w:p>
          <w:p w14:paraId="395B146F" w14:textId="77777777" w:rsidR="00C77FDF" w:rsidRDefault="00C77FDF">
            <w:pPr>
              <w:pStyle w:val="a7"/>
              <w:spacing w:line="240" w:lineRule="atLeast"/>
              <w:rPr>
                <w:bCs w:val="0"/>
                <w:sz w:val="24"/>
                <w:szCs w:val="28"/>
              </w:rPr>
            </w:pPr>
            <w:r>
              <w:rPr>
                <w:rFonts w:cs="Arial" w:hint="eastAsia"/>
                <w:bCs w:val="0"/>
                <w:noProof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noProof/>
                <w:sz w:val="24"/>
                <w:szCs w:val="28"/>
              </w:rPr>
              <w:t xml:space="preserve">: </w:t>
            </w:r>
            <w:r>
              <w:rPr>
                <w:rFonts w:cs="Arial" w:hint="eastAsia"/>
                <w:b w:val="0"/>
                <w:noProof/>
                <w:sz w:val="28"/>
                <w:szCs w:val="28"/>
              </w:rPr>
              <w:t>1.</w:t>
            </w:r>
            <w:r w:rsidR="00FE5F0C">
              <w:rPr>
                <w:rFonts w:cs="Arial"/>
                <w:b w:val="0"/>
                <w:noProof/>
                <w:sz w:val="28"/>
                <w:szCs w:val="28"/>
              </w:rPr>
              <w:t>0</w:t>
            </w:r>
          </w:p>
          <w:p w14:paraId="762BAFAD" w14:textId="77777777" w:rsidR="00C77FDF" w:rsidRDefault="00C77FDF">
            <w:pPr>
              <w:jc w:val="center"/>
              <w:rPr>
                <w:sz w:val="28"/>
                <w:szCs w:val="28"/>
              </w:rPr>
            </w:pPr>
          </w:p>
          <w:p w14:paraId="04FF7963" w14:textId="77777777" w:rsidR="00C77FDF" w:rsidRDefault="00C77FDF">
            <w:pPr>
              <w:jc w:val="center"/>
              <w:rPr>
                <w:sz w:val="28"/>
                <w:szCs w:val="28"/>
              </w:rPr>
            </w:pPr>
          </w:p>
          <w:p w14:paraId="57E0700E" w14:textId="77777777" w:rsidR="00C77FDF" w:rsidRDefault="00C77FD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  <w:bookmarkStart w:id="0" w:name="_Toc246756777"/>
            <w:bookmarkStart w:id="1" w:name="_Toc248128384"/>
            <w:bookmarkStart w:id="2" w:name="_Toc106096212"/>
            <w:r>
              <w:rPr>
                <w:rFonts w:ascii="楷体_GB2312" w:eastAsia="楷体_GB2312" w:hint="eastAsia"/>
                <w:sz w:val="30"/>
              </w:rPr>
              <w:t>项 目 承 担 部 门：</w:t>
            </w:r>
            <w:r w:rsidR="00181A36">
              <w:rPr>
                <w:rFonts w:ascii="楷体_GB2312" w:eastAsia="楷体_GB2312" w:hint="eastAsia"/>
                <w:sz w:val="30"/>
              </w:rPr>
              <w:t xml:space="preserve"> 软件产品研发部</w:t>
            </w:r>
            <w:bookmarkEnd w:id="0"/>
            <w:bookmarkEnd w:id="1"/>
            <w:bookmarkEnd w:id="2"/>
            <w:r>
              <w:rPr>
                <w:rFonts w:ascii="楷体_GB2312" w:eastAsia="楷体_GB2312" w:hint="eastAsia"/>
                <w:sz w:val="30"/>
              </w:rPr>
              <w:t xml:space="preserve">             </w:t>
            </w:r>
          </w:p>
          <w:p w14:paraId="58379F8D" w14:textId="77777777" w:rsidR="00C77FDF" w:rsidRDefault="00C77FD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68F0D596" w14:textId="77777777" w:rsidR="00C77FDF" w:rsidRDefault="00C77FDF">
            <w:pPr>
              <w:ind w:firstLineChars="200" w:firstLine="600"/>
              <w:outlineLvl w:val="0"/>
              <w:rPr>
                <w:sz w:val="30"/>
              </w:rPr>
            </w:pPr>
            <w:bookmarkStart w:id="3" w:name="_Toc246756778"/>
            <w:bookmarkStart w:id="4" w:name="_Toc248128385"/>
            <w:bookmarkStart w:id="5" w:name="_Toc106096213"/>
            <w:r>
              <w:rPr>
                <w:rFonts w:ascii="楷体_GB2312" w:eastAsia="楷体_GB2312" w:hint="eastAsia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ascii="楷体_GB2312" w:eastAsia="楷体_GB2312" w:hint="eastAsia"/>
                <w:sz w:val="30"/>
              </w:rPr>
              <w:t>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3"/>
            <w:bookmarkEnd w:id="4"/>
            <w:r w:rsidR="00FE5F0C">
              <w:rPr>
                <w:rFonts w:ascii="楷体_GB2312" w:eastAsia="楷体_GB2312"/>
                <w:sz w:val="30"/>
              </w:rPr>
              <w:t xml:space="preserve"> </w:t>
            </w:r>
            <w:r w:rsidR="00FE5F0C">
              <w:rPr>
                <w:rFonts w:ascii="楷体_GB2312" w:eastAsia="楷体_GB2312" w:hint="eastAsia"/>
                <w:sz w:val="30"/>
              </w:rPr>
              <w:t>朱方灏钧</w:t>
            </w:r>
            <w:bookmarkEnd w:id="5"/>
            <w:r>
              <w:rPr>
                <w:rFonts w:ascii="楷体_GB2312" w:eastAsia="楷体_GB2312" w:hint="eastAsia"/>
                <w:sz w:val="30"/>
              </w:rPr>
              <w:t xml:space="preserve">                </w:t>
            </w:r>
          </w:p>
          <w:p w14:paraId="7A3ED4DF" w14:textId="77777777" w:rsidR="00C77FDF" w:rsidRPr="00FE5F0C" w:rsidRDefault="00C77FDF">
            <w:pPr>
              <w:tabs>
                <w:tab w:val="left" w:pos="3780"/>
                <w:tab w:val="left" w:pos="4200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5779791A" w14:textId="77777777" w:rsidR="00C77FDF" w:rsidRDefault="00C77FDF">
            <w:pPr>
              <w:tabs>
                <w:tab w:val="left" w:pos="3780"/>
                <w:tab w:val="left" w:pos="4200"/>
              </w:tabs>
              <w:ind w:firstLineChars="200" w:firstLine="600"/>
              <w:rPr>
                <w:sz w:val="30"/>
              </w:rPr>
            </w:pPr>
            <w:r>
              <w:rPr>
                <w:rFonts w:ascii="楷体_GB2312" w:eastAsia="楷体_GB2312" w:hint="eastAsia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期： </w:t>
            </w:r>
            <w:r w:rsidR="005E70F4">
              <w:rPr>
                <w:rFonts w:ascii="楷体_GB2312" w:eastAsia="楷体_GB2312" w:cs="Arial" w:hint="eastAsia"/>
                <w:iCs/>
                <w:sz w:val="30"/>
              </w:rPr>
              <w:t>202</w:t>
            </w:r>
            <w:r w:rsidR="00FE5F0C">
              <w:rPr>
                <w:rFonts w:ascii="楷体_GB2312" w:eastAsia="楷体_GB2312" w:cs="Arial"/>
                <w:iCs/>
                <w:sz w:val="30"/>
              </w:rPr>
              <w:t>2-06-14</w:t>
            </w:r>
            <w:r>
              <w:rPr>
                <w:rFonts w:ascii="楷体_GB2312" w:eastAsia="楷体_GB2312" w:hint="eastAsia"/>
                <w:sz w:val="30"/>
              </w:rPr>
              <w:t xml:space="preserve">             </w:t>
            </w:r>
          </w:p>
          <w:p w14:paraId="6A27D1A7" w14:textId="77777777" w:rsidR="00C77FDF" w:rsidRDefault="00C77FDF">
            <w:pPr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4A2F380" w14:textId="77777777" w:rsidR="00C77FDF" w:rsidRDefault="00C77FDF">
            <w:pPr>
              <w:ind w:firstLineChars="200" w:firstLine="600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sz w:val="30"/>
              </w:rPr>
              <w:t>本文档 使 用部门：</w:t>
            </w:r>
            <w:r>
              <w:rPr>
                <w:rFonts w:ascii="楷体_GB2312" w:eastAsia="楷体_GB2312" w:hint="eastAsia"/>
              </w:rPr>
              <w:t xml:space="preserve">□主管领导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ascii="楷体_GB2312" w:eastAsia="楷体_GB2312" w:hint="eastAsia"/>
              </w:rPr>
              <w:t xml:space="preserve">■项目组 </w:t>
            </w:r>
          </w:p>
          <w:p w14:paraId="4A642454" w14:textId="77777777" w:rsidR="00C77FDF" w:rsidRDefault="00C77FDF">
            <w:pPr>
              <w:ind w:leftChars="300" w:left="600" w:firstLineChars="1000" w:firstLine="2000"/>
              <w:rPr>
                <w:u w:val="single"/>
              </w:rPr>
            </w:pPr>
            <w:r>
              <w:rPr>
                <w:rFonts w:ascii="楷体_GB2312" w:eastAsia="楷体_GB2312" w:hint="eastAsia"/>
              </w:rPr>
              <w:t xml:space="preserve">□客户（市场）  ■维护人员  □用户  </w:t>
            </w:r>
          </w:p>
          <w:p w14:paraId="7ED29882" w14:textId="77777777" w:rsidR="00C77FDF" w:rsidRDefault="00C77FDF">
            <w:pPr>
              <w:ind w:firstLineChars="200" w:firstLine="600"/>
              <w:outlineLvl w:val="0"/>
              <w:rPr>
                <w:rFonts w:ascii="楷体_GB2312" w:eastAsia="楷体_GB2312"/>
                <w:sz w:val="30"/>
              </w:rPr>
            </w:pPr>
          </w:p>
          <w:p w14:paraId="7031A5F0" w14:textId="77777777" w:rsidR="00C77FDF" w:rsidRDefault="00C77FDF">
            <w:pPr>
              <w:ind w:firstLineChars="200" w:firstLine="600"/>
              <w:outlineLvl w:val="0"/>
              <w:rPr>
                <w:sz w:val="30"/>
              </w:rPr>
            </w:pPr>
            <w:bookmarkStart w:id="6" w:name="_Toc246756779"/>
            <w:bookmarkStart w:id="7" w:name="_Toc248128386"/>
            <w:bookmarkStart w:id="8" w:name="_Toc106096214"/>
            <w:r>
              <w:rPr>
                <w:rFonts w:ascii="楷体_GB2312" w:eastAsia="楷体_GB2312" w:hint="eastAsia"/>
                <w:sz w:val="30"/>
              </w:rPr>
              <w:t>评审负责人</w:t>
            </w:r>
            <w:r>
              <w:rPr>
                <w:rFonts w:ascii="楷体_GB2312" w:eastAsia="楷体_GB2312" w:hint="eastAsia"/>
                <w:sz w:val="28"/>
              </w:rPr>
              <w:t>（签名）</w:t>
            </w:r>
            <w:r>
              <w:rPr>
                <w:rFonts w:ascii="楷体_GB2312" w:eastAsia="楷体_GB2312" w:hint="eastAsia"/>
                <w:sz w:val="30"/>
              </w:rPr>
              <w:t>：</w:t>
            </w:r>
            <w:bookmarkEnd w:id="6"/>
            <w:bookmarkEnd w:id="7"/>
            <w:r>
              <w:rPr>
                <w:rFonts w:ascii="楷体_GB2312" w:eastAsia="楷体_GB2312" w:hint="eastAsia"/>
                <w:sz w:val="30"/>
              </w:rPr>
              <w:t xml:space="preserve">  </w:t>
            </w:r>
            <w:r w:rsidR="00FE5F0C">
              <w:rPr>
                <w:rFonts w:ascii="楷体_GB2312" w:eastAsia="楷体_GB2312" w:hint="eastAsia"/>
                <w:sz w:val="30"/>
              </w:rPr>
              <w:t>黄乙鑫</w:t>
            </w:r>
            <w:bookmarkEnd w:id="8"/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  <w:p w14:paraId="3BB7EBFD" w14:textId="77777777" w:rsidR="00C77FDF" w:rsidRPr="00FE5F0C" w:rsidRDefault="00C77FDF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ascii="楷体_GB2312" w:eastAsia="楷体_GB2312"/>
                <w:sz w:val="30"/>
              </w:rPr>
            </w:pPr>
          </w:p>
          <w:p w14:paraId="19E50FDF" w14:textId="77777777" w:rsidR="00C77FDF" w:rsidRDefault="00C77FDF">
            <w:pPr>
              <w:tabs>
                <w:tab w:val="left" w:pos="1655"/>
                <w:tab w:val="center" w:pos="3672"/>
              </w:tabs>
              <w:ind w:firstLineChars="200" w:firstLine="600"/>
              <w:rPr>
                <w:rFonts w:cs="Arial"/>
              </w:rPr>
            </w:pPr>
            <w:r>
              <w:rPr>
                <w:rFonts w:ascii="楷体_GB2312" w:eastAsia="楷体_GB2312" w:hint="eastAsia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审   日  期：    </w:t>
            </w:r>
            <w:r w:rsidR="005E70F4">
              <w:rPr>
                <w:rFonts w:ascii="楷体_GB2312" w:eastAsia="楷体_GB2312" w:cs="Arial" w:hint="eastAsia"/>
                <w:iCs/>
                <w:sz w:val="30"/>
              </w:rPr>
              <w:t>202</w:t>
            </w:r>
            <w:r w:rsidR="00FE5F0C">
              <w:rPr>
                <w:rFonts w:ascii="楷体_GB2312" w:eastAsia="楷体_GB2312" w:cs="Arial"/>
                <w:iCs/>
                <w:sz w:val="30"/>
              </w:rPr>
              <w:t>2-06-14</w:t>
            </w:r>
            <w:r w:rsidR="00022375">
              <w:rPr>
                <w:rFonts w:ascii="楷体_GB2312" w:eastAsia="楷体_GB2312" w:hint="eastAsia"/>
                <w:iCs/>
                <w:sz w:val="30"/>
              </w:rPr>
              <w:t xml:space="preserve"> </w:t>
            </w:r>
            <w:r>
              <w:rPr>
                <w:rFonts w:ascii="楷体_GB2312" w:eastAsia="楷体_GB2312" w:hint="eastAsia"/>
                <w:sz w:val="30"/>
              </w:rPr>
              <w:t xml:space="preserve">           </w:t>
            </w:r>
          </w:p>
        </w:tc>
      </w:tr>
      <w:tr w:rsidR="00C77FDF" w14:paraId="270CEC76" w14:textId="77777777">
        <w:trPr>
          <w:cantSplit/>
          <w:trHeight w:val="2711"/>
        </w:trPr>
        <w:tc>
          <w:tcPr>
            <w:tcW w:w="1960" w:type="dxa"/>
            <w:vMerge/>
            <w:shd w:val="clear" w:color="auto" w:fill="CCCCCC"/>
          </w:tcPr>
          <w:p w14:paraId="7554592C" w14:textId="77777777" w:rsidR="00C77FDF" w:rsidRDefault="00C77FDF">
            <w:pPr>
              <w:pStyle w:val="a7"/>
              <w:jc w:val="right"/>
              <w:rPr>
                <w:rFonts w:cs="Arial"/>
              </w:rPr>
            </w:pPr>
          </w:p>
        </w:tc>
        <w:tc>
          <w:tcPr>
            <w:tcW w:w="7148" w:type="dxa"/>
            <w:vAlign w:val="bottom"/>
          </w:tcPr>
          <w:p w14:paraId="3FEDF641" w14:textId="25EE03DB" w:rsidR="00C77FDF" w:rsidRDefault="00C77FDF">
            <w:pPr>
              <w:pStyle w:val="a7"/>
              <w:jc w:val="right"/>
              <w:rPr>
                <w:rFonts w:cs="Arial"/>
              </w:rPr>
            </w:pPr>
            <w:r>
              <w:rPr>
                <w:rFonts w:hint="eastAsia"/>
              </w:rPr>
              <w:t xml:space="preserve">                         </w:t>
            </w:r>
            <w:r w:rsidR="005A32A7">
              <w:rPr>
                <w:noProof/>
              </w:rPr>
              <w:drawing>
                <wp:inline distT="0" distB="0" distL="0" distR="0" wp14:anchorId="2BB22A8A" wp14:editId="0E672473">
                  <wp:extent cx="1266825" cy="3524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84455" w14:textId="77777777" w:rsidR="00C77FDF" w:rsidRDefault="00C77FDF">
      <w:pPr>
        <w:pStyle w:val="10"/>
        <w:keepNext w:val="0"/>
        <w:numPr>
          <w:ilvl w:val="0"/>
          <w:numId w:val="0"/>
        </w:numPr>
        <w:spacing w:before="0" w:after="0" w:line="240" w:lineRule="atLeast"/>
        <w:outlineLvl w:val="9"/>
        <w:rPr>
          <w:rFonts w:eastAsia="宋体"/>
          <w:szCs w:val="20"/>
        </w:rPr>
        <w:sectPr w:rsidR="00C77FD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1230" w:gutter="0"/>
          <w:pgNumType w:start="0"/>
          <w:cols w:space="425"/>
          <w:titlePg/>
          <w:docGrid w:type="lines" w:linePitch="312"/>
        </w:sectPr>
      </w:pPr>
    </w:p>
    <w:p w14:paraId="44C24613" w14:textId="77777777" w:rsidR="00403053" w:rsidRPr="00523905" w:rsidRDefault="00403053" w:rsidP="00403053">
      <w:pPr>
        <w:rPr>
          <w:rFonts w:ascii="宋体" w:hAnsi="宋体"/>
          <w:b/>
          <w:bCs/>
          <w:sz w:val="24"/>
        </w:rPr>
      </w:pPr>
      <w:bookmarkStart w:id="9" w:name="_Toc18381405"/>
      <w:r w:rsidRPr="00523905">
        <w:rPr>
          <w:rFonts w:ascii="宋体" w:hAnsi="宋体" w:hint="eastAsia"/>
          <w:b/>
          <w:bCs/>
          <w:sz w:val="24"/>
        </w:rPr>
        <w:lastRenderedPageBreak/>
        <w:t>文档信息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403053" w:rsidRPr="00523905" w14:paraId="65C56A1F" w14:textId="77777777" w:rsidTr="003250F2">
        <w:tc>
          <w:tcPr>
            <w:tcW w:w="9288" w:type="dxa"/>
          </w:tcPr>
          <w:p w14:paraId="6C070E8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标题</w:t>
            </w:r>
            <w:r w:rsidRPr="00523905">
              <w:rPr>
                <w:rFonts w:ascii="宋体" w:hAnsi="宋体" w:cs="Arial"/>
              </w:rPr>
              <w:t>:</w:t>
            </w:r>
            <w:r>
              <w:rPr>
                <w:rFonts w:hint="eastAsia"/>
              </w:rPr>
              <w:t xml:space="preserve"> </w:t>
            </w:r>
            <w:r w:rsidR="00FE5F0C">
              <w:rPr>
                <w:rFonts w:hint="eastAsia"/>
              </w:rPr>
              <w:t>新闻发布系统</w:t>
            </w:r>
            <w:r w:rsidR="00644091">
              <w:rPr>
                <w:rFonts w:ascii="宋体" w:hAnsi="宋体" w:cs="Arial" w:hint="eastAsia"/>
              </w:rPr>
              <w:t>数据库设计说明书</w:t>
            </w:r>
          </w:p>
        </w:tc>
      </w:tr>
      <w:tr w:rsidR="00403053" w:rsidRPr="00523905" w14:paraId="47120DE9" w14:textId="77777777" w:rsidTr="003250F2">
        <w:tc>
          <w:tcPr>
            <w:tcW w:w="9288" w:type="dxa"/>
          </w:tcPr>
          <w:p w14:paraId="618504B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作者</w:t>
            </w:r>
            <w:r w:rsidRPr="00523905">
              <w:rPr>
                <w:rFonts w:ascii="宋体" w:hAnsi="宋体" w:cs="Arial"/>
              </w:rPr>
              <w:t xml:space="preserve">: </w:t>
            </w:r>
            <w:r w:rsidR="00FE5F0C">
              <w:rPr>
                <w:rFonts w:ascii="宋体" w:hAnsi="宋体" w:cs="Arial" w:hint="eastAsia"/>
              </w:rPr>
              <w:t>朱方灏钧</w:t>
            </w:r>
          </w:p>
        </w:tc>
      </w:tr>
      <w:tr w:rsidR="00403053" w:rsidRPr="00523905" w14:paraId="655F9AD7" w14:textId="77777777" w:rsidTr="003250F2">
        <w:tc>
          <w:tcPr>
            <w:tcW w:w="9288" w:type="dxa"/>
          </w:tcPr>
          <w:p w14:paraId="1AAC770B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创建日期</w:t>
            </w:r>
            <w:r w:rsidRPr="00523905">
              <w:rPr>
                <w:rFonts w:ascii="宋体" w:hAnsi="宋体" w:cs="Arial"/>
              </w:rPr>
              <w:t xml:space="preserve">: </w:t>
            </w:r>
            <w:r w:rsidR="005E70F4">
              <w:rPr>
                <w:rFonts w:ascii="宋体" w:hAnsi="宋体" w:cs="Arial" w:hint="eastAsia"/>
              </w:rPr>
              <w:t>202</w:t>
            </w:r>
            <w:r w:rsidR="00FE5F0C">
              <w:rPr>
                <w:rFonts w:ascii="宋体" w:hAnsi="宋体" w:cs="Arial"/>
              </w:rPr>
              <w:t>2-06-14</w:t>
            </w:r>
          </w:p>
        </w:tc>
      </w:tr>
      <w:tr w:rsidR="00403053" w:rsidRPr="00523905" w14:paraId="3F259D96" w14:textId="77777777" w:rsidTr="003250F2">
        <w:tc>
          <w:tcPr>
            <w:tcW w:w="9288" w:type="dxa"/>
          </w:tcPr>
          <w:p w14:paraId="1FC40CA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上次更新日期</w:t>
            </w:r>
            <w:r w:rsidRPr="00523905">
              <w:rPr>
                <w:rFonts w:ascii="宋体" w:hAnsi="宋体" w:cs="Arial"/>
              </w:rPr>
              <w:t xml:space="preserve">: </w:t>
            </w:r>
            <w:r w:rsidR="005E70F4">
              <w:rPr>
                <w:rFonts w:ascii="宋体" w:hAnsi="宋体" w:cs="Arial" w:hint="eastAsia"/>
              </w:rPr>
              <w:t>202</w:t>
            </w:r>
            <w:r w:rsidR="00FE5F0C">
              <w:rPr>
                <w:rFonts w:ascii="宋体" w:hAnsi="宋体" w:cs="Arial"/>
              </w:rPr>
              <w:t>2</w:t>
            </w:r>
            <w:r>
              <w:rPr>
                <w:rFonts w:ascii="宋体" w:hAnsi="宋体" w:cs="Arial" w:hint="eastAsia"/>
              </w:rPr>
              <w:t>-</w:t>
            </w:r>
            <w:r w:rsidR="00FE5F0C">
              <w:rPr>
                <w:rFonts w:ascii="宋体" w:hAnsi="宋体" w:cs="Arial"/>
              </w:rPr>
              <w:t>06-14</w:t>
            </w:r>
          </w:p>
        </w:tc>
      </w:tr>
      <w:tr w:rsidR="00403053" w:rsidRPr="00523905" w14:paraId="2F20B6D9" w14:textId="77777777" w:rsidTr="003250F2">
        <w:trPr>
          <w:trHeight w:val="80"/>
        </w:trPr>
        <w:tc>
          <w:tcPr>
            <w:tcW w:w="9288" w:type="dxa"/>
          </w:tcPr>
          <w:p w14:paraId="211B4B3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版本</w:t>
            </w:r>
            <w:r>
              <w:rPr>
                <w:rFonts w:ascii="宋体" w:hAnsi="宋体" w:cs="Arial"/>
              </w:rPr>
              <w:t>:</w:t>
            </w:r>
            <w:r w:rsidR="00FE5F0C">
              <w:rPr>
                <w:rFonts w:ascii="宋体" w:hAnsi="宋体" w:cs="Arial"/>
              </w:rPr>
              <w:t>1.0.20220614</w:t>
            </w:r>
          </w:p>
        </w:tc>
      </w:tr>
      <w:tr w:rsidR="00403053" w:rsidRPr="00523905" w14:paraId="278BA531" w14:textId="77777777" w:rsidTr="003250F2">
        <w:tc>
          <w:tcPr>
            <w:tcW w:w="9288" w:type="dxa"/>
          </w:tcPr>
          <w:p w14:paraId="15137C1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30568957" w14:textId="77777777" w:rsidTr="003250F2">
        <w:tc>
          <w:tcPr>
            <w:tcW w:w="9288" w:type="dxa"/>
          </w:tcPr>
          <w:p w14:paraId="334D1CCC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  <w:r w:rsidRPr="00523905">
              <w:rPr>
                <w:rFonts w:ascii="宋体" w:hAnsi="宋体" w:cs="Arial" w:hint="eastAsia"/>
              </w:rPr>
              <w:t>部门名称</w:t>
            </w:r>
            <w:r w:rsidRPr="00523905">
              <w:rPr>
                <w:rFonts w:ascii="宋体" w:hAnsi="宋体" w:cs="Arial"/>
              </w:rPr>
              <w:t>:</w:t>
            </w:r>
            <w:r w:rsidRPr="00523905">
              <w:rPr>
                <w:rFonts w:ascii="宋体" w:hAnsi="宋体" w:cs="Arial"/>
                <w:szCs w:val="21"/>
              </w:rPr>
              <w:t xml:space="preserve"> </w:t>
            </w:r>
            <w:r w:rsidR="002C5D28">
              <w:rPr>
                <w:rFonts w:ascii="宋体" w:hAnsi="宋体" w:cs="Arial" w:hint="eastAsia"/>
                <w:szCs w:val="21"/>
              </w:rPr>
              <w:t>连体婴大部队</w:t>
            </w:r>
          </w:p>
        </w:tc>
      </w:tr>
    </w:tbl>
    <w:p w14:paraId="02DF902C" w14:textId="77777777" w:rsidR="00403053" w:rsidRPr="00523905" w:rsidRDefault="00403053" w:rsidP="00403053">
      <w:pPr>
        <w:pStyle w:val="Tabletext"/>
        <w:rPr>
          <w:rFonts w:ascii="宋体" w:hAnsi="宋体"/>
        </w:rPr>
      </w:pPr>
    </w:p>
    <w:p w14:paraId="55AA98FD" w14:textId="77777777" w:rsidR="00403053" w:rsidRPr="00523905" w:rsidRDefault="00403053" w:rsidP="00403053">
      <w:pPr>
        <w:rPr>
          <w:rFonts w:ascii="宋体" w:hAnsi="宋体"/>
        </w:rPr>
      </w:pPr>
    </w:p>
    <w:p w14:paraId="0CBBF3D0" w14:textId="77777777" w:rsidR="00403053" w:rsidRPr="00523905" w:rsidRDefault="00403053" w:rsidP="00403053">
      <w:pPr>
        <w:pStyle w:val="12"/>
        <w:spacing w:before="0" w:after="0"/>
        <w:rPr>
          <w:rFonts w:ascii="宋体" w:hAnsi="宋体"/>
          <w:caps w:val="0"/>
          <w:szCs w:val="20"/>
        </w:rPr>
      </w:pPr>
      <w:r w:rsidRPr="00523905">
        <w:rPr>
          <w:rFonts w:ascii="宋体" w:hAnsi="宋体" w:hint="eastAsia"/>
          <w:caps w:val="0"/>
          <w:szCs w:val="20"/>
        </w:rPr>
        <w:t>修订文档历史记录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440"/>
        <w:gridCol w:w="4440"/>
        <w:gridCol w:w="1860"/>
      </w:tblGrid>
      <w:tr w:rsidR="00403053" w:rsidRPr="00523905" w14:paraId="094F97F5" w14:textId="77777777" w:rsidTr="005D740F">
        <w:tc>
          <w:tcPr>
            <w:tcW w:w="1548" w:type="dxa"/>
          </w:tcPr>
          <w:p w14:paraId="21852B23" w14:textId="77777777" w:rsidR="00403053" w:rsidRPr="00523905" w:rsidRDefault="00403053" w:rsidP="003250F2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日期</w:t>
            </w:r>
          </w:p>
        </w:tc>
        <w:tc>
          <w:tcPr>
            <w:tcW w:w="1440" w:type="dxa"/>
          </w:tcPr>
          <w:p w14:paraId="0CD49684" w14:textId="77777777" w:rsidR="00403053" w:rsidRPr="00523905" w:rsidRDefault="00403053" w:rsidP="003250F2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版本</w:t>
            </w:r>
          </w:p>
        </w:tc>
        <w:tc>
          <w:tcPr>
            <w:tcW w:w="4440" w:type="dxa"/>
          </w:tcPr>
          <w:p w14:paraId="529EED4A" w14:textId="77777777" w:rsidR="00403053" w:rsidRPr="00523905" w:rsidRDefault="00403053" w:rsidP="003250F2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说明</w:t>
            </w:r>
          </w:p>
        </w:tc>
        <w:tc>
          <w:tcPr>
            <w:tcW w:w="1860" w:type="dxa"/>
          </w:tcPr>
          <w:p w14:paraId="36021796" w14:textId="77777777" w:rsidR="00403053" w:rsidRPr="00523905" w:rsidRDefault="00403053" w:rsidP="003250F2">
            <w:pPr>
              <w:rPr>
                <w:rFonts w:ascii="宋体" w:hAnsi="宋体" w:cs="Arial"/>
                <w:b/>
              </w:rPr>
            </w:pPr>
            <w:r w:rsidRPr="00523905">
              <w:rPr>
                <w:rFonts w:ascii="宋体" w:hAnsi="宋体" w:cs="Arial" w:hint="eastAsia"/>
                <w:b/>
              </w:rPr>
              <w:t>作者</w:t>
            </w:r>
          </w:p>
        </w:tc>
      </w:tr>
      <w:tr w:rsidR="00403053" w:rsidRPr="00523905" w14:paraId="050827E4" w14:textId="77777777" w:rsidTr="005D740F">
        <w:trPr>
          <w:trHeight w:val="108"/>
        </w:trPr>
        <w:tc>
          <w:tcPr>
            <w:tcW w:w="1548" w:type="dxa"/>
          </w:tcPr>
          <w:p w14:paraId="4D8549E6" w14:textId="77777777" w:rsidR="00403053" w:rsidRPr="00523905" w:rsidRDefault="005E70F4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</w:t>
            </w:r>
            <w:r w:rsidR="00FE5F0C">
              <w:rPr>
                <w:rFonts w:ascii="宋体" w:hAnsi="宋体" w:cs="Arial"/>
              </w:rPr>
              <w:t>2-06-14</w:t>
            </w:r>
          </w:p>
        </w:tc>
        <w:tc>
          <w:tcPr>
            <w:tcW w:w="1440" w:type="dxa"/>
          </w:tcPr>
          <w:p w14:paraId="0D70E9BB" w14:textId="77777777" w:rsidR="00403053" w:rsidRPr="00523905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 w:rsidR="00403053">
              <w:rPr>
                <w:rFonts w:ascii="宋体" w:hAnsi="宋体" w:cs="Arial" w:hint="eastAsia"/>
              </w:rPr>
              <w:t>.</w:t>
            </w:r>
            <w:r w:rsidR="005E70F4">
              <w:rPr>
                <w:rFonts w:ascii="宋体" w:hAnsi="宋体" w:cs="Arial" w:hint="eastAsia"/>
              </w:rPr>
              <w:t>202</w:t>
            </w:r>
            <w:r>
              <w:rPr>
                <w:rFonts w:ascii="宋体" w:hAnsi="宋体" w:cs="Arial"/>
              </w:rPr>
              <w:t>20614</w:t>
            </w:r>
          </w:p>
        </w:tc>
        <w:tc>
          <w:tcPr>
            <w:tcW w:w="4440" w:type="dxa"/>
          </w:tcPr>
          <w:p w14:paraId="3FC350FF" w14:textId="77777777" w:rsidR="00403053" w:rsidRPr="00523905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草稿</w:t>
            </w:r>
          </w:p>
        </w:tc>
        <w:tc>
          <w:tcPr>
            <w:tcW w:w="1860" w:type="dxa"/>
          </w:tcPr>
          <w:p w14:paraId="43072AF7" w14:textId="77777777" w:rsidR="00403053" w:rsidRPr="00AA574E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朱方灏钧</w:t>
            </w:r>
          </w:p>
        </w:tc>
      </w:tr>
      <w:tr w:rsidR="00403053" w:rsidRPr="00523905" w14:paraId="68A37548" w14:textId="77777777" w:rsidTr="005D740F">
        <w:trPr>
          <w:trHeight w:val="252"/>
        </w:trPr>
        <w:tc>
          <w:tcPr>
            <w:tcW w:w="1548" w:type="dxa"/>
          </w:tcPr>
          <w:p w14:paraId="24EF075C" w14:textId="77777777" w:rsidR="00403053" w:rsidRPr="00523905" w:rsidRDefault="005E70F4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</w:t>
            </w:r>
            <w:r w:rsidR="00FE5F0C">
              <w:rPr>
                <w:rFonts w:ascii="宋体" w:hAnsi="宋体" w:cs="Arial"/>
              </w:rPr>
              <w:t>2-06-14</w:t>
            </w:r>
          </w:p>
        </w:tc>
        <w:tc>
          <w:tcPr>
            <w:tcW w:w="1440" w:type="dxa"/>
          </w:tcPr>
          <w:p w14:paraId="00FA0A60" w14:textId="77777777" w:rsidR="00403053" w:rsidRPr="00523905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1.0.20220614</w:t>
            </w:r>
          </w:p>
        </w:tc>
        <w:tc>
          <w:tcPr>
            <w:tcW w:w="4440" w:type="dxa"/>
          </w:tcPr>
          <w:p w14:paraId="136CAFF6" w14:textId="77777777" w:rsidR="00403053" w:rsidRPr="00523905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860" w:type="dxa"/>
          </w:tcPr>
          <w:p w14:paraId="4BA734DA" w14:textId="77777777" w:rsidR="00403053" w:rsidRPr="00523905" w:rsidRDefault="00FE5F0C" w:rsidP="003250F2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朱方灏钧</w:t>
            </w:r>
          </w:p>
        </w:tc>
      </w:tr>
      <w:tr w:rsidR="00403053" w:rsidRPr="00523905" w14:paraId="2B84F53A" w14:textId="77777777" w:rsidTr="005D740F">
        <w:trPr>
          <w:trHeight w:val="55"/>
        </w:trPr>
        <w:tc>
          <w:tcPr>
            <w:tcW w:w="1548" w:type="dxa"/>
          </w:tcPr>
          <w:p w14:paraId="61D74AD5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B5EBB0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C38BEE0" w14:textId="77777777" w:rsidR="00403053" w:rsidRPr="005D740F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7FF62FA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0BEE2946" w14:textId="77777777" w:rsidTr="005D740F">
        <w:trPr>
          <w:trHeight w:val="55"/>
        </w:trPr>
        <w:tc>
          <w:tcPr>
            <w:tcW w:w="1548" w:type="dxa"/>
          </w:tcPr>
          <w:p w14:paraId="26C074D5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04EE326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2D6D057E" w14:textId="77777777" w:rsidR="00403053" w:rsidRPr="003F0916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A7880B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1B85FB05" w14:textId="77777777" w:rsidTr="005D740F">
        <w:trPr>
          <w:trHeight w:val="55"/>
        </w:trPr>
        <w:tc>
          <w:tcPr>
            <w:tcW w:w="1548" w:type="dxa"/>
          </w:tcPr>
          <w:p w14:paraId="4AB21887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D63D26E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98C823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E6BE03A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5219BB98" w14:textId="77777777" w:rsidTr="005D740F">
        <w:trPr>
          <w:trHeight w:val="55"/>
        </w:trPr>
        <w:tc>
          <w:tcPr>
            <w:tcW w:w="1548" w:type="dxa"/>
          </w:tcPr>
          <w:p w14:paraId="7DFBC28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E61F14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4E7335B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4E1B641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3A038FB9" w14:textId="77777777" w:rsidTr="005D740F">
        <w:trPr>
          <w:trHeight w:val="55"/>
        </w:trPr>
        <w:tc>
          <w:tcPr>
            <w:tcW w:w="1548" w:type="dxa"/>
          </w:tcPr>
          <w:p w14:paraId="403EAA35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F1493F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37E177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7581AA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27BE55EC" w14:textId="77777777" w:rsidTr="005D740F">
        <w:trPr>
          <w:trHeight w:val="55"/>
        </w:trPr>
        <w:tc>
          <w:tcPr>
            <w:tcW w:w="1548" w:type="dxa"/>
          </w:tcPr>
          <w:p w14:paraId="35AD8D3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5E103F9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0655DC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BCC4D4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5560962C" w14:textId="77777777" w:rsidTr="005D740F">
        <w:trPr>
          <w:trHeight w:val="55"/>
        </w:trPr>
        <w:tc>
          <w:tcPr>
            <w:tcW w:w="1548" w:type="dxa"/>
          </w:tcPr>
          <w:p w14:paraId="4BF2F52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42B2EE3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56AB90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A485E9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10DCCF96" w14:textId="77777777" w:rsidTr="005D740F">
        <w:trPr>
          <w:trHeight w:val="55"/>
        </w:trPr>
        <w:tc>
          <w:tcPr>
            <w:tcW w:w="1548" w:type="dxa"/>
          </w:tcPr>
          <w:p w14:paraId="756E0A5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98FD58C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E000DD6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31FAA81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0BE5EF4D" w14:textId="77777777" w:rsidTr="005D740F">
        <w:trPr>
          <w:trHeight w:val="55"/>
        </w:trPr>
        <w:tc>
          <w:tcPr>
            <w:tcW w:w="1548" w:type="dxa"/>
          </w:tcPr>
          <w:p w14:paraId="0214743B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65BB9A87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6924157E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28597B8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01D7A35F" w14:textId="77777777" w:rsidTr="005D740F">
        <w:trPr>
          <w:trHeight w:val="55"/>
        </w:trPr>
        <w:tc>
          <w:tcPr>
            <w:tcW w:w="1548" w:type="dxa"/>
          </w:tcPr>
          <w:p w14:paraId="0F1A01FE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3CB166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51278945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74C9EEB6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70CB283E" w14:textId="77777777" w:rsidTr="005D740F">
        <w:trPr>
          <w:trHeight w:val="55"/>
        </w:trPr>
        <w:tc>
          <w:tcPr>
            <w:tcW w:w="1548" w:type="dxa"/>
          </w:tcPr>
          <w:p w14:paraId="48A332A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7DBF569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0C62907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3C4CFE7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2596DFF9" w14:textId="77777777" w:rsidTr="005D740F">
        <w:trPr>
          <w:trHeight w:val="55"/>
        </w:trPr>
        <w:tc>
          <w:tcPr>
            <w:tcW w:w="1548" w:type="dxa"/>
          </w:tcPr>
          <w:p w14:paraId="3CD3CCE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2467C568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3C0CEF5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5745A34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558D425C" w14:textId="77777777" w:rsidTr="005D740F">
        <w:trPr>
          <w:trHeight w:val="55"/>
        </w:trPr>
        <w:tc>
          <w:tcPr>
            <w:tcW w:w="1548" w:type="dxa"/>
          </w:tcPr>
          <w:p w14:paraId="281B17DE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26F7345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8A5ECD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107AE419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3ECAA8A2" w14:textId="77777777" w:rsidTr="005D740F">
        <w:trPr>
          <w:trHeight w:val="55"/>
        </w:trPr>
        <w:tc>
          <w:tcPr>
            <w:tcW w:w="1548" w:type="dxa"/>
          </w:tcPr>
          <w:p w14:paraId="2737B4D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F225C47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043AC90B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5E3F55C7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183B804C" w14:textId="77777777" w:rsidTr="005D740F">
        <w:trPr>
          <w:trHeight w:val="55"/>
        </w:trPr>
        <w:tc>
          <w:tcPr>
            <w:tcW w:w="1548" w:type="dxa"/>
          </w:tcPr>
          <w:p w14:paraId="7FB4138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3A5F4471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3D187AD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484EF5E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3F4792ED" w14:textId="77777777" w:rsidTr="005D740F">
        <w:trPr>
          <w:trHeight w:val="55"/>
        </w:trPr>
        <w:tc>
          <w:tcPr>
            <w:tcW w:w="1548" w:type="dxa"/>
          </w:tcPr>
          <w:p w14:paraId="3DB5A8FE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7D20F9C0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751A4703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0C233F7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  <w:tr w:rsidR="00403053" w:rsidRPr="00523905" w14:paraId="188A52F3" w14:textId="77777777" w:rsidTr="005D740F">
        <w:trPr>
          <w:trHeight w:val="55"/>
        </w:trPr>
        <w:tc>
          <w:tcPr>
            <w:tcW w:w="1548" w:type="dxa"/>
          </w:tcPr>
          <w:p w14:paraId="37DC52E2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440" w:type="dxa"/>
          </w:tcPr>
          <w:p w14:paraId="1A647834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4440" w:type="dxa"/>
          </w:tcPr>
          <w:p w14:paraId="1B641D0A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  <w:tc>
          <w:tcPr>
            <w:tcW w:w="1860" w:type="dxa"/>
          </w:tcPr>
          <w:p w14:paraId="6ABABA4F" w14:textId="77777777" w:rsidR="00403053" w:rsidRPr="00523905" w:rsidRDefault="00403053" w:rsidP="003250F2">
            <w:pPr>
              <w:rPr>
                <w:rFonts w:ascii="宋体" w:hAnsi="宋体" w:cs="Arial"/>
              </w:rPr>
            </w:pPr>
          </w:p>
        </w:tc>
      </w:tr>
    </w:tbl>
    <w:p w14:paraId="0D9CFD7C" w14:textId="77777777" w:rsidR="00403053" w:rsidRDefault="00403053" w:rsidP="00403053">
      <w:pPr>
        <w:rPr>
          <w:rFonts w:ascii="宋体" w:hAnsi="宋体"/>
        </w:rPr>
      </w:pPr>
    </w:p>
    <w:p w14:paraId="5AB54348" w14:textId="77777777" w:rsidR="00403053" w:rsidRPr="00523905" w:rsidRDefault="00403053" w:rsidP="00403053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6E2F4B3" w14:textId="77777777" w:rsidR="003E0258" w:rsidRDefault="00C77FDF" w:rsidP="00A61ECF">
      <w:pPr>
        <w:pStyle w:val="10"/>
        <w:keepNext w:val="0"/>
        <w:numPr>
          <w:ilvl w:val="0"/>
          <w:numId w:val="0"/>
        </w:numPr>
        <w:spacing w:before="0" w:after="0" w:line="240" w:lineRule="atLeast"/>
        <w:jc w:val="center"/>
        <w:outlineLvl w:val="9"/>
        <w:rPr>
          <w:noProof/>
        </w:rPr>
      </w:pPr>
      <w:r>
        <w:rPr>
          <w:rFonts w:eastAsia="宋体" w:hint="eastAsia"/>
          <w:sz w:val="44"/>
          <w:szCs w:val="20"/>
        </w:rPr>
        <w:lastRenderedPageBreak/>
        <w:t>目</w:t>
      </w:r>
      <w:r>
        <w:rPr>
          <w:rFonts w:eastAsia="宋体" w:hint="eastAsia"/>
          <w:sz w:val="44"/>
          <w:szCs w:val="20"/>
        </w:rPr>
        <w:t xml:space="preserve"> </w:t>
      </w:r>
      <w:r>
        <w:rPr>
          <w:rFonts w:eastAsia="宋体" w:hint="eastAsia"/>
          <w:sz w:val="44"/>
          <w:szCs w:val="20"/>
        </w:rPr>
        <w:t>录</w:t>
      </w:r>
      <w:bookmarkEnd w:id="9"/>
      <w:r w:rsidR="0067722B">
        <w:fldChar w:fldCharType="begin"/>
      </w:r>
      <w:r w:rsidR="0067722B">
        <w:instrText xml:space="preserve"> TOC \o "1-2" \h \z \u </w:instrText>
      </w:r>
      <w:r w:rsidR="0067722B">
        <w:fldChar w:fldCharType="separate"/>
      </w:r>
    </w:p>
    <w:p w14:paraId="7BD2652B" w14:textId="77777777" w:rsidR="003E0258" w:rsidRPr="000B722A" w:rsidRDefault="001B63A3" w:rsidP="003E0258">
      <w:pPr>
        <w:pStyle w:val="12"/>
        <w:tabs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096215" w:history="1">
        <w:r w:rsidR="003E0258" w:rsidRPr="007C0CA8">
          <w:rPr>
            <w:rStyle w:val="a9"/>
            <w:noProof/>
          </w:rPr>
          <w:t>1.</w:t>
        </w:r>
        <w:r w:rsidR="003E0258" w:rsidRPr="007C0CA8">
          <w:rPr>
            <w:rStyle w:val="a9"/>
            <w:noProof/>
          </w:rPr>
          <w:t>引言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_Toc106096215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5180236C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16" w:history="1">
        <w:r w:rsidR="003E0258" w:rsidRPr="007C0CA8">
          <w:rPr>
            <w:rStyle w:val="a9"/>
            <w:noProof/>
          </w:rPr>
          <w:t>1.1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编写目的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_Toc106096216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3BDBC95D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17" w:history="1">
        <w:r w:rsidR="003E0258" w:rsidRPr="007C0CA8">
          <w:rPr>
            <w:rStyle w:val="a9"/>
            <w:noProof/>
          </w:rPr>
          <w:t>1.2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背景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_Toc106096217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79C8DA89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18" w:history="1">
        <w:r w:rsidR="003E0258" w:rsidRPr="007C0CA8">
          <w:rPr>
            <w:rStyle w:val="a9"/>
            <w:noProof/>
          </w:rPr>
          <w:t>1.3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定义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_Toc106096218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2974AD3C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19" w:history="1">
        <w:r w:rsidR="003E0258" w:rsidRPr="007C0CA8">
          <w:rPr>
            <w:rStyle w:val="a9"/>
            <w:noProof/>
          </w:rPr>
          <w:t>1.4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参考资料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_Toc106096219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7C26AD30" w14:textId="77777777" w:rsidR="003E0258" w:rsidRPr="000B722A" w:rsidRDefault="001B63A3">
      <w:pPr>
        <w:pStyle w:val="12"/>
        <w:tabs>
          <w:tab w:val="left" w:pos="40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096220" w:history="1">
        <w:r w:rsidR="003E0258" w:rsidRPr="007C0CA8">
          <w:rPr>
            <w:rStyle w:val="a9"/>
            <w:noProof/>
          </w:rPr>
          <w:t>2.</w:t>
        </w:r>
        <w:r w:rsidR="003E0258" w:rsidRPr="000B722A">
          <w:rPr>
            <w:rFonts w:ascii="等线" w:eastAsia="等线" w:hAnsi="等线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外部设计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_Toc106096220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72CEF4D5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1" w:history="1">
        <w:r w:rsidR="003E0258" w:rsidRPr="007C0CA8">
          <w:rPr>
            <w:rStyle w:val="a9"/>
            <w:noProof/>
          </w:rPr>
          <w:t>2.1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类型划分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_Toc106096221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08938CE3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2" w:history="1">
        <w:r w:rsidR="003E0258" w:rsidRPr="007C0CA8">
          <w:rPr>
            <w:rStyle w:val="a9"/>
            <w:noProof/>
          </w:rPr>
          <w:t>2.2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标识符和约定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_Toc106096222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2</w:t>
        </w:r>
        <w:r w:rsidR="003E0258">
          <w:rPr>
            <w:noProof/>
            <w:webHidden/>
          </w:rPr>
          <w:fldChar w:fldCharType="end"/>
        </w:r>
      </w:hyperlink>
    </w:p>
    <w:p w14:paraId="1F909D89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3" w:history="1">
        <w:r w:rsidR="003E0258" w:rsidRPr="007C0CA8">
          <w:rPr>
            <w:rStyle w:val="a9"/>
            <w:noProof/>
          </w:rPr>
          <w:t>2.3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数据库表设计格式说明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_Toc106096223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3</w:t>
        </w:r>
        <w:r w:rsidR="003E0258">
          <w:rPr>
            <w:noProof/>
            <w:webHidden/>
          </w:rPr>
          <w:fldChar w:fldCharType="end"/>
        </w:r>
      </w:hyperlink>
    </w:p>
    <w:p w14:paraId="09F845AC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4" w:history="1">
        <w:r w:rsidR="003E0258" w:rsidRPr="007C0CA8">
          <w:rPr>
            <w:rStyle w:val="a9"/>
            <w:noProof/>
          </w:rPr>
          <w:t>2.4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支持软件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_Toc106096224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4</w:t>
        </w:r>
        <w:r w:rsidR="003E0258">
          <w:rPr>
            <w:noProof/>
            <w:webHidden/>
          </w:rPr>
          <w:fldChar w:fldCharType="end"/>
        </w:r>
      </w:hyperlink>
    </w:p>
    <w:p w14:paraId="1495941B" w14:textId="77777777" w:rsidR="003E0258" w:rsidRPr="000B722A" w:rsidRDefault="001B63A3">
      <w:pPr>
        <w:pStyle w:val="12"/>
        <w:tabs>
          <w:tab w:val="left" w:pos="40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096225" w:history="1">
        <w:r w:rsidR="003E0258" w:rsidRPr="007C0CA8">
          <w:rPr>
            <w:rStyle w:val="a9"/>
            <w:noProof/>
          </w:rPr>
          <w:t>3.</w:t>
        </w:r>
        <w:r w:rsidR="003E0258" w:rsidRPr="000B722A">
          <w:rPr>
            <w:rFonts w:ascii="等线" w:eastAsia="等线" w:hAnsi="等线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结构设计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_Toc106096225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4</w:t>
        </w:r>
        <w:r w:rsidR="003E0258">
          <w:rPr>
            <w:noProof/>
            <w:webHidden/>
          </w:rPr>
          <w:fldChar w:fldCharType="end"/>
        </w:r>
      </w:hyperlink>
    </w:p>
    <w:p w14:paraId="495F8143" w14:textId="77777777" w:rsidR="003E0258" w:rsidRPr="000B722A" w:rsidRDefault="001B63A3">
      <w:pPr>
        <w:pStyle w:val="12"/>
        <w:tabs>
          <w:tab w:val="left" w:pos="400"/>
          <w:tab w:val="right" w:leader="dot" w:pos="8302"/>
        </w:tabs>
        <w:rPr>
          <w:rFonts w:ascii="等线" w:eastAsia="等线" w:hAnsi="等线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106096226" w:history="1">
        <w:r w:rsidR="003E0258" w:rsidRPr="007C0CA8">
          <w:rPr>
            <w:rStyle w:val="a9"/>
            <w:noProof/>
          </w:rPr>
          <w:t>4.</w:t>
        </w:r>
        <w:r w:rsidR="003E0258" w:rsidRPr="000B722A">
          <w:rPr>
            <w:rFonts w:ascii="等线" w:eastAsia="等线" w:hAnsi="等线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运用设计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_Toc106096226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5</w:t>
        </w:r>
        <w:r w:rsidR="003E0258">
          <w:rPr>
            <w:noProof/>
            <w:webHidden/>
          </w:rPr>
          <w:fldChar w:fldCharType="end"/>
        </w:r>
      </w:hyperlink>
    </w:p>
    <w:p w14:paraId="6FEEBCAE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7" w:history="1">
        <w:r w:rsidR="003E0258" w:rsidRPr="007C0CA8">
          <w:rPr>
            <w:rStyle w:val="a9"/>
            <w:noProof/>
          </w:rPr>
          <w:t>4.1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noProof/>
          </w:rPr>
          <w:t>数据字典设计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_Toc106096227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5</w:t>
        </w:r>
        <w:r w:rsidR="003E0258">
          <w:rPr>
            <w:noProof/>
            <w:webHidden/>
          </w:rPr>
          <w:fldChar w:fldCharType="end"/>
        </w:r>
      </w:hyperlink>
    </w:p>
    <w:p w14:paraId="34C95B25" w14:textId="77777777" w:rsidR="003E0258" w:rsidRPr="000B722A" w:rsidRDefault="001B63A3">
      <w:pPr>
        <w:pStyle w:val="21"/>
        <w:tabs>
          <w:tab w:val="left" w:pos="800"/>
          <w:tab w:val="right" w:leader="dot" w:pos="8302"/>
        </w:tabs>
        <w:rPr>
          <w:rFonts w:ascii="等线" w:eastAsia="等线" w:hAnsi="等线"/>
          <w:smallCaps w:val="0"/>
          <w:noProof/>
          <w:snapToGrid/>
          <w:kern w:val="2"/>
          <w:sz w:val="21"/>
          <w:szCs w:val="22"/>
        </w:rPr>
      </w:pPr>
      <w:hyperlink w:anchor="_Toc106096228" w:history="1">
        <w:r w:rsidR="003E0258" w:rsidRPr="007C0CA8">
          <w:rPr>
            <w:rStyle w:val="a9"/>
            <w:iCs/>
            <w:noProof/>
          </w:rPr>
          <w:t>4.2</w:t>
        </w:r>
        <w:r w:rsidR="003E0258" w:rsidRPr="000B722A">
          <w:rPr>
            <w:rFonts w:ascii="等线" w:eastAsia="等线" w:hAnsi="等线"/>
            <w:smallCaps w:val="0"/>
            <w:noProof/>
            <w:snapToGrid/>
            <w:kern w:val="2"/>
            <w:sz w:val="21"/>
            <w:szCs w:val="22"/>
          </w:rPr>
          <w:tab/>
        </w:r>
        <w:r w:rsidR="003E0258" w:rsidRPr="007C0CA8">
          <w:rPr>
            <w:rStyle w:val="a9"/>
            <w:rFonts w:ascii="Courier New" w:hAnsi="Courier New" w:cs="Courier New"/>
            <w:noProof/>
          </w:rPr>
          <w:t>数据字典备注</w:t>
        </w:r>
        <w:r w:rsidR="003E0258" w:rsidRPr="007C0CA8">
          <w:rPr>
            <w:rStyle w:val="a9"/>
            <w:noProof/>
          </w:rPr>
          <w:t>安全保密设计</w:t>
        </w:r>
        <w:r w:rsidR="003E0258">
          <w:rPr>
            <w:noProof/>
            <w:webHidden/>
          </w:rPr>
          <w:tab/>
        </w:r>
        <w:r w:rsidR="003E0258">
          <w:rPr>
            <w:noProof/>
            <w:webHidden/>
          </w:rPr>
          <w:fldChar w:fldCharType="begin"/>
        </w:r>
        <w:r w:rsidR="003E0258">
          <w:rPr>
            <w:noProof/>
            <w:webHidden/>
          </w:rPr>
          <w:instrText xml:space="preserve"> PAGEREF _Toc106096228 \h </w:instrText>
        </w:r>
        <w:r w:rsidR="003E0258">
          <w:rPr>
            <w:noProof/>
            <w:webHidden/>
          </w:rPr>
        </w:r>
        <w:r w:rsidR="003E0258">
          <w:rPr>
            <w:noProof/>
            <w:webHidden/>
          </w:rPr>
          <w:fldChar w:fldCharType="separate"/>
        </w:r>
        <w:r w:rsidR="003E0258">
          <w:rPr>
            <w:noProof/>
            <w:webHidden/>
          </w:rPr>
          <w:t>6</w:t>
        </w:r>
        <w:r w:rsidR="003E0258">
          <w:rPr>
            <w:noProof/>
            <w:webHidden/>
          </w:rPr>
          <w:fldChar w:fldCharType="end"/>
        </w:r>
      </w:hyperlink>
    </w:p>
    <w:p w14:paraId="2BBA5EB4" w14:textId="77777777" w:rsidR="00C77FDF" w:rsidRDefault="0067722B">
      <w:pPr>
        <w:rPr>
          <w:b/>
          <w:bCs/>
          <w:sz w:val="28"/>
        </w:rPr>
      </w:pPr>
      <w:r>
        <w:rPr>
          <w:rFonts w:ascii="Times New Roman"/>
          <w:b/>
          <w:bCs/>
          <w:szCs w:val="24"/>
        </w:rPr>
        <w:fldChar w:fldCharType="end"/>
      </w:r>
    </w:p>
    <w:p w14:paraId="27CFE513" w14:textId="77777777" w:rsidR="00C77FDF" w:rsidRDefault="00C77FDF" w:rsidP="000202BB">
      <w:pPr>
        <w:pStyle w:val="1"/>
      </w:pPr>
      <w:r>
        <w:rPr>
          <w:sz w:val="28"/>
        </w:rPr>
        <w:br w:type="page"/>
      </w:r>
      <w:bookmarkStart w:id="10" w:name="_Toc16589580"/>
      <w:bookmarkStart w:id="11" w:name="_Toc106096215"/>
      <w:r>
        <w:rPr>
          <w:rFonts w:hint="eastAsia"/>
        </w:rPr>
        <w:lastRenderedPageBreak/>
        <w:t>引言</w:t>
      </w:r>
      <w:bookmarkEnd w:id="10"/>
      <w:bookmarkEnd w:id="11"/>
    </w:p>
    <w:p w14:paraId="6D93E0E4" w14:textId="77777777" w:rsidR="00C77FDF" w:rsidRDefault="00C77FDF">
      <w:pPr>
        <w:pStyle w:val="2"/>
      </w:pPr>
      <w:bookmarkStart w:id="12" w:name="_Toc16589581"/>
      <w:bookmarkStart w:id="13" w:name="_Toc106096216"/>
      <w:r>
        <w:rPr>
          <w:rFonts w:hint="eastAsia"/>
        </w:rPr>
        <w:t>编写目的</w:t>
      </w:r>
      <w:bookmarkEnd w:id="12"/>
      <w:bookmarkEnd w:id="13"/>
    </w:p>
    <w:p w14:paraId="5D27869C" w14:textId="77777777" w:rsidR="00C77FDF" w:rsidRDefault="00181A36" w:rsidP="00676E1A">
      <w:pPr>
        <w:pStyle w:val="InfoBlue"/>
      </w:pPr>
      <w:r>
        <w:rPr>
          <w:rFonts w:hint="eastAsia"/>
        </w:rPr>
        <w:tab/>
      </w:r>
      <w:r w:rsidR="00C77FDF">
        <w:rPr>
          <w:rFonts w:hint="eastAsia"/>
        </w:rPr>
        <w:t>数据库设计说明书是根据概要设计说明书的要求所编写的，是为详细设计作依据的，为详细设计提供标准，并提供给编码人员和测试人员。</w:t>
      </w:r>
    </w:p>
    <w:p w14:paraId="5063EB35" w14:textId="77777777" w:rsidR="00C77FDF" w:rsidRDefault="00C77FDF">
      <w:pPr>
        <w:pStyle w:val="a0"/>
        <w:ind w:left="0"/>
      </w:pPr>
    </w:p>
    <w:p w14:paraId="2443369C" w14:textId="77777777" w:rsidR="00C77FDF" w:rsidRDefault="00C77FDF">
      <w:pPr>
        <w:pStyle w:val="2"/>
      </w:pPr>
      <w:bookmarkStart w:id="14" w:name="_Toc16589582"/>
      <w:bookmarkStart w:id="15" w:name="_Toc106096217"/>
      <w:r>
        <w:rPr>
          <w:rFonts w:hint="eastAsia"/>
        </w:rPr>
        <w:t>背景</w:t>
      </w:r>
      <w:bookmarkEnd w:id="14"/>
      <w:bookmarkEnd w:id="15"/>
    </w:p>
    <w:p w14:paraId="4192B6CB" w14:textId="77777777" w:rsidR="00C77FDF" w:rsidRDefault="00C77FDF" w:rsidP="00676E1A">
      <w:pPr>
        <w:pStyle w:val="InfoBlue"/>
      </w:pPr>
      <w:r>
        <w:rPr>
          <w:rFonts w:hint="eastAsia"/>
        </w:rPr>
        <w:t>待开发的数据库的名称：</w:t>
      </w:r>
      <w:r w:rsidR="00FE5F0C">
        <w:t>NEWS</w:t>
      </w:r>
    </w:p>
    <w:p w14:paraId="347B6576" w14:textId="77777777" w:rsidR="00C77FDF" w:rsidRDefault="00C77FDF" w:rsidP="00676E1A">
      <w:pPr>
        <w:pStyle w:val="InfoBlue"/>
      </w:pPr>
      <w:r>
        <w:rPr>
          <w:rFonts w:hint="eastAsia"/>
        </w:rPr>
        <w:t>使用此数据库的软件系统的名称：</w:t>
      </w:r>
      <w:r w:rsidR="00FE5F0C">
        <w:t xml:space="preserve">MYSQL </w:t>
      </w:r>
      <w:r w:rsidR="00676E1A">
        <w:t xml:space="preserve">SERVER </w:t>
      </w:r>
      <w:r w:rsidR="00FE5F0C">
        <w:t>COUNMUNIITY 8.0</w:t>
      </w:r>
    </w:p>
    <w:p w14:paraId="7CF01FED" w14:textId="77777777" w:rsidR="00C77FDF" w:rsidRDefault="00C77FDF" w:rsidP="00676E1A">
      <w:pPr>
        <w:pStyle w:val="InfoBlue"/>
      </w:pPr>
      <w:r>
        <w:rPr>
          <w:rFonts w:hint="eastAsia"/>
        </w:rPr>
        <w:t>该软件系统开发项目的任务提出者：</w:t>
      </w:r>
      <w:r w:rsidR="00FE5F0C">
        <w:rPr>
          <w:rFonts w:hint="eastAsia"/>
        </w:rPr>
        <w:t>朱方灏钧</w:t>
      </w:r>
    </w:p>
    <w:p w14:paraId="2305D2EA" w14:textId="77777777" w:rsidR="00C77FDF" w:rsidRDefault="00C77FDF" w:rsidP="00676E1A">
      <w:pPr>
        <w:pStyle w:val="InfoBlue"/>
      </w:pPr>
      <w:r>
        <w:rPr>
          <w:rFonts w:hint="eastAsia"/>
        </w:rPr>
        <w:t>该软件系统的用户：</w:t>
      </w:r>
      <w:r w:rsidR="00B42EBD">
        <w:rPr>
          <w:rFonts w:hint="eastAsia"/>
        </w:rPr>
        <w:t>游客用户、作者用户、管理员用户</w:t>
      </w:r>
    </w:p>
    <w:p w14:paraId="317932C0" w14:textId="77777777" w:rsidR="00C77FDF" w:rsidRDefault="00C77FDF" w:rsidP="00676E1A">
      <w:pPr>
        <w:pStyle w:val="InfoBlue"/>
      </w:pPr>
      <w:r>
        <w:rPr>
          <w:rFonts w:hint="eastAsia"/>
        </w:rPr>
        <w:t>将安装该软件和这个数据库的计算站（中心）：</w:t>
      </w:r>
      <w:r w:rsidR="005F6A0A">
        <w:rPr>
          <w:rFonts w:hint="eastAsia"/>
        </w:rPr>
        <w:t>华迪外包服务中心</w:t>
      </w:r>
    </w:p>
    <w:p w14:paraId="119CBE21" w14:textId="77777777" w:rsidR="00C77FDF" w:rsidRDefault="00C77FDF">
      <w:pPr>
        <w:pStyle w:val="2"/>
      </w:pPr>
      <w:bookmarkStart w:id="16" w:name="_Toc16589583"/>
      <w:bookmarkStart w:id="17" w:name="_Toc106096218"/>
      <w:r>
        <w:rPr>
          <w:rFonts w:hint="eastAsia"/>
        </w:rPr>
        <w:t>定义</w:t>
      </w:r>
      <w:bookmarkEnd w:id="16"/>
      <w:bookmarkEnd w:id="17"/>
    </w:p>
    <w:p w14:paraId="4536AB50" w14:textId="77777777" w:rsidR="00C77FDF" w:rsidRDefault="00A56144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PRINGBOOT-NEWS</w:t>
      </w:r>
      <w:r w:rsidR="00CE10C4"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新闻发布系统</w:t>
      </w:r>
    </w:p>
    <w:p w14:paraId="5D570629" w14:textId="77777777" w:rsidR="00C77FDF" w:rsidRDefault="00C77FDF">
      <w:pPr>
        <w:pStyle w:val="a0"/>
        <w:ind w:left="0"/>
        <w:rPr>
          <w:color w:val="000000"/>
        </w:rPr>
      </w:pPr>
      <w:r>
        <w:rPr>
          <w:rFonts w:hint="eastAsia"/>
          <w:color w:val="000000"/>
        </w:rPr>
        <w:t>CDM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C</w:t>
      </w:r>
      <w:r>
        <w:rPr>
          <w:color w:val="000000"/>
        </w:rPr>
        <w:t>oncept</w:t>
      </w:r>
      <w:r>
        <w:rPr>
          <w:rFonts w:hint="eastAsia"/>
          <w:color w:val="000000"/>
        </w:rPr>
        <w:t xml:space="preserve"> Data Model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概念数据模型</w:t>
      </w:r>
    </w:p>
    <w:p w14:paraId="6E943486" w14:textId="77777777" w:rsidR="00C77FDF" w:rsidRPr="004374A8" w:rsidRDefault="00C77FDF" w:rsidP="004374A8">
      <w:pPr>
        <w:pStyle w:val="a0"/>
        <w:ind w:left="0"/>
        <w:rPr>
          <w:color w:val="000000"/>
        </w:rPr>
      </w:pPr>
      <w:r>
        <w:rPr>
          <w:rFonts w:hint="eastAsia"/>
        </w:rPr>
        <w:t>PDM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hysics</w:t>
      </w:r>
      <w:r>
        <w:rPr>
          <w:rFonts w:hint="eastAsia"/>
        </w:rPr>
        <w:t xml:space="preserve"> Data Model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181A36">
        <w:rPr>
          <w:rFonts w:hint="eastAsia"/>
        </w:rPr>
        <w:t xml:space="preserve"> </w:t>
      </w:r>
      <w:r>
        <w:rPr>
          <w:rFonts w:hint="eastAsia"/>
        </w:rPr>
        <w:t>物理数据模型</w:t>
      </w:r>
    </w:p>
    <w:p w14:paraId="46AFEC85" w14:textId="77777777" w:rsidR="00C77FDF" w:rsidRDefault="00C77FDF"/>
    <w:p w14:paraId="66117D43" w14:textId="77777777" w:rsidR="00C77FDF" w:rsidRDefault="00C77FDF">
      <w:pPr>
        <w:pStyle w:val="2"/>
      </w:pPr>
      <w:bookmarkStart w:id="18" w:name="_Toc16589584"/>
      <w:bookmarkStart w:id="19" w:name="_Toc106096219"/>
      <w:r>
        <w:rPr>
          <w:rFonts w:hint="eastAsia"/>
        </w:rPr>
        <w:t>参考资料</w:t>
      </w:r>
      <w:bookmarkEnd w:id="18"/>
      <w:bookmarkEnd w:id="19"/>
    </w:p>
    <w:p w14:paraId="47FF501A" w14:textId="77777777" w:rsidR="00C77FDF" w:rsidRDefault="00C77FDF" w:rsidP="00181A36">
      <w:pPr>
        <w:pStyle w:val="a0"/>
        <w:ind w:left="0"/>
      </w:pPr>
      <w:r>
        <w:rPr>
          <w:rFonts w:hint="eastAsia"/>
        </w:rPr>
        <w:t>《</w:t>
      </w:r>
      <w:r w:rsidR="00A56144">
        <w:rPr>
          <w:rFonts w:hint="eastAsia"/>
        </w:rPr>
        <w:t>新闻发布系统</w:t>
      </w:r>
      <w:r>
        <w:rPr>
          <w:rFonts w:hint="eastAsia"/>
        </w:rPr>
        <w:t>》</w:t>
      </w:r>
      <w:r w:rsidR="00460ABC">
        <w:rPr>
          <w:rFonts w:hint="eastAsia"/>
        </w:rPr>
        <w:t>软件</w:t>
      </w:r>
      <w:r w:rsidR="001C59C6">
        <w:rPr>
          <w:rFonts w:hint="eastAsia"/>
        </w:rPr>
        <w:t>需求规约</w:t>
      </w:r>
    </w:p>
    <w:p w14:paraId="28B0CA57" w14:textId="77777777" w:rsidR="00C77FDF" w:rsidRDefault="00C77FDF">
      <w:pPr>
        <w:pStyle w:val="1"/>
      </w:pPr>
      <w:bookmarkStart w:id="20" w:name="_Toc16589585"/>
      <w:bookmarkStart w:id="21" w:name="_Toc106096220"/>
      <w:r>
        <w:rPr>
          <w:rFonts w:hint="eastAsia"/>
        </w:rPr>
        <w:t>外部设计</w:t>
      </w:r>
      <w:bookmarkEnd w:id="20"/>
      <w:bookmarkEnd w:id="21"/>
    </w:p>
    <w:p w14:paraId="214F3DBB" w14:textId="77777777" w:rsidR="00C77FDF" w:rsidRDefault="00C77FDF">
      <w:pPr>
        <w:pStyle w:val="2"/>
      </w:pPr>
      <w:bookmarkStart w:id="22" w:name="_Toc16589586"/>
      <w:bookmarkStart w:id="23" w:name="_Toc106096221"/>
      <w:r>
        <w:rPr>
          <w:rFonts w:hint="eastAsia"/>
        </w:rPr>
        <w:t>类型划分</w:t>
      </w:r>
      <w:bookmarkEnd w:id="22"/>
      <w:bookmarkEnd w:id="23"/>
    </w:p>
    <w:p w14:paraId="77FFE567" w14:textId="77777777" w:rsidR="00C77FDF" w:rsidRDefault="00C77FDF" w:rsidP="000B722A">
      <w:pPr>
        <w:pStyle w:val="InfoBlue"/>
        <w:numPr>
          <w:ilvl w:val="0"/>
          <w:numId w:val="13"/>
        </w:numPr>
      </w:pPr>
      <w:r>
        <w:rPr>
          <w:rFonts w:hint="eastAsia"/>
        </w:rPr>
        <w:t>主表：</w:t>
      </w:r>
      <w:r w:rsidR="00676E1A">
        <w:t>4</w:t>
      </w:r>
      <w:r>
        <w:rPr>
          <w:rFonts w:hint="eastAsia"/>
        </w:rPr>
        <w:t>个</w:t>
      </w:r>
    </w:p>
    <w:p w14:paraId="2F10A2A5" w14:textId="77777777" w:rsidR="00C77FDF" w:rsidRDefault="00C77FDF" w:rsidP="000B722A">
      <w:pPr>
        <w:pStyle w:val="a0"/>
        <w:numPr>
          <w:ilvl w:val="0"/>
          <w:numId w:val="13"/>
        </w:numPr>
        <w:rPr>
          <w:sz w:val="21"/>
        </w:rPr>
      </w:pPr>
      <w:r>
        <w:rPr>
          <w:rFonts w:hint="eastAsia"/>
          <w:sz w:val="21"/>
        </w:rPr>
        <w:t>辅助表</w:t>
      </w:r>
      <w:r>
        <w:rPr>
          <w:rFonts w:hint="eastAsia"/>
          <w:sz w:val="21"/>
        </w:rPr>
        <w:t xml:space="preserve">: </w:t>
      </w:r>
      <w:r w:rsidR="00A56144">
        <w:rPr>
          <w:sz w:val="21"/>
        </w:rPr>
        <w:t>1</w:t>
      </w:r>
      <w:r>
        <w:rPr>
          <w:rFonts w:hint="eastAsia"/>
          <w:sz w:val="21"/>
        </w:rPr>
        <w:t>个</w:t>
      </w:r>
    </w:p>
    <w:p w14:paraId="2C3C6218" w14:textId="77777777" w:rsidR="00C77FDF" w:rsidRDefault="00C77FDF">
      <w:pPr>
        <w:pStyle w:val="a0"/>
        <w:ind w:left="0"/>
      </w:pPr>
    </w:p>
    <w:p w14:paraId="238BF781" w14:textId="77777777" w:rsidR="00C77FDF" w:rsidRDefault="00C77FDF">
      <w:pPr>
        <w:pStyle w:val="2"/>
      </w:pPr>
      <w:bookmarkStart w:id="24" w:name="_Toc16589587"/>
      <w:bookmarkStart w:id="25" w:name="_Toc106096222"/>
      <w:r>
        <w:rPr>
          <w:rFonts w:hint="eastAsia"/>
        </w:rPr>
        <w:t>标识符和约定</w:t>
      </w:r>
      <w:bookmarkEnd w:id="24"/>
      <w:bookmarkEnd w:id="25"/>
    </w:p>
    <w:p w14:paraId="4BA2DFF6" w14:textId="77777777" w:rsidR="00C77FDF" w:rsidRDefault="00C77FDF">
      <w:pPr>
        <w:pStyle w:val="a0"/>
        <w:ind w:left="0"/>
      </w:pPr>
      <w:r>
        <w:rPr>
          <w:rFonts w:hint="eastAsia"/>
        </w:rPr>
        <w:t>数据库表的命名是用表名的英文或英文缩写，编程实现简单易记！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3"/>
        <w:gridCol w:w="3105"/>
        <w:gridCol w:w="2358"/>
        <w:gridCol w:w="1886"/>
      </w:tblGrid>
      <w:tr w:rsidR="00C77FDF" w14:paraId="4F3886E2" w14:textId="77777777">
        <w:trPr>
          <w:cantSplit/>
        </w:trPr>
        <w:tc>
          <w:tcPr>
            <w:tcW w:w="976" w:type="dxa"/>
          </w:tcPr>
          <w:p w14:paraId="4276C0E0" w14:textId="77777777" w:rsidR="00C77FDF" w:rsidRDefault="00C77FDF"/>
        </w:tc>
        <w:tc>
          <w:tcPr>
            <w:tcW w:w="3182" w:type="dxa"/>
          </w:tcPr>
          <w:p w14:paraId="60D2296A" w14:textId="77777777" w:rsidR="00C77FDF" w:rsidRDefault="00181A36">
            <w:r>
              <w:rPr>
                <w:rFonts w:hint="eastAsia"/>
              </w:rPr>
              <w:t>表名</w:t>
            </w:r>
          </w:p>
        </w:tc>
        <w:tc>
          <w:tcPr>
            <w:tcW w:w="2430" w:type="dxa"/>
          </w:tcPr>
          <w:p w14:paraId="798BB1C1" w14:textId="77777777" w:rsidR="00C77FDF" w:rsidRDefault="00C77FDF">
            <w:r>
              <w:rPr>
                <w:rFonts w:hint="eastAsia"/>
              </w:rPr>
              <w:t>描述</w:t>
            </w:r>
          </w:p>
        </w:tc>
        <w:tc>
          <w:tcPr>
            <w:tcW w:w="1940" w:type="dxa"/>
          </w:tcPr>
          <w:p w14:paraId="7F2F28AE" w14:textId="77777777" w:rsidR="00C77FDF" w:rsidRDefault="00C77FDF">
            <w:r>
              <w:rPr>
                <w:rFonts w:hint="eastAsia"/>
              </w:rPr>
              <w:t>说明</w:t>
            </w:r>
          </w:p>
        </w:tc>
      </w:tr>
      <w:tr w:rsidR="00A16789" w14:paraId="5C1EE924" w14:textId="77777777">
        <w:trPr>
          <w:cantSplit/>
        </w:trPr>
        <w:tc>
          <w:tcPr>
            <w:tcW w:w="976" w:type="dxa"/>
          </w:tcPr>
          <w:p w14:paraId="469B66B1" w14:textId="77777777" w:rsidR="00A16789" w:rsidRDefault="00A16789">
            <w:r>
              <w:rPr>
                <w:rFonts w:hint="eastAsia"/>
              </w:rPr>
              <w:t>1</w:t>
            </w:r>
          </w:p>
        </w:tc>
        <w:tc>
          <w:tcPr>
            <w:tcW w:w="3182" w:type="dxa"/>
          </w:tcPr>
          <w:p w14:paraId="52BF5EEE" w14:textId="0309E708" w:rsidR="00A16789" w:rsidRDefault="002E188B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u</w:t>
            </w:r>
            <w:r w:rsidR="00A56144">
              <w:rPr>
                <w:rFonts w:ascii="新宋体" w:hAnsi="新宋体" w:cs="新宋体" w:hint="eastAsia"/>
              </w:rPr>
              <w:t>sers</w:t>
            </w:r>
          </w:p>
        </w:tc>
        <w:tc>
          <w:tcPr>
            <w:tcW w:w="2430" w:type="dxa"/>
          </w:tcPr>
          <w:p w14:paraId="12A9A702" w14:textId="77777777" w:rsidR="00A16789" w:rsidRDefault="00A56144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 w:hint="eastAsia"/>
              </w:rPr>
              <w:t>用户</w:t>
            </w:r>
          </w:p>
        </w:tc>
        <w:tc>
          <w:tcPr>
            <w:tcW w:w="1940" w:type="dxa"/>
          </w:tcPr>
          <w:p w14:paraId="1178A357" w14:textId="77777777" w:rsidR="00A16789" w:rsidRDefault="00A16789"/>
        </w:tc>
      </w:tr>
      <w:tr w:rsidR="00A16789" w14:paraId="5237301B" w14:textId="77777777">
        <w:trPr>
          <w:cantSplit/>
        </w:trPr>
        <w:tc>
          <w:tcPr>
            <w:tcW w:w="976" w:type="dxa"/>
          </w:tcPr>
          <w:p w14:paraId="28E2EE2F" w14:textId="77777777" w:rsidR="00A16789" w:rsidRDefault="00A16789">
            <w:r>
              <w:rPr>
                <w:rFonts w:hint="eastAsia"/>
              </w:rPr>
              <w:t>2</w:t>
            </w:r>
          </w:p>
        </w:tc>
        <w:tc>
          <w:tcPr>
            <w:tcW w:w="3182" w:type="dxa"/>
          </w:tcPr>
          <w:p w14:paraId="24D84E54" w14:textId="098C5A91" w:rsidR="00A16789" w:rsidRDefault="002E188B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n</w:t>
            </w:r>
            <w:r w:rsidR="00D53A77">
              <w:rPr>
                <w:rFonts w:ascii="新宋体" w:hAnsi="新宋体" w:cs="新宋体"/>
              </w:rPr>
              <w:t>ews</w:t>
            </w:r>
          </w:p>
        </w:tc>
        <w:tc>
          <w:tcPr>
            <w:tcW w:w="2430" w:type="dxa"/>
          </w:tcPr>
          <w:p w14:paraId="1941AA69" w14:textId="77777777" w:rsidR="00A16789" w:rsidRDefault="00D53A77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新闻</w:t>
            </w:r>
          </w:p>
        </w:tc>
        <w:tc>
          <w:tcPr>
            <w:tcW w:w="1940" w:type="dxa"/>
          </w:tcPr>
          <w:p w14:paraId="073332F9" w14:textId="77777777" w:rsidR="00A16789" w:rsidRDefault="00A16789"/>
        </w:tc>
      </w:tr>
      <w:tr w:rsidR="00A16789" w14:paraId="1B34938E" w14:textId="77777777">
        <w:trPr>
          <w:cantSplit/>
        </w:trPr>
        <w:tc>
          <w:tcPr>
            <w:tcW w:w="976" w:type="dxa"/>
          </w:tcPr>
          <w:p w14:paraId="2A3D57BF" w14:textId="77777777" w:rsidR="00A16789" w:rsidRDefault="00A16789">
            <w:r>
              <w:rPr>
                <w:rFonts w:hint="eastAsia"/>
              </w:rPr>
              <w:t>3</w:t>
            </w:r>
          </w:p>
        </w:tc>
        <w:tc>
          <w:tcPr>
            <w:tcW w:w="3182" w:type="dxa"/>
          </w:tcPr>
          <w:p w14:paraId="0E5C0F5C" w14:textId="555C978C" w:rsidR="00A16789" w:rsidRDefault="002E188B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l</w:t>
            </w:r>
            <w:r w:rsidR="00D53A77">
              <w:rPr>
                <w:rFonts w:ascii="新宋体" w:hAnsi="新宋体" w:cs="新宋体"/>
              </w:rPr>
              <w:t>ikes</w:t>
            </w:r>
          </w:p>
        </w:tc>
        <w:tc>
          <w:tcPr>
            <w:tcW w:w="2430" w:type="dxa"/>
          </w:tcPr>
          <w:p w14:paraId="7CC5EF25" w14:textId="77777777" w:rsidR="00A16789" w:rsidRDefault="00D53A77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点赞</w:t>
            </w:r>
          </w:p>
        </w:tc>
        <w:tc>
          <w:tcPr>
            <w:tcW w:w="1940" w:type="dxa"/>
          </w:tcPr>
          <w:p w14:paraId="50745D85" w14:textId="77777777" w:rsidR="00A16789" w:rsidRDefault="00A16789"/>
        </w:tc>
      </w:tr>
      <w:tr w:rsidR="00A16789" w14:paraId="0598140C" w14:textId="77777777">
        <w:trPr>
          <w:cantSplit/>
        </w:trPr>
        <w:tc>
          <w:tcPr>
            <w:tcW w:w="976" w:type="dxa"/>
          </w:tcPr>
          <w:p w14:paraId="4B0D7910" w14:textId="77777777" w:rsidR="00A16789" w:rsidRDefault="00A16789">
            <w:r>
              <w:rPr>
                <w:rFonts w:hint="eastAsia"/>
              </w:rPr>
              <w:t>4</w:t>
            </w:r>
          </w:p>
        </w:tc>
        <w:tc>
          <w:tcPr>
            <w:tcW w:w="3182" w:type="dxa"/>
          </w:tcPr>
          <w:p w14:paraId="5EEA49C8" w14:textId="083F1EDF" w:rsidR="00A16789" w:rsidRDefault="002E188B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c</w:t>
            </w:r>
            <w:r w:rsidR="00D53A77">
              <w:rPr>
                <w:rFonts w:ascii="新宋体" w:hAnsi="新宋体" w:cs="新宋体"/>
              </w:rPr>
              <w:t>omments</w:t>
            </w:r>
          </w:p>
        </w:tc>
        <w:tc>
          <w:tcPr>
            <w:tcW w:w="2430" w:type="dxa"/>
          </w:tcPr>
          <w:p w14:paraId="5D1D57DE" w14:textId="77777777" w:rsidR="00A16789" w:rsidRDefault="00D53A77" w:rsidP="00A51606">
            <w:pPr>
              <w:rPr>
                <w:rFonts w:ascii="新宋体" w:hAnsi="新宋体" w:cs="新宋体"/>
              </w:rPr>
            </w:pPr>
            <w:r>
              <w:rPr>
                <w:rFonts w:ascii="新宋体" w:hAnsi="新宋体" w:cs="宋体" w:hint="eastAsia"/>
              </w:rPr>
              <w:t>评论</w:t>
            </w:r>
          </w:p>
        </w:tc>
        <w:tc>
          <w:tcPr>
            <w:tcW w:w="1940" w:type="dxa"/>
          </w:tcPr>
          <w:p w14:paraId="49C0D429" w14:textId="77777777" w:rsidR="00A16789" w:rsidRDefault="00A16789"/>
        </w:tc>
      </w:tr>
    </w:tbl>
    <w:p w14:paraId="3645BA18" w14:textId="77777777" w:rsidR="00C77FDF" w:rsidRDefault="00C77FDF"/>
    <w:p w14:paraId="2C010B3A" w14:textId="77777777" w:rsidR="00C77FDF" w:rsidRPr="007113CA" w:rsidRDefault="00C77FDF">
      <w:pPr>
        <w:pStyle w:val="2"/>
      </w:pPr>
      <w:bookmarkStart w:id="26" w:name="_Toc16589588"/>
      <w:bookmarkStart w:id="27" w:name="_Toc106096223"/>
      <w:r w:rsidRPr="007113CA">
        <w:rPr>
          <w:rFonts w:hint="eastAsia"/>
        </w:rPr>
        <w:lastRenderedPageBreak/>
        <w:t>数据库表设计格式说明</w:t>
      </w:r>
      <w:bookmarkEnd w:id="26"/>
      <w:bookmarkEnd w:id="27"/>
    </w:p>
    <w:p w14:paraId="3F18881D" w14:textId="77777777" w:rsidR="00C77FDF" w:rsidRDefault="00C77FDF" w:rsidP="000B722A">
      <w:pPr>
        <w:pStyle w:val="InfoBlue"/>
        <w:numPr>
          <w:ilvl w:val="0"/>
          <w:numId w:val="12"/>
        </w:numPr>
      </w:pPr>
      <w:r>
        <w:rPr>
          <w:rFonts w:hint="eastAsia"/>
        </w:rPr>
        <w:t xml:space="preserve"> </w:t>
      </w:r>
      <w:r>
        <w:rPr>
          <w:rFonts w:hint="eastAsia"/>
        </w:rPr>
        <w:t>主表：</w:t>
      </w:r>
    </w:p>
    <w:p w14:paraId="2B2A846C" w14:textId="77777777" w:rsidR="00F039A4" w:rsidRDefault="00F039A4" w:rsidP="003848C3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cs="宋体" w:hint="eastAsia"/>
        </w:rPr>
        <w:t>用户</w:t>
      </w:r>
      <w:r>
        <w:rPr>
          <w:rFonts w:hint="eastAsia"/>
        </w:rPr>
        <w:t>（</w:t>
      </w:r>
      <w:r>
        <w:t>User</w:t>
      </w:r>
      <w:r w:rsidR="00D53A77">
        <w:rPr>
          <w:rFonts w:hint="eastAsia"/>
        </w:rPr>
        <w:t>s</w:t>
      </w:r>
      <w:r>
        <w:rPr>
          <w:rFonts w:hint="eastAsia"/>
        </w:rPr>
        <w:t>）</w:t>
      </w:r>
    </w:p>
    <w:tbl>
      <w:tblPr>
        <w:tblW w:w="6550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2"/>
        <w:gridCol w:w="1843"/>
        <w:gridCol w:w="1559"/>
        <w:gridCol w:w="1276"/>
      </w:tblGrid>
      <w:tr w:rsidR="003D5327" w14:paraId="0DAE6099" w14:textId="77777777" w:rsidTr="003D5327">
        <w:tc>
          <w:tcPr>
            <w:tcW w:w="1872" w:type="dxa"/>
          </w:tcPr>
          <w:p w14:paraId="1926EC71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</w:tcPr>
          <w:p w14:paraId="0549704A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</w:tcPr>
          <w:p w14:paraId="6D657410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</w:tcPr>
          <w:p w14:paraId="682277F4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6DC10BF7" w14:textId="77777777" w:rsidTr="003D5327">
        <w:tc>
          <w:tcPr>
            <w:tcW w:w="1872" w:type="dxa"/>
          </w:tcPr>
          <w:p w14:paraId="75BC7870" w14:textId="77777777" w:rsidR="003D5327" w:rsidRDefault="003D5327" w:rsidP="00A51606">
            <w:r>
              <w:rPr>
                <w:rFonts w:cs="宋体" w:hint="eastAsia"/>
              </w:rPr>
              <w:t>编号</w:t>
            </w:r>
          </w:p>
        </w:tc>
        <w:tc>
          <w:tcPr>
            <w:tcW w:w="1843" w:type="dxa"/>
          </w:tcPr>
          <w:p w14:paraId="5A655CFE" w14:textId="7FBCE478" w:rsidR="003D5327" w:rsidRDefault="003D5327" w:rsidP="00A5160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14:paraId="7DAD634C" w14:textId="4A1FA907" w:rsidR="003D5327" w:rsidRDefault="002E188B" w:rsidP="00A51606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7FC75171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2083461D" w14:textId="77777777" w:rsidTr="003D5327">
        <w:trPr>
          <w:trHeight w:val="550"/>
        </w:trPr>
        <w:tc>
          <w:tcPr>
            <w:tcW w:w="1872" w:type="dxa"/>
          </w:tcPr>
          <w:p w14:paraId="21F503AF" w14:textId="77777777" w:rsidR="003D5327" w:rsidRDefault="003D5327" w:rsidP="00A51606">
            <w:r>
              <w:rPr>
                <w:rFonts w:cs="宋体" w:hint="eastAsia"/>
              </w:rPr>
              <w:t>用户名</w:t>
            </w:r>
          </w:p>
        </w:tc>
        <w:tc>
          <w:tcPr>
            <w:tcW w:w="1843" w:type="dxa"/>
          </w:tcPr>
          <w:p w14:paraId="4F9B1B47" w14:textId="234419CE" w:rsidR="003D5327" w:rsidRDefault="003D5327" w:rsidP="00A51606">
            <w:r>
              <w:t>username</w:t>
            </w:r>
          </w:p>
        </w:tc>
        <w:tc>
          <w:tcPr>
            <w:tcW w:w="1559" w:type="dxa"/>
          </w:tcPr>
          <w:p w14:paraId="0C72504F" w14:textId="28F83FC2" w:rsidR="003D5327" w:rsidRDefault="002E188B" w:rsidP="00A51606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187F8E30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09024A3D" w14:textId="77777777" w:rsidTr="003D5327">
        <w:tc>
          <w:tcPr>
            <w:tcW w:w="1872" w:type="dxa"/>
          </w:tcPr>
          <w:p w14:paraId="67258D44" w14:textId="77777777" w:rsidR="003D5327" w:rsidRDefault="003D5327" w:rsidP="007B2D52">
            <w:r>
              <w:rPr>
                <w:rFonts w:cs="宋体" w:hint="eastAsia"/>
              </w:rPr>
              <w:t>密码</w:t>
            </w:r>
          </w:p>
        </w:tc>
        <w:tc>
          <w:tcPr>
            <w:tcW w:w="1843" w:type="dxa"/>
          </w:tcPr>
          <w:p w14:paraId="26A95587" w14:textId="4B7931CE" w:rsidR="003D5327" w:rsidRDefault="003D5327" w:rsidP="007B2D52">
            <w:r>
              <w:t>password</w:t>
            </w:r>
          </w:p>
        </w:tc>
        <w:tc>
          <w:tcPr>
            <w:tcW w:w="1559" w:type="dxa"/>
          </w:tcPr>
          <w:p w14:paraId="4942DE21" w14:textId="223E8554" w:rsidR="003D5327" w:rsidRDefault="002E188B" w:rsidP="007B2D52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255079C6" w14:textId="77777777" w:rsidR="003D5327" w:rsidRDefault="003D5327" w:rsidP="007B2D52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</w:tbl>
    <w:p w14:paraId="37E6B5E4" w14:textId="77777777" w:rsidR="000E2797" w:rsidRPr="000E2797" w:rsidRDefault="000E2797" w:rsidP="007B2D52">
      <w:pPr>
        <w:pStyle w:val="a0"/>
        <w:ind w:left="0"/>
      </w:pPr>
    </w:p>
    <w:p w14:paraId="28DCBA5B" w14:textId="77777777" w:rsidR="00FD4FBF" w:rsidRPr="00DC7E31" w:rsidRDefault="007B2D52" w:rsidP="00FD4FBF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cs="宋体" w:hint="eastAsia"/>
        </w:rPr>
        <w:t>新闻</w:t>
      </w:r>
      <w:r w:rsidR="00FD4FBF">
        <w:rPr>
          <w:rFonts w:hint="eastAsia"/>
        </w:rPr>
        <w:t>（</w:t>
      </w:r>
      <w:r>
        <w:rPr>
          <w:rFonts w:hint="eastAsia"/>
        </w:rPr>
        <w:t>News</w:t>
      </w:r>
      <w:r w:rsidR="00FD4FBF">
        <w:rPr>
          <w:rFonts w:hint="eastAsia"/>
        </w:rPr>
        <w:t>）</w:t>
      </w:r>
    </w:p>
    <w:tbl>
      <w:tblPr>
        <w:tblW w:w="6550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2"/>
        <w:gridCol w:w="1843"/>
        <w:gridCol w:w="1559"/>
        <w:gridCol w:w="1276"/>
      </w:tblGrid>
      <w:tr w:rsidR="003D5327" w14:paraId="475009EA" w14:textId="77777777" w:rsidTr="003D5327">
        <w:tc>
          <w:tcPr>
            <w:tcW w:w="1872" w:type="dxa"/>
          </w:tcPr>
          <w:p w14:paraId="36E5F652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</w:tcPr>
          <w:p w14:paraId="2F2789A6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</w:tcPr>
          <w:p w14:paraId="1AD86153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</w:tcPr>
          <w:p w14:paraId="7A1A7395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47E19C39" w14:textId="77777777" w:rsidTr="003D5327">
        <w:tc>
          <w:tcPr>
            <w:tcW w:w="1872" w:type="dxa"/>
          </w:tcPr>
          <w:p w14:paraId="64993B62" w14:textId="77777777" w:rsidR="003D5327" w:rsidRDefault="003D5327" w:rsidP="00A51606">
            <w:r>
              <w:rPr>
                <w:rFonts w:cs="宋体" w:hint="eastAsia"/>
              </w:rPr>
              <w:t>编号</w:t>
            </w:r>
          </w:p>
        </w:tc>
        <w:tc>
          <w:tcPr>
            <w:tcW w:w="1843" w:type="dxa"/>
          </w:tcPr>
          <w:p w14:paraId="65881596" w14:textId="50FE42AF" w:rsidR="003D5327" w:rsidRDefault="003D5327" w:rsidP="00A51606">
            <w:r>
              <w:t>id</w:t>
            </w:r>
          </w:p>
        </w:tc>
        <w:tc>
          <w:tcPr>
            <w:tcW w:w="1559" w:type="dxa"/>
          </w:tcPr>
          <w:p w14:paraId="30B1066B" w14:textId="7C06C25B" w:rsidR="003D5327" w:rsidRDefault="002E188B" w:rsidP="00A51606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124FF211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445DB40C" w14:textId="77777777" w:rsidTr="003D5327">
        <w:trPr>
          <w:trHeight w:val="550"/>
        </w:trPr>
        <w:tc>
          <w:tcPr>
            <w:tcW w:w="1872" w:type="dxa"/>
          </w:tcPr>
          <w:p w14:paraId="3533175E" w14:textId="77777777" w:rsidR="003D5327" w:rsidRDefault="003D5327" w:rsidP="00A51606">
            <w:r>
              <w:rPr>
                <w:rFonts w:cs="宋体" w:hint="eastAsia"/>
              </w:rPr>
              <w:t>标题</w:t>
            </w:r>
          </w:p>
        </w:tc>
        <w:tc>
          <w:tcPr>
            <w:tcW w:w="1843" w:type="dxa"/>
          </w:tcPr>
          <w:p w14:paraId="041430C4" w14:textId="29387A58" w:rsidR="003D5327" w:rsidRDefault="003D5327" w:rsidP="00A51606">
            <w:r>
              <w:t>title</w:t>
            </w:r>
          </w:p>
        </w:tc>
        <w:tc>
          <w:tcPr>
            <w:tcW w:w="1559" w:type="dxa"/>
          </w:tcPr>
          <w:p w14:paraId="159F8AD9" w14:textId="00EC4E37" w:rsidR="003D5327" w:rsidRDefault="002E188B" w:rsidP="00A51606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249E70CA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04734D02" w14:textId="77777777" w:rsidTr="003D5327">
        <w:tc>
          <w:tcPr>
            <w:tcW w:w="1872" w:type="dxa"/>
          </w:tcPr>
          <w:p w14:paraId="59D114C3" w14:textId="77777777" w:rsidR="003D5327" w:rsidRDefault="003D5327" w:rsidP="00A51606">
            <w:r>
              <w:rPr>
                <w:rFonts w:cs="宋体" w:hint="eastAsia"/>
              </w:rPr>
              <w:t>作者名</w:t>
            </w:r>
          </w:p>
        </w:tc>
        <w:tc>
          <w:tcPr>
            <w:tcW w:w="1843" w:type="dxa"/>
          </w:tcPr>
          <w:p w14:paraId="451665F7" w14:textId="0C65F6D0" w:rsidR="003D5327" w:rsidRDefault="003D5327" w:rsidP="00A51606">
            <w:r>
              <w:t>username</w:t>
            </w:r>
          </w:p>
        </w:tc>
        <w:tc>
          <w:tcPr>
            <w:tcW w:w="1559" w:type="dxa"/>
          </w:tcPr>
          <w:p w14:paraId="07528881" w14:textId="7084EF51" w:rsidR="003D5327" w:rsidRDefault="002E188B" w:rsidP="00A51606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044B7331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74CA7A07" w14:textId="77777777" w:rsidTr="003D5327">
        <w:tc>
          <w:tcPr>
            <w:tcW w:w="1872" w:type="dxa"/>
          </w:tcPr>
          <w:p w14:paraId="565DFEBF" w14:textId="77777777" w:rsidR="003D5327" w:rsidRDefault="003D5327" w:rsidP="00A51606">
            <w:r>
              <w:rPr>
                <w:rFonts w:hint="eastAsia"/>
              </w:rPr>
              <w:t>内容</w:t>
            </w:r>
          </w:p>
        </w:tc>
        <w:tc>
          <w:tcPr>
            <w:tcW w:w="1843" w:type="dxa"/>
          </w:tcPr>
          <w:p w14:paraId="6F02C7FD" w14:textId="0651AB47" w:rsidR="003D5327" w:rsidRDefault="003D5327" w:rsidP="00A51606">
            <w:r>
              <w:t>content</w:t>
            </w:r>
          </w:p>
        </w:tc>
        <w:tc>
          <w:tcPr>
            <w:tcW w:w="1559" w:type="dxa"/>
          </w:tcPr>
          <w:p w14:paraId="58BF369C" w14:textId="7D100954" w:rsidR="003D5327" w:rsidRDefault="002E188B" w:rsidP="00A51606">
            <w:r>
              <w:t>v</w:t>
            </w:r>
            <w:r w:rsidR="003D5327">
              <w:t>ariable characters (1000)</w:t>
            </w:r>
          </w:p>
        </w:tc>
        <w:tc>
          <w:tcPr>
            <w:tcW w:w="1276" w:type="dxa"/>
          </w:tcPr>
          <w:p w14:paraId="3A9EE8B2" w14:textId="77777777" w:rsidR="003D5327" w:rsidRDefault="003D5327" w:rsidP="00A51606">
            <w:pPr>
              <w:rPr>
                <w:rFonts w:ascii="Tahoma" w:hAnsi="Tahoma" w:cs="Tahoma"/>
              </w:rPr>
            </w:pPr>
          </w:p>
        </w:tc>
      </w:tr>
    </w:tbl>
    <w:p w14:paraId="16B85E39" w14:textId="77777777" w:rsidR="00FD4FBF" w:rsidRPr="00FD4FBF" w:rsidRDefault="00FD4FBF" w:rsidP="004152CE">
      <w:pPr>
        <w:pStyle w:val="a0"/>
        <w:ind w:left="0"/>
      </w:pPr>
    </w:p>
    <w:p w14:paraId="3A0377F7" w14:textId="77777777" w:rsidR="00DC7E31" w:rsidRPr="00DC7E31" w:rsidRDefault="00676E1A" w:rsidP="00DC7E31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cs="宋体" w:hint="eastAsia"/>
        </w:rPr>
        <w:t>点赞</w:t>
      </w:r>
      <w:r w:rsidR="00DC7E31">
        <w:rPr>
          <w:rFonts w:hint="eastAsia"/>
        </w:rPr>
        <w:t>（</w:t>
      </w:r>
      <w:r>
        <w:rPr>
          <w:rFonts w:hint="eastAsia"/>
        </w:rPr>
        <w:t>Likes</w:t>
      </w:r>
      <w:r w:rsidR="00DC7E31">
        <w:rPr>
          <w:rFonts w:hint="eastAsia"/>
        </w:rPr>
        <w:t>）</w:t>
      </w:r>
    </w:p>
    <w:tbl>
      <w:tblPr>
        <w:tblW w:w="6550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2"/>
        <w:gridCol w:w="1843"/>
        <w:gridCol w:w="1559"/>
        <w:gridCol w:w="1276"/>
      </w:tblGrid>
      <w:tr w:rsidR="003D5327" w14:paraId="2ECC39F6" w14:textId="77777777" w:rsidTr="003D5327">
        <w:tc>
          <w:tcPr>
            <w:tcW w:w="1872" w:type="dxa"/>
          </w:tcPr>
          <w:p w14:paraId="321E0E9B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</w:tcPr>
          <w:p w14:paraId="46231BE9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</w:tcPr>
          <w:p w14:paraId="4BF29E0C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</w:tcPr>
          <w:p w14:paraId="35A61B7C" w14:textId="77777777" w:rsidR="003D5327" w:rsidRDefault="003D5327" w:rsidP="00A51606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78C750BE" w14:textId="77777777" w:rsidTr="003D5327">
        <w:tc>
          <w:tcPr>
            <w:tcW w:w="1872" w:type="dxa"/>
          </w:tcPr>
          <w:p w14:paraId="6BD8689B" w14:textId="77777777" w:rsidR="003D5327" w:rsidRDefault="003D5327" w:rsidP="00A51606">
            <w:r>
              <w:rPr>
                <w:rFonts w:cs="宋体" w:hint="eastAsia"/>
              </w:rPr>
              <w:t>编号</w:t>
            </w:r>
          </w:p>
        </w:tc>
        <w:tc>
          <w:tcPr>
            <w:tcW w:w="1843" w:type="dxa"/>
          </w:tcPr>
          <w:p w14:paraId="68320522" w14:textId="537D84D4" w:rsidR="003D5327" w:rsidRDefault="003D5327" w:rsidP="00A51606">
            <w:r>
              <w:t>id</w:t>
            </w:r>
          </w:p>
        </w:tc>
        <w:tc>
          <w:tcPr>
            <w:tcW w:w="1559" w:type="dxa"/>
          </w:tcPr>
          <w:p w14:paraId="61FBC8E2" w14:textId="001086DE" w:rsidR="003D5327" w:rsidRDefault="002E188B" w:rsidP="00A51606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135676A6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7CCD465B" w14:textId="77777777" w:rsidTr="003D5327">
        <w:tc>
          <w:tcPr>
            <w:tcW w:w="1872" w:type="dxa"/>
          </w:tcPr>
          <w:p w14:paraId="11718243" w14:textId="77777777" w:rsidR="003D5327" w:rsidRPr="00991401" w:rsidRDefault="003D5327" w:rsidP="00A51606">
            <w:pPr>
              <w:rPr>
                <w:rFonts w:cs="宋体"/>
              </w:rPr>
            </w:pPr>
            <w:r>
              <w:rPr>
                <w:rFonts w:cs="宋体" w:hint="eastAsia"/>
              </w:rPr>
              <w:t>新闻编号</w:t>
            </w:r>
          </w:p>
        </w:tc>
        <w:tc>
          <w:tcPr>
            <w:tcW w:w="1843" w:type="dxa"/>
          </w:tcPr>
          <w:p w14:paraId="4A9EF3EB" w14:textId="50A58F2C" w:rsidR="003D5327" w:rsidRDefault="003D5327" w:rsidP="00A51606">
            <w:proofErr w:type="spellStart"/>
            <w:r>
              <w:t>newsid</w:t>
            </w:r>
            <w:proofErr w:type="spellEnd"/>
          </w:p>
        </w:tc>
        <w:tc>
          <w:tcPr>
            <w:tcW w:w="1559" w:type="dxa"/>
          </w:tcPr>
          <w:p w14:paraId="4F006552" w14:textId="05DDFDED" w:rsidR="003D5327" w:rsidRDefault="002E188B" w:rsidP="00A51606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5D3BEAA8" w14:textId="77777777" w:rsidR="003D5327" w:rsidRDefault="003D5327" w:rsidP="00A51606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0AB20AD9" w14:textId="77777777" w:rsidTr="003D5327">
        <w:tc>
          <w:tcPr>
            <w:tcW w:w="1872" w:type="dxa"/>
          </w:tcPr>
          <w:p w14:paraId="6A11039F" w14:textId="77777777" w:rsidR="003D5327" w:rsidRDefault="003D5327" w:rsidP="00991401">
            <w:pPr>
              <w:rPr>
                <w:rFonts w:cs="宋体"/>
              </w:rPr>
            </w:pPr>
            <w:r>
              <w:rPr>
                <w:rFonts w:cs="宋体" w:hint="eastAsia"/>
              </w:rPr>
              <w:t>作者名</w:t>
            </w:r>
          </w:p>
        </w:tc>
        <w:tc>
          <w:tcPr>
            <w:tcW w:w="1843" w:type="dxa"/>
          </w:tcPr>
          <w:p w14:paraId="29C4E0A0" w14:textId="6CCBC8AA" w:rsidR="003D5327" w:rsidRDefault="003D5327" w:rsidP="00991401">
            <w:r>
              <w:t>username</w:t>
            </w:r>
          </w:p>
        </w:tc>
        <w:tc>
          <w:tcPr>
            <w:tcW w:w="1559" w:type="dxa"/>
          </w:tcPr>
          <w:p w14:paraId="00EA2941" w14:textId="64D23D75" w:rsidR="003D5327" w:rsidRDefault="002E188B" w:rsidP="00991401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323D4EE6" w14:textId="77777777" w:rsidR="003D5327" w:rsidRDefault="003D5327" w:rsidP="009914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</w:tbl>
    <w:p w14:paraId="6B56E312" w14:textId="77777777" w:rsidR="00DC7E31" w:rsidRPr="00DC7E31" w:rsidRDefault="00DC7E31" w:rsidP="004152CE">
      <w:pPr>
        <w:pStyle w:val="a0"/>
        <w:ind w:left="0"/>
      </w:pPr>
    </w:p>
    <w:p w14:paraId="7F522B3D" w14:textId="77777777" w:rsidR="00676E1A" w:rsidRPr="00DC7E31" w:rsidRDefault="00676E1A" w:rsidP="00676E1A">
      <w:pPr>
        <w:pStyle w:val="3"/>
        <w:widowControl/>
        <w:numPr>
          <w:ilvl w:val="2"/>
          <w:numId w:val="1"/>
        </w:numPr>
        <w:tabs>
          <w:tab w:val="clear" w:pos="0"/>
          <w:tab w:val="num" w:pos="720"/>
        </w:tabs>
        <w:spacing w:before="240" w:line="240" w:lineRule="auto"/>
        <w:ind w:left="720" w:hanging="720"/>
      </w:pPr>
      <w:r>
        <w:rPr>
          <w:rFonts w:cs="宋体" w:hint="eastAsia"/>
        </w:rPr>
        <w:t>评论</w:t>
      </w:r>
      <w:r>
        <w:rPr>
          <w:rFonts w:hint="eastAsia"/>
        </w:rPr>
        <w:t>（</w:t>
      </w:r>
      <w:r>
        <w:t>Comments</w:t>
      </w:r>
      <w:r>
        <w:rPr>
          <w:rFonts w:hint="eastAsia"/>
        </w:rPr>
        <w:t>）</w:t>
      </w:r>
    </w:p>
    <w:tbl>
      <w:tblPr>
        <w:tblW w:w="6550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72"/>
        <w:gridCol w:w="1843"/>
        <w:gridCol w:w="1559"/>
        <w:gridCol w:w="1276"/>
      </w:tblGrid>
      <w:tr w:rsidR="003D5327" w14:paraId="1E51BA17" w14:textId="77777777" w:rsidTr="003D5327">
        <w:tc>
          <w:tcPr>
            <w:tcW w:w="1872" w:type="dxa"/>
          </w:tcPr>
          <w:p w14:paraId="0E51AD30" w14:textId="77777777" w:rsidR="003D5327" w:rsidRDefault="003D5327" w:rsidP="000B722A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1843" w:type="dxa"/>
          </w:tcPr>
          <w:p w14:paraId="6E6DBECF" w14:textId="77777777" w:rsidR="003D5327" w:rsidRDefault="003D5327" w:rsidP="000B722A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59" w:type="dxa"/>
          </w:tcPr>
          <w:p w14:paraId="033E0A22" w14:textId="77777777" w:rsidR="003D5327" w:rsidRDefault="003D5327" w:rsidP="000B722A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76" w:type="dxa"/>
          </w:tcPr>
          <w:p w14:paraId="7E17626F" w14:textId="77777777" w:rsidR="003D5327" w:rsidRDefault="003D5327" w:rsidP="000B722A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1CA733BD" w14:textId="77777777" w:rsidTr="003D5327">
        <w:tc>
          <w:tcPr>
            <w:tcW w:w="1872" w:type="dxa"/>
          </w:tcPr>
          <w:p w14:paraId="405CCB03" w14:textId="77777777" w:rsidR="003D5327" w:rsidRDefault="003D5327" w:rsidP="000B722A">
            <w:r>
              <w:rPr>
                <w:rFonts w:cs="宋体" w:hint="eastAsia"/>
              </w:rPr>
              <w:t>编号</w:t>
            </w:r>
          </w:p>
        </w:tc>
        <w:tc>
          <w:tcPr>
            <w:tcW w:w="1843" w:type="dxa"/>
          </w:tcPr>
          <w:p w14:paraId="42E516F2" w14:textId="4A5D80E1" w:rsidR="003D5327" w:rsidRDefault="003D5327" w:rsidP="000B722A">
            <w:r>
              <w:t>id</w:t>
            </w:r>
          </w:p>
        </w:tc>
        <w:tc>
          <w:tcPr>
            <w:tcW w:w="1559" w:type="dxa"/>
          </w:tcPr>
          <w:p w14:paraId="69AE081F" w14:textId="5AECFF16" w:rsidR="003D5327" w:rsidRDefault="002E188B" w:rsidP="000B722A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547A6EAB" w14:textId="77777777" w:rsidR="003D5327" w:rsidRDefault="003D5327" w:rsidP="000B72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089E59FF" w14:textId="77777777" w:rsidTr="003D5327">
        <w:tc>
          <w:tcPr>
            <w:tcW w:w="1872" w:type="dxa"/>
          </w:tcPr>
          <w:p w14:paraId="5578A902" w14:textId="77777777" w:rsidR="003D5327" w:rsidRPr="00991401" w:rsidRDefault="003D5327" w:rsidP="000B722A">
            <w:pPr>
              <w:rPr>
                <w:rFonts w:cs="宋体"/>
              </w:rPr>
            </w:pPr>
            <w:r>
              <w:rPr>
                <w:rFonts w:cs="宋体" w:hint="eastAsia"/>
              </w:rPr>
              <w:t>新闻编号</w:t>
            </w:r>
          </w:p>
        </w:tc>
        <w:tc>
          <w:tcPr>
            <w:tcW w:w="1843" w:type="dxa"/>
          </w:tcPr>
          <w:p w14:paraId="10F89948" w14:textId="31B94FAF" w:rsidR="003D5327" w:rsidRDefault="003D5327" w:rsidP="000B722A">
            <w:proofErr w:type="spellStart"/>
            <w:r>
              <w:t>newsid</w:t>
            </w:r>
            <w:proofErr w:type="spellEnd"/>
          </w:p>
        </w:tc>
        <w:tc>
          <w:tcPr>
            <w:tcW w:w="1559" w:type="dxa"/>
          </w:tcPr>
          <w:p w14:paraId="2C1D13AF" w14:textId="76EA367E" w:rsidR="003D5327" w:rsidRDefault="002E188B" w:rsidP="000B722A">
            <w:r>
              <w:t>i</w:t>
            </w:r>
            <w:r w:rsidR="003D5327">
              <w:t>nteger</w:t>
            </w:r>
          </w:p>
        </w:tc>
        <w:tc>
          <w:tcPr>
            <w:tcW w:w="1276" w:type="dxa"/>
          </w:tcPr>
          <w:p w14:paraId="7288E0B6" w14:textId="77777777" w:rsidR="003D5327" w:rsidRDefault="003D5327" w:rsidP="000B72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64054301" w14:textId="77777777" w:rsidTr="003D5327">
        <w:tc>
          <w:tcPr>
            <w:tcW w:w="1872" w:type="dxa"/>
          </w:tcPr>
          <w:p w14:paraId="3DEF3F90" w14:textId="77777777" w:rsidR="003D5327" w:rsidRDefault="003D5327" w:rsidP="000B722A">
            <w:pPr>
              <w:rPr>
                <w:rFonts w:cs="宋体"/>
              </w:rPr>
            </w:pPr>
            <w:r>
              <w:rPr>
                <w:rFonts w:cs="宋体" w:hint="eastAsia"/>
              </w:rPr>
              <w:t>作者名</w:t>
            </w:r>
          </w:p>
        </w:tc>
        <w:tc>
          <w:tcPr>
            <w:tcW w:w="1843" w:type="dxa"/>
          </w:tcPr>
          <w:p w14:paraId="1E664C6F" w14:textId="793B44CA" w:rsidR="003D5327" w:rsidRDefault="003D5327" w:rsidP="000B722A">
            <w:r>
              <w:t>username</w:t>
            </w:r>
          </w:p>
        </w:tc>
        <w:tc>
          <w:tcPr>
            <w:tcW w:w="1559" w:type="dxa"/>
          </w:tcPr>
          <w:p w14:paraId="558EFEFD" w14:textId="3F0158D5" w:rsidR="003D5327" w:rsidRDefault="002E188B" w:rsidP="000B722A">
            <w:r>
              <w:t>v</w:t>
            </w:r>
            <w:r w:rsidR="003D5327">
              <w:t>ariable characters (255)</w:t>
            </w:r>
          </w:p>
        </w:tc>
        <w:tc>
          <w:tcPr>
            <w:tcW w:w="1276" w:type="dxa"/>
          </w:tcPr>
          <w:p w14:paraId="69D90062" w14:textId="77777777" w:rsidR="003D5327" w:rsidRDefault="003D5327" w:rsidP="000B722A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30DCD490" w14:textId="77777777" w:rsidTr="003D5327">
        <w:tc>
          <w:tcPr>
            <w:tcW w:w="1872" w:type="dxa"/>
          </w:tcPr>
          <w:p w14:paraId="38E85B53" w14:textId="77777777" w:rsidR="003D5327" w:rsidRDefault="003D5327" w:rsidP="000B722A">
            <w:pPr>
              <w:rPr>
                <w:rFonts w:cs="宋体"/>
              </w:rPr>
            </w:pPr>
            <w:r>
              <w:rPr>
                <w:rFonts w:cs="宋体" w:hint="eastAsia"/>
              </w:rPr>
              <w:t>内容</w:t>
            </w:r>
          </w:p>
        </w:tc>
        <w:tc>
          <w:tcPr>
            <w:tcW w:w="1843" w:type="dxa"/>
          </w:tcPr>
          <w:p w14:paraId="45045073" w14:textId="06005270" w:rsidR="003D5327" w:rsidRDefault="003D5327" w:rsidP="000B722A">
            <w:r>
              <w:t>content</w:t>
            </w:r>
          </w:p>
        </w:tc>
        <w:tc>
          <w:tcPr>
            <w:tcW w:w="1559" w:type="dxa"/>
          </w:tcPr>
          <w:p w14:paraId="518F28B0" w14:textId="3C46CE68" w:rsidR="003D5327" w:rsidRDefault="002E188B" w:rsidP="000B722A">
            <w:r>
              <w:t>v</w:t>
            </w:r>
            <w:r w:rsidR="003D5327">
              <w:t>ariable characters (1000)</w:t>
            </w:r>
          </w:p>
        </w:tc>
        <w:tc>
          <w:tcPr>
            <w:tcW w:w="1276" w:type="dxa"/>
          </w:tcPr>
          <w:p w14:paraId="7C18CAC4" w14:textId="77777777" w:rsidR="003D5327" w:rsidRDefault="003D5327" w:rsidP="000B722A">
            <w:pPr>
              <w:rPr>
                <w:rFonts w:ascii="Tahoma" w:hAnsi="Tahoma" w:cs="Tahoma"/>
              </w:rPr>
            </w:pPr>
          </w:p>
        </w:tc>
      </w:tr>
    </w:tbl>
    <w:p w14:paraId="22D35B3A" w14:textId="77777777" w:rsidR="00713DFC" w:rsidRDefault="00713DFC" w:rsidP="00713DFC">
      <w:pPr>
        <w:rPr>
          <w:rFonts w:ascii="Tahoma" w:hAnsi="Tahoma" w:cs="Tahoma"/>
        </w:rPr>
      </w:pPr>
    </w:p>
    <w:p w14:paraId="215F7B6A" w14:textId="77777777" w:rsidR="00713DFC" w:rsidRDefault="00713DFC" w:rsidP="00713DFC">
      <w:pPr>
        <w:rPr>
          <w:rFonts w:ascii="Tahoma" w:hAnsi="Tahoma" w:cs="Tahoma"/>
        </w:rPr>
      </w:pPr>
    </w:p>
    <w:p w14:paraId="670E65F3" w14:textId="77777777" w:rsidR="002919DE" w:rsidRDefault="002919DE" w:rsidP="00676E1A">
      <w:pPr>
        <w:pStyle w:val="InfoBlue"/>
      </w:pPr>
      <w:r>
        <w:rPr>
          <w:rFonts w:hint="eastAsia"/>
        </w:rPr>
        <w:t>⑵</w:t>
      </w:r>
      <w:r>
        <w:rPr>
          <w:rFonts w:hint="eastAsia"/>
        </w:rPr>
        <w:t xml:space="preserve"> </w:t>
      </w:r>
      <w:r>
        <w:rPr>
          <w:rFonts w:hint="eastAsia"/>
        </w:rPr>
        <w:t>辅助表：</w:t>
      </w:r>
    </w:p>
    <w:p w14:paraId="2E6A1051" w14:textId="77777777" w:rsidR="009C259B" w:rsidRDefault="009C259B" w:rsidP="009C259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 w:rsidRPr="002B7D34">
        <w:rPr>
          <w:rFonts w:hint="eastAsia"/>
        </w:rPr>
        <w:t>数据字典</w:t>
      </w:r>
      <w:r>
        <w:rPr>
          <w:rFonts w:hint="eastAsia"/>
        </w:rPr>
        <w:t>（</w:t>
      </w:r>
      <w:proofErr w:type="spellStart"/>
      <w:r w:rsidR="0074797B">
        <w:t>SYSDataDictionary</w:t>
      </w:r>
      <w:proofErr w:type="spellEnd"/>
      <w:r>
        <w:rPr>
          <w:rFonts w:hint="eastAsia"/>
        </w:rPr>
        <w:t>）</w:t>
      </w:r>
    </w:p>
    <w:tbl>
      <w:tblPr>
        <w:tblW w:w="6487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87"/>
        <w:gridCol w:w="2040"/>
        <w:gridCol w:w="1560"/>
        <w:gridCol w:w="1200"/>
      </w:tblGrid>
      <w:tr w:rsidR="003D5327" w14:paraId="277FBDF5" w14:textId="77777777" w:rsidTr="003D5327">
        <w:tc>
          <w:tcPr>
            <w:tcW w:w="1687" w:type="dxa"/>
          </w:tcPr>
          <w:p w14:paraId="3600C2A0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040" w:type="dxa"/>
          </w:tcPr>
          <w:p w14:paraId="56374DBD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60" w:type="dxa"/>
          </w:tcPr>
          <w:p w14:paraId="22AE2ECB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00" w:type="dxa"/>
          </w:tcPr>
          <w:p w14:paraId="0F45E124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1B692232" w14:textId="77777777" w:rsidTr="003D5327">
        <w:tc>
          <w:tcPr>
            <w:tcW w:w="1687" w:type="dxa"/>
          </w:tcPr>
          <w:p w14:paraId="6AA714E7" w14:textId="77777777" w:rsidR="003D5327" w:rsidRDefault="003D5327" w:rsidP="00A51606">
            <w:r>
              <w:rPr>
                <w:rFonts w:cs="宋体" w:hint="eastAsia"/>
              </w:rPr>
              <w:t>数据</w:t>
            </w:r>
            <w:r>
              <w:t>ID</w:t>
            </w:r>
          </w:p>
        </w:tc>
        <w:tc>
          <w:tcPr>
            <w:tcW w:w="2040" w:type="dxa"/>
          </w:tcPr>
          <w:p w14:paraId="26D9C4E6" w14:textId="0521826E" w:rsidR="003D5327" w:rsidRDefault="003D5327" w:rsidP="00A51606">
            <w:proofErr w:type="spellStart"/>
            <w:r>
              <w:t>dataid</w:t>
            </w:r>
            <w:proofErr w:type="spellEnd"/>
          </w:p>
        </w:tc>
        <w:tc>
          <w:tcPr>
            <w:tcW w:w="1560" w:type="dxa"/>
          </w:tcPr>
          <w:p w14:paraId="0B638360" w14:textId="79CC27FB" w:rsidR="003D5327" w:rsidRDefault="002E188B" w:rsidP="00A51606">
            <w:r>
              <w:t>i</w:t>
            </w:r>
            <w:r w:rsidR="003D5327">
              <w:t>nteger</w:t>
            </w:r>
          </w:p>
        </w:tc>
        <w:tc>
          <w:tcPr>
            <w:tcW w:w="1200" w:type="dxa"/>
          </w:tcPr>
          <w:p w14:paraId="03B3A8DC" w14:textId="77777777" w:rsidR="003D5327" w:rsidRDefault="003D5327" w:rsidP="00210C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73DBB079" w14:textId="77777777" w:rsidTr="003D5327">
        <w:tc>
          <w:tcPr>
            <w:tcW w:w="1687" w:type="dxa"/>
          </w:tcPr>
          <w:p w14:paraId="2B519109" w14:textId="77777777" w:rsidR="003D5327" w:rsidRDefault="003D5327" w:rsidP="00A51606">
            <w:r>
              <w:rPr>
                <w:rFonts w:cs="宋体" w:hint="eastAsia"/>
              </w:rPr>
              <w:t>数据编码</w:t>
            </w:r>
          </w:p>
        </w:tc>
        <w:tc>
          <w:tcPr>
            <w:tcW w:w="2040" w:type="dxa"/>
          </w:tcPr>
          <w:p w14:paraId="7335DAF0" w14:textId="2AF4A423" w:rsidR="003D5327" w:rsidRDefault="003D5327" w:rsidP="00A51606">
            <w:proofErr w:type="spellStart"/>
            <w:r>
              <w:t>datacode</w:t>
            </w:r>
            <w:proofErr w:type="spellEnd"/>
          </w:p>
        </w:tc>
        <w:tc>
          <w:tcPr>
            <w:tcW w:w="1560" w:type="dxa"/>
          </w:tcPr>
          <w:p w14:paraId="741D0CC4" w14:textId="6F47994C" w:rsidR="003D5327" w:rsidRDefault="002E188B" w:rsidP="00A51606">
            <w:r>
              <w:t>v</w:t>
            </w:r>
            <w:r w:rsidR="003D5327">
              <w:t>ariable characters (16)</w:t>
            </w:r>
          </w:p>
        </w:tc>
        <w:tc>
          <w:tcPr>
            <w:tcW w:w="1200" w:type="dxa"/>
          </w:tcPr>
          <w:p w14:paraId="197FA47B" w14:textId="77777777" w:rsidR="003D5327" w:rsidRDefault="003D5327" w:rsidP="00210C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07F2CEE8" w14:textId="77777777" w:rsidTr="003D5327">
        <w:tc>
          <w:tcPr>
            <w:tcW w:w="1687" w:type="dxa"/>
          </w:tcPr>
          <w:p w14:paraId="4E0E07E5" w14:textId="77777777" w:rsidR="003D5327" w:rsidRDefault="003D5327" w:rsidP="00A51606">
            <w:r>
              <w:rPr>
                <w:rFonts w:cs="宋体" w:hint="eastAsia"/>
              </w:rPr>
              <w:t>数据名称</w:t>
            </w:r>
          </w:p>
        </w:tc>
        <w:tc>
          <w:tcPr>
            <w:tcW w:w="2040" w:type="dxa"/>
          </w:tcPr>
          <w:p w14:paraId="0B51B270" w14:textId="654414FA" w:rsidR="003D5327" w:rsidRDefault="003D5327" w:rsidP="00A51606">
            <w:proofErr w:type="spellStart"/>
            <w:r>
              <w:t>dataname</w:t>
            </w:r>
            <w:proofErr w:type="spellEnd"/>
          </w:p>
        </w:tc>
        <w:tc>
          <w:tcPr>
            <w:tcW w:w="1560" w:type="dxa"/>
          </w:tcPr>
          <w:p w14:paraId="583728C9" w14:textId="72F1C060" w:rsidR="003D5327" w:rsidRDefault="002E188B" w:rsidP="00A51606">
            <w:r>
              <w:t>v</w:t>
            </w:r>
            <w:r w:rsidR="003D5327">
              <w:t>ariable characters (32)</w:t>
            </w:r>
          </w:p>
        </w:tc>
        <w:tc>
          <w:tcPr>
            <w:tcW w:w="1200" w:type="dxa"/>
          </w:tcPr>
          <w:p w14:paraId="57248667" w14:textId="77777777" w:rsidR="003D5327" w:rsidRDefault="003D5327" w:rsidP="00210C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5C64B386" w14:textId="77777777" w:rsidTr="003D5327">
        <w:tc>
          <w:tcPr>
            <w:tcW w:w="1687" w:type="dxa"/>
          </w:tcPr>
          <w:p w14:paraId="08F8479E" w14:textId="77777777" w:rsidR="003D5327" w:rsidRDefault="003D5327" w:rsidP="00A51606">
            <w:r>
              <w:rPr>
                <w:rFonts w:cs="宋体" w:hint="eastAsia"/>
              </w:rPr>
              <w:t>数据备注</w:t>
            </w:r>
          </w:p>
        </w:tc>
        <w:tc>
          <w:tcPr>
            <w:tcW w:w="2040" w:type="dxa"/>
          </w:tcPr>
          <w:p w14:paraId="37E027C1" w14:textId="3D9EB825" w:rsidR="003D5327" w:rsidRDefault="003D5327" w:rsidP="00A51606">
            <w:proofErr w:type="spellStart"/>
            <w:r>
              <w:t>data</w:t>
            </w:r>
            <w:r w:rsidR="002E188B">
              <w:t>m</w:t>
            </w:r>
            <w:r>
              <w:t>emo</w:t>
            </w:r>
            <w:proofErr w:type="spellEnd"/>
          </w:p>
        </w:tc>
        <w:tc>
          <w:tcPr>
            <w:tcW w:w="1560" w:type="dxa"/>
          </w:tcPr>
          <w:p w14:paraId="2D61E929" w14:textId="7C4ACA5B" w:rsidR="003D5327" w:rsidRDefault="002E188B" w:rsidP="00A51606">
            <w:r>
              <w:t>t</w:t>
            </w:r>
            <w:r w:rsidR="003D5327">
              <w:t>ext (500)</w:t>
            </w:r>
          </w:p>
        </w:tc>
        <w:tc>
          <w:tcPr>
            <w:tcW w:w="1200" w:type="dxa"/>
          </w:tcPr>
          <w:p w14:paraId="203A9FC4" w14:textId="77777777" w:rsidR="003D5327" w:rsidRDefault="003D5327" w:rsidP="00210CC8">
            <w:pPr>
              <w:rPr>
                <w:rFonts w:ascii="Tahoma" w:hAnsi="Tahoma" w:cs="Tahoma"/>
              </w:rPr>
            </w:pPr>
          </w:p>
        </w:tc>
      </w:tr>
    </w:tbl>
    <w:p w14:paraId="1E4808B4" w14:textId="77777777" w:rsidR="009C259B" w:rsidRDefault="009C259B" w:rsidP="009C259B">
      <w:pPr>
        <w:pStyle w:val="3"/>
        <w:widowControl/>
        <w:tabs>
          <w:tab w:val="clear" w:pos="0"/>
          <w:tab w:val="num" w:pos="720"/>
        </w:tabs>
        <w:spacing w:before="240" w:line="240" w:lineRule="auto"/>
        <w:ind w:left="720" w:hanging="720"/>
      </w:pPr>
      <w:r>
        <w:t xml:space="preserve"> </w:t>
      </w:r>
      <w:r w:rsidRPr="002B7D34">
        <w:rPr>
          <w:rFonts w:hint="eastAsia"/>
        </w:rPr>
        <w:t>数据类型</w:t>
      </w:r>
      <w:r>
        <w:rPr>
          <w:rFonts w:hint="eastAsia"/>
        </w:rPr>
        <w:t>（</w:t>
      </w:r>
      <w:proofErr w:type="spellStart"/>
      <w:r w:rsidR="00307B7E">
        <w:t>SYSDataType</w:t>
      </w:r>
      <w:proofErr w:type="spellEnd"/>
      <w:r>
        <w:rPr>
          <w:rFonts w:hint="eastAsia"/>
        </w:rPr>
        <w:t>）</w:t>
      </w:r>
    </w:p>
    <w:tbl>
      <w:tblPr>
        <w:tblW w:w="6487" w:type="dxa"/>
        <w:tblInd w:w="22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687"/>
        <w:gridCol w:w="2040"/>
        <w:gridCol w:w="1560"/>
        <w:gridCol w:w="1200"/>
      </w:tblGrid>
      <w:tr w:rsidR="003D5327" w14:paraId="29C848A2" w14:textId="77777777" w:rsidTr="003D5327">
        <w:tc>
          <w:tcPr>
            <w:tcW w:w="1687" w:type="dxa"/>
          </w:tcPr>
          <w:p w14:paraId="4C829FE1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字段名</w:t>
            </w:r>
          </w:p>
        </w:tc>
        <w:tc>
          <w:tcPr>
            <w:tcW w:w="2040" w:type="dxa"/>
          </w:tcPr>
          <w:p w14:paraId="4A3C674F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列名</w:t>
            </w:r>
          </w:p>
        </w:tc>
        <w:tc>
          <w:tcPr>
            <w:tcW w:w="1560" w:type="dxa"/>
          </w:tcPr>
          <w:p w14:paraId="0A54231C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字段类型</w:t>
            </w:r>
          </w:p>
        </w:tc>
        <w:tc>
          <w:tcPr>
            <w:tcW w:w="1200" w:type="dxa"/>
          </w:tcPr>
          <w:p w14:paraId="58D3A1BE" w14:textId="77777777" w:rsidR="003D5327" w:rsidRDefault="003D5327" w:rsidP="00210CC8">
            <w:pPr>
              <w:jc w:val="center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不为空</w:t>
            </w:r>
          </w:p>
        </w:tc>
      </w:tr>
      <w:tr w:rsidR="003D5327" w14:paraId="3F53C157" w14:textId="77777777" w:rsidTr="003D5327">
        <w:tc>
          <w:tcPr>
            <w:tcW w:w="1687" w:type="dxa"/>
          </w:tcPr>
          <w:p w14:paraId="03973151" w14:textId="77777777" w:rsidR="003D5327" w:rsidRDefault="003D5327" w:rsidP="00A51606">
            <w:r>
              <w:rPr>
                <w:rFonts w:cs="宋体" w:hint="eastAsia"/>
              </w:rPr>
              <w:t>数据类型编码</w:t>
            </w:r>
          </w:p>
        </w:tc>
        <w:tc>
          <w:tcPr>
            <w:tcW w:w="2040" w:type="dxa"/>
          </w:tcPr>
          <w:p w14:paraId="5A4BA852" w14:textId="7420BBFB" w:rsidR="003D5327" w:rsidRDefault="003D5327" w:rsidP="00A51606">
            <w:proofErr w:type="spellStart"/>
            <w:r>
              <w:t>typecode</w:t>
            </w:r>
            <w:proofErr w:type="spellEnd"/>
          </w:p>
        </w:tc>
        <w:tc>
          <w:tcPr>
            <w:tcW w:w="1560" w:type="dxa"/>
          </w:tcPr>
          <w:p w14:paraId="23853EF6" w14:textId="6AC55930" w:rsidR="003D5327" w:rsidRDefault="002E188B" w:rsidP="00A51606">
            <w:r>
              <w:t>v</w:t>
            </w:r>
            <w:r w:rsidR="003D5327">
              <w:t>ariable characters (16)</w:t>
            </w:r>
          </w:p>
        </w:tc>
        <w:tc>
          <w:tcPr>
            <w:tcW w:w="1200" w:type="dxa"/>
          </w:tcPr>
          <w:p w14:paraId="49CD2FCB" w14:textId="77777777" w:rsidR="003D5327" w:rsidRDefault="003D5327" w:rsidP="00210C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是</w:t>
            </w:r>
          </w:p>
        </w:tc>
      </w:tr>
      <w:tr w:rsidR="003D5327" w14:paraId="447B787A" w14:textId="77777777" w:rsidTr="003D5327">
        <w:tc>
          <w:tcPr>
            <w:tcW w:w="1687" w:type="dxa"/>
          </w:tcPr>
          <w:p w14:paraId="0B2D02EC" w14:textId="77777777" w:rsidR="003D5327" w:rsidRDefault="003D5327" w:rsidP="00A51606">
            <w:r>
              <w:rPr>
                <w:rFonts w:cs="宋体" w:hint="eastAsia"/>
              </w:rPr>
              <w:t>数据类型名称</w:t>
            </w:r>
          </w:p>
        </w:tc>
        <w:tc>
          <w:tcPr>
            <w:tcW w:w="2040" w:type="dxa"/>
          </w:tcPr>
          <w:p w14:paraId="58D5C2D1" w14:textId="67D6DC52" w:rsidR="003D5327" w:rsidRDefault="003D5327" w:rsidP="00A51606">
            <w:proofErr w:type="spellStart"/>
            <w:r>
              <w:t>typename</w:t>
            </w:r>
            <w:proofErr w:type="spellEnd"/>
          </w:p>
        </w:tc>
        <w:tc>
          <w:tcPr>
            <w:tcW w:w="1560" w:type="dxa"/>
          </w:tcPr>
          <w:p w14:paraId="1B9FB6C7" w14:textId="5BA05EFB" w:rsidR="003D5327" w:rsidRDefault="002E188B" w:rsidP="00A51606">
            <w:r>
              <w:t>v</w:t>
            </w:r>
            <w:r w:rsidR="003D5327">
              <w:t>ariable characters (16)</w:t>
            </w:r>
          </w:p>
        </w:tc>
        <w:tc>
          <w:tcPr>
            <w:tcW w:w="1200" w:type="dxa"/>
          </w:tcPr>
          <w:p w14:paraId="5933A484" w14:textId="77777777" w:rsidR="003D5327" w:rsidRDefault="003D5327" w:rsidP="00210CC8">
            <w:pPr>
              <w:rPr>
                <w:rFonts w:ascii="Tahoma" w:hAnsi="Tahoma" w:cs="Tahoma"/>
              </w:rPr>
            </w:pPr>
            <w:r>
              <w:rPr>
                <w:rFonts w:ascii="Tahoma" w:hAnsi="Tahoma" w:cs="Tahoma" w:hint="eastAsia"/>
              </w:rPr>
              <w:t>是</w:t>
            </w:r>
          </w:p>
        </w:tc>
      </w:tr>
      <w:tr w:rsidR="003D5327" w14:paraId="0F41CF93" w14:textId="77777777" w:rsidTr="003D5327">
        <w:tc>
          <w:tcPr>
            <w:tcW w:w="1687" w:type="dxa"/>
          </w:tcPr>
          <w:p w14:paraId="4FC9AF38" w14:textId="77777777" w:rsidR="003D5327" w:rsidRDefault="003D5327" w:rsidP="00A51606">
            <w:r>
              <w:rPr>
                <w:rFonts w:cs="宋体" w:hint="eastAsia"/>
              </w:rPr>
              <w:t>数据类型备注</w:t>
            </w:r>
          </w:p>
        </w:tc>
        <w:tc>
          <w:tcPr>
            <w:tcW w:w="2040" w:type="dxa"/>
          </w:tcPr>
          <w:p w14:paraId="0753DB74" w14:textId="1C1E515A" w:rsidR="003D5327" w:rsidRDefault="003D5327" w:rsidP="00A51606">
            <w:proofErr w:type="spellStart"/>
            <w:r>
              <w:t>type</w:t>
            </w:r>
            <w:r w:rsidR="002E188B">
              <w:rPr>
                <w:rFonts w:hint="eastAsia"/>
              </w:rPr>
              <w:t>m</w:t>
            </w:r>
            <w:r>
              <w:t>emo</w:t>
            </w:r>
            <w:proofErr w:type="spellEnd"/>
          </w:p>
        </w:tc>
        <w:tc>
          <w:tcPr>
            <w:tcW w:w="1560" w:type="dxa"/>
          </w:tcPr>
          <w:p w14:paraId="37169807" w14:textId="758A3C40" w:rsidR="003D5327" w:rsidRDefault="002E188B" w:rsidP="00A51606">
            <w:r>
              <w:t>v</w:t>
            </w:r>
            <w:r w:rsidR="003D5327">
              <w:t>ariable characters (500)</w:t>
            </w:r>
          </w:p>
        </w:tc>
        <w:tc>
          <w:tcPr>
            <w:tcW w:w="1200" w:type="dxa"/>
          </w:tcPr>
          <w:p w14:paraId="78D328CB" w14:textId="77777777" w:rsidR="003D5327" w:rsidRDefault="003D5327" w:rsidP="00210CC8">
            <w:pPr>
              <w:rPr>
                <w:rFonts w:ascii="Tahoma" w:hAnsi="Tahoma" w:cs="Tahoma"/>
              </w:rPr>
            </w:pPr>
          </w:p>
        </w:tc>
      </w:tr>
    </w:tbl>
    <w:p w14:paraId="6AC4E4E2" w14:textId="77777777" w:rsidR="002919DE" w:rsidRDefault="002919DE">
      <w:pPr>
        <w:rPr>
          <w:b/>
          <w:bCs/>
          <w:sz w:val="24"/>
        </w:rPr>
      </w:pPr>
    </w:p>
    <w:p w14:paraId="1E8DB1EE" w14:textId="77777777" w:rsidR="00C77FDF" w:rsidRDefault="00C77FDF">
      <w:pPr>
        <w:pStyle w:val="2"/>
      </w:pPr>
      <w:bookmarkStart w:id="28" w:name="_Toc16589589"/>
      <w:bookmarkStart w:id="29" w:name="_Toc106096224"/>
      <w:r>
        <w:rPr>
          <w:rFonts w:hint="eastAsia"/>
        </w:rPr>
        <w:t>支持软件</w:t>
      </w:r>
      <w:bookmarkEnd w:id="28"/>
      <w:bookmarkEnd w:id="29"/>
    </w:p>
    <w:p w14:paraId="3CEFCCCE" w14:textId="77777777" w:rsidR="00C77FDF" w:rsidRDefault="00BE6B3E">
      <w:pPr>
        <w:pStyle w:val="a0"/>
        <w:ind w:left="0"/>
        <w:rPr>
          <w:i/>
          <w:iCs/>
          <w:snapToGrid/>
        </w:rPr>
      </w:pPr>
      <w:r>
        <w:t>PowerDesigner</w:t>
      </w:r>
      <w:r>
        <w:rPr>
          <w:rFonts w:hint="eastAsia"/>
        </w:rPr>
        <w:t>1</w:t>
      </w:r>
      <w:r w:rsidR="008E12F3">
        <w:rPr>
          <w:rFonts w:hint="eastAsia"/>
        </w:rPr>
        <w:t>5</w:t>
      </w:r>
      <w:r w:rsidR="00C77FDF">
        <w:t>.0</w:t>
      </w:r>
    </w:p>
    <w:p w14:paraId="5690D067" w14:textId="77777777" w:rsidR="00C77FDF" w:rsidRDefault="00676E1A">
      <w:pPr>
        <w:pStyle w:val="a0"/>
        <w:ind w:left="0"/>
      </w:pPr>
      <w:r>
        <w:t>MySQL Server Community 8.0</w:t>
      </w:r>
    </w:p>
    <w:p w14:paraId="0C97E9E5" w14:textId="77777777" w:rsidR="00676E1A" w:rsidRDefault="00676E1A">
      <w:pPr>
        <w:pStyle w:val="a0"/>
        <w:ind w:left="0"/>
      </w:pPr>
      <w:r>
        <w:rPr>
          <w:rFonts w:hint="eastAsia"/>
        </w:rPr>
        <w:t>M</w:t>
      </w:r>
      <w:r>
        <w:t>ySQL Workbench 8.0</w:t>
      </w:r>
    </w:p>
    <w:p w14:paraId="3AF4ADF0" w14:textId="77777777" w:rsidR="00C77FDF" w:rsidRDefault="00C77FDF">
      <w:pPr>
        <w:pStyle w:val="10"/>
      </w:pPr>
      <w:bookmarkStart w:id="30" w:name="_Toc16589590"/>
      <w:bookmarkStart w:id="31" w:name="_Toc106096225"/>
      <w:r>
        <w:rPr>
          <w:rFonts w:hint="eastAsia"/>
        </w:rPr>
        <w:t>结构设计</w:t>
      </w:r>
      <w:bookmarkEnd w:id="30"/>
      <w:bookmarkEnd w:id="31"/>
    </w:p>
    <w:p w14:paraId="57C1AF6C" w14:textId="77777777" w:rsidR="00C77FDF" w:rsidRDefault="00C77FDF">
      <w:pPr>
        <w:rPr>
          <w:i/>
          <w:iCs/>
          <w:color w:val="0000FF"/>
        </w:rPr>
      </w:pPr>
    </w:p>
    <w:p w14:paraId="3C7396E7" w14:textId="77777777" w:rsidR="00C77FDF" w:rsidRDefault="00C77FDF" w:rsidP="000B722A">
      <w:pPr>
        <w:numPr>
          <w:ilvl w:val="1"/>
          <w:numId w:val="12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．概念模型：</w:t>
      </w:r>
    </w:p>
    <w:p w14:paraId="3970FF80" w14:textId="3B5A1559" w:rsidR="00C77FDF" w:rsidRPr="00291F44" w:rsidRDefault="005A32A7" w:rsidP="00291F44">
      <w:pPr>
        <w:ind w:left="420"/>
        <w:rPr>
          <w:i/>
          <w:iCs/>
          <w:color w:val="000000"/>
        </w:rPr>
      </w:pPr>
      <w:r w:rsidRPr="00291F44">
        <w:rPr>
          <w:noProof/>
          <w:snapToGrid/>
        </w:rPr>
        <w:lastRenderedPageBreak/>
        <w:drawing>
          <wp:inline distT="0" distB="0" distL="0" distR="0" wp14:anchorId="6D16CD57" wp14:editId="0407D3EE">
            <wp:extent cx="5276850" cy="40957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9456" w14:textId="77777777" w:rsidR="003E0258" w:rsidRDefault="00C77FDF" w:rsidP="000B722A">
      <w:pPr>
        <w:numPr>
          <w:ilvl w:val="1"/>
          <w:numId w:val="12"/>
        </w:numPr>
        <w:rPr>
          <w:b/>
          <w:bCs/>
          <w:color w:val="000000"/>
          <w:sz w:val="24"/>
        </w:rPr>
      </w:pPr>
      <w:r>
        <w:rPr>
          <w:rFonts w:hint="eastAsia"/>
          <w:b/>
          <w:bCs/>
          <w:color w:val="000000"/>
          <w:sz w:val="24"/>
        </w:rPr>
        <w:t>．物理模型</w:t>
      </w:r>
      <w:r w:rsidR="003E0258">
        <w:rPr>
          <w:rFonts w:hint="eastAsia"/>
          <w:b/>
          <w:bCs/>
          <w:color w:val="000000"/>
          <w:sz w:val="24"/>
        </w:rPr>
        <w:t>、</w:t>
      </w:r>
    </w:p>
    <w:p w14:paraId="7A7581FA" w14:textId="5ACD8FC0" w:rsidR="00C77FDF" w:rsidRPr="003E0258" w:rsidRDefault="005A32A7" w:rsidP="003E0258">
      <w:pPr>
        <w:ind w:left="780"/>
        <w:rPr>
          <w:b/>
          <w:bCs/>
          <w:color w:val="000000"/>
          <w:sz w:val="24"/>
        </w:rPr>
      </w:pPr>
      <w:r w:rsidRPr="003E0258">
        <w:rPr>
          <w:noProof/>
          <w:snapToGrid/>
        </w:rPr>
        <w:drawing>
          <wp:inline distT="0" distB="0" distL="0" distR="0" wp14:anchorId="1ED08150" wp14:editId="554BDF97">
            <wp:extent cx="5276850" cy="29622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52C1" w14:textId="77777777" w:rsidR="00C77FDF" w:rsidRDefault="00C77FDF">
      <w:pPr>
        <w:pStyle w:val="10"/>
      </w:pPr>
      <w:bookmarkStart w:id="32" w:name="_Toc16589591"/>
      <w:bookmarkStart w:id="33" w:name="_Toc106096226"/>
      <w:r>
        <w:rPr>
          <w:rFonts w:hint="eastAsia"/>
        </w:rPr>
        <w:t>运用设计</w:t>
      </w:r>
      <w:bookmarkEnd w:id="32"/>
      <w:bookmarkEnd w:id="33"/>
    </w:p>
    <w:p w14:paraId="1F5B5E34" w14:textId="77777777" w:rsidR="00C77FDF" w:rsidRDefault="00C77FDF">
      <w:pPr>
        <w:pStyle w:val="2"/>
      </w:pPr>
      <w:bookmarkStart w:id="34" w:name="_Toc16589592"/>
      <w:bookmarkStart w:id="35" w:name="_Toc106096227"/>
      <w:r>
        <w:rPr>
          <w:rFonts w:hint="eastAsia"/>
        </w:rPr>
        <w:t>数据字典设计</w:t>
      </w:r>
      <w:bookmarkEnd w:id="34"/>
      <w:bookmarkEnd w:id="35"/>
    </w:p>
    <w:p w14:paraId="0F39AB30" w14:textId="77777777" w:rsidR="00C77FDF" w:rsidRDefault="00C77FDF">
      <w:pPr>
        <w:ind w:firstLine="425"/>
        <w:rPr>
          <w:i/>
          <w:iCs/>
          <w:color w:val="0000FF"/>
        </w:rPr>
      </w:pPr>
    </w:p>
    <w:p w14:paraId="3269100E" w14:textId="77777777" w:rsidR="00C77FDF" w:rsidRDefault="00C77FD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数据字典（</w:t>
      </w:r>
      <w:r>
        <w:rPr>
          <w:rFonts w:hint="eastAsia"/>
          <w:b/>
          <w:bCs/>
          <w:sz w:val="24"/>
        </w:rPr>
        <w:t>DD</w:t>
      </w:r>
      <w:r>
        <w:rPr>
          <w:rFonts w:hint="eastAsia"/>
          <w:b/>
          <w:bCs/>
          <w:sz w:val="24"/>
        </w:rPr>
        <w:t>）：包括数据流，数据文件和数据项</w:t>
      </w:r>
    </w:p>
    <w:p w14:paraId="0399A4BC" w14:textId="77777777" w:rsidR="00C77FDF" w:rsidRDefault="00C77FDF">
      <w:pPr>
        <w:pStyle w:val="a5"/>
        <w:tabs>
          <w:tab w:val="clear" w:pos="4320"/>
          <w:tab w:val="clear" w:pos="8640"/>
        </w:tabs>
      </w:pPr>
    </w:p>
    <w:p w14:paraId="385163E3" w14:textId="77777777" w:rsidR="00C77FDF" w:rsidRDefault="00C77FDF" w:rsidP="000B722A">
      <w:pPr>
        <w:numPr>
          <w:ilvl w:val="0"/>
          <w:numId w:val="11"/>
        </w:numPr>
        <w:rPr>
          <w:b/>
          <w:bCs/>
          <w:sz w:val="21"/>
        </w:rPr>
      </w:pPr>
      <w:r>
        <w:rPr>
          <w:rFonts w:hint="eastAsia"/>
          <w:b/>
          <w:bCs/>
          <w:sz w:val="21"/>
        </w:rPr>
        <w:t>数据流和数据文件</w:t>
      </w:r>
    </w:p>
    <w:p w14:paraId="2571E005" w14:textId="77777777" w:rsidR="00C77FDF" w:rsidRDefault="0050748A">
      <w:pPr>
        <w:snapToGrid w:val="0"/>
        <w:rPr>
          <w:rFonts w:ascii="Courier New" w:hAnsi="Courier New" w:cs="Courier New"/>
          <w:snapToGrid/>
          <w:color w:val="000000"/>
        </w:rPr>
      </w:pPr>
      <w:r w:rsidRPr="0050748A">
        <w:rPr>
          <w:rFonts w:ascii="Courier New" w:hAnsi="Courier New" w:cs="Courier New" w:hint="eastAsia"/>
          <w:snapToGrid/>
          <w:color w:val="000000"/>
        </w:rPr>
        <w:t>数据类型</w:t>
      </w:r>
      <w:r>
        <w:rPr>
          <w:rFonts w:ascii="Courier New" w:hAnsi="Courier New" w:cs="Courier New" w:hint="eastAsia"/>
          <w:snapToGrid/>
          <w:color w:val="000000"/>
        </w:rPr>
        <w:t>=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数据类型备注</w:t>
      </w:r>
    </w:p>
    <w:p w14:paraId="1CABF084" w14:textId="77777777" w:rsidR="0050748A" w:rsidRPr="0050748A" w:rsidRDefault="0050748A">
      <w:pPr>
        <w:snapToGrid w:val="0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数据字典</w:t>
      </w:r>
      <w:r>
        <w:rPr>
          <w:rFonts w:ascii="Courier New" w:hAnsi="Courier New" w:cs="Courier New" w:hint="eastAsia"/>
          <w:snapToGrid/>
          <w:color w:val="000000"/>
        </w:rPr>
        <w:t>=</w:t>
      </w:r>
      <w:r w:rsidR="00DA1564">
        <w:rPr>
          <w:rFonts w:ascii="Courier New" w:hAnsi="Courier New" w:cs="Courier New" w:hint="eastAsia"/>
          <w:snapToGrid/>
          <w:color w:val="000000"/>
        </w:rPr>
        <w:t>数据字典编号</w:t>
      </w:r>
      <w:r w:rsidR="00DA1564"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数据类型编码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数据字典名称</w:t>
      </w:r>
      <w:r>
        <w:rPr>
          <w:rFonts w:ascii="Courier New" w:hAnsi="Courier New" w:cs="Courier New" w:hint="eastAsia"/>
          <w:snapToGrid/>
          <w:color w:val="000000"/>
        </w:rPr>
        <w:t>+</w:t>
      </w:r>
      <w:r>
        <w:rPr>
          <w:rFonts w:ascii="Courier New" w:hAnsi="Courier New" w:cs="Courier New" w:hint="eastAsia"/>
          <w:snapToGrid/>
          <w:color w:val="000000"/>
        </w:rPr>
        <w:t>数据字典备注</w:t>
      </w:r>
    </w:p>
    <w:p w14:paraId="0B36C37C" w14:textId="77777777" w:rsidR="00BA1D51" w:rsidRPr="009E2296" w:rsidRDefault="00BA1D51">
      <w:pPr>
        <w:snapToGrid w:val="0"/>
      </w:pPr>
    </w:p>
    <w:p w14:paraId="4EF6231E" w14:textId="77777777" w:rsidR="00C77FDF" w:rsidRDefault="00C77FDF">
      <w:pPr>
        <w:pStyle w:val="TableRow"/>
        <w:snapToGrid w:val="0"/>
        <w:spacing w:before="0" w:after="0"/>
        <w:rPr>
          <w:bCs/>
          <w:sz w:val="21"/>
        </w:rPr>
      </w:pPr>
      <w:r>
        <w:rPr>
          <w:rFonts w:hint="eastAsia"/>
          <w:bCs/>
          <w:sz w:val="21"/>
        </w:rPr>
        <w:t>②</w:t>
      </w:r>
      <w:r>
        <w:rPr>
          <w:rFonts w:hint="eastAsia"/>
          <w:bCs/>
          <w:sz w:val="21"/>
        </w:rPr>
        <w:t xml:space="preserve"> </w:t>
      </w:r>
      <w:r>
        <w:rPr>
          <w:rFonts w:hint="eastAsia"/>
          <w:bCs/>
          <w:sz w:val="21"/>
        </w:rPr>
        <w:t>数据项</w:t>
      </w:r>
      <w:r>
        <w:rPr>
          <w:rFonts w:hint="eastAsia"/>
          <w:bCs/>
          <w:sz w:val="21"/>
        </w:rPr>
        <w:t>:</w:t>
      </w:r>
    </w:p>
    <w:p w14:paraId="53AE2325" w14:textId="77777777" w:rsidR="009B2201" w:rsidRPr="0054636D" w:rsidRDefault="0054636D" w:rsidP="009B2201">
      <w:pPr>
        <w:autoSpaceDE w:val="0"/>
        <w:autoSpaceDN w:val="0"/>
        <w:adjustRightInd w:val="0"/>
        <w:spacing w:line="240" w:lineRule="auto"/>
        <w:rPr>
          <w:b/>
        </w:rPr>
      </w:pPr>
      <w:r w:rsidRPr="0054636D">
        <w:rPr>
          <w:rFonts w:hint="eastAsia"/>
          <w:b/>
        </w:rPr>
        <w:t>A</w:t>
      </w:r>
      <w:r w:rsidRPr="0054636D">
        <w:rPr>
          <w:rFonts w:hint="eastAsia"/>
          <w:b/>
        </w:rPr>
        <w:t>．数据类型</w:t>
      </w:r>
      <w:r w:rsidR="00E56772">
        <w:rPr>
          <w:rFonts w:hint="eastAsia"/>
          <w:b/>
        </w:rPr>
        <w:t xml:space="preserve"> </w:t>
      </w:r>
    </w:p>
    <w:p w14:paraId="5A8715D6" w14:textId="77777777" w:rsidR="00C91DC7" w:rsidRPr="00353994" w:rsidRDefault="00C91DC7" w:rsidP="00C91DC7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353994" w:rsidRPr="00353994">
        <w:t>US0101</w:t>
      </w:r>
    </w:p>
    <w:p w14:paraId="0B5D92F4" w14:textId="77777777" w:rsidR="00C91DC7" w:rsidRPr="00BB364E" w:rsidRDefault="00C91DC7" w:rsidP="00C91DC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676E1A">
        <w:rPr>
          <w:rFonts w:ascii="Courier New" w:hAnsi="Courier New" w:cs="Courier New" w:hint="eastAsia"/>
          <w:snapToGrid/>
          <w:color w:val="000000"/>
        </w:rPr>
        <w:t>编号</w:t>
      </w:r>
    </w:p>
    <w:p w14:paraId="1FDB56CF" w14:textId="77777777" w:rsidR="00C91DC7" w:rsidRDefault="00C91DC7" w:rsidP="00C91DC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676E1A">
        <w:rPr>
          <w:rFonts w:ascii="Courier New" w:hAnsi="Courier New" w:cs="Courier New" w:hint="eastAsia"/>
          <w:snapToGrid/>
          <w:color w:val="000000"/>
        </w:rPr>
        <w:t>当前表的主键编号</w:t>
      </w:r>
    </w:p>
    <w:p w14:paraId="3C9E1792" w14:textId="77777777" w:rsidR="00C91DC7" w:rsidRDefault="00C91DC7" w:rsidP="00C91DC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bookmarkStart w:id="36" w:name="_Toc16589593"/>
    </w:p>
    <w:p w14:paraId="17FB03C0" w14:textId="77777777" w:rsidR="00547162" w:rsidRPr="00564BFC" w:rsidRDefault="00547162" w:rsidP="00547162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564BFC" w:rsidRPr="00564BFC">
        <w:t>US0102</w:t>
      </w:r>
    </w:p>
    <w:p w14:paraId="13CB89B6" w14:textId="77777777" w:rsidR="00547162" w:rsidRPr="00BA1C7F" w:rsidRDefault="00547162" w:rsidP="00547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676E1A">
        <w:rPr>
          <w:rFonts w:ascii="Courier New" w:hAnsi="Courier New" w:cs="Courier New" w:hint="eastAsia"/>
          <w:snapToGrid/>
          <w:color w:val="000000"/>
        </w:rPr>
        <w:t>用户</w:t>
      </w:r>
      <w:r w:rsidR="00F20640">
        <w:rPr>
          <w:rFonts w:ascii="Courier New" w:hAnsi="Courier New" w:cs="Courier New" w:hint="eastAsia"/>
          <w:snapToGrid/>
          <w:color w:val="000000"/>
        </w:rPr>
        <w:t>名</w:t>
      </w:r>
    </w:p>
    <w:p w14:paraId="026EBDFF" w14:textId="77777777" w:rsidR="00547162" w:rsidRDefault="00547162" w:rsidP="005471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当前登录用户或者新闻、点赞、评论的用户的名字</w:t>
      </w:r>
    </w:p>
    <w:p w14:paraId="6D7B9FEC" w14:textId="77777777" w:rsidR="00547162" w:rsidRDefault="00547162" w:rsidP="00C91DC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3AB31B18" w14:textId="77777777" w:rsidR="00DA0E26" w:rsidRPr="00D20E24" w:rsidRDefault="00DA0E26" w:rsidP="00DA0E26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20E24" w:rsidRPr="00D20E24">
        <w:t>EP0103</w:t>
      </w:r>
    </w:p>
    <w:p w14:paraId="042349F4" w14:textId="77777777" w:rsidR="00DA0E26" w:rsidRPr="004F2806" w:rsidRDefault="00DA0E26" w:rsidP="00DA0E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 w:rsidR="004F2806"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密码</w:t>
      </w:r>
    </w:p>
    <w:p w14:paraId="58D8CE23" w14:textId="77777777" w:rsidR="00DA0E26" w:rsidRDefault="00DA0E26" w:rsidP="00DA0E2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登录用户的密码</w:t>
      </w:r>
    </w:p>
    <w:p w14:paraId="1068ECE9" w14:textId="77777777" w:rsidR="00EA16F2" w:rsidRDefault="00EA16F2" w:rsidP="00EA16F2">
      <w:pPr>
        <w:autoSpaceDE w:val="0"/>
        <w:autoSpaceDN w:val="0"/>
        <w:adjustRightInd w:val="0"/>
        <w:spacing w:line="240" w:lineRule="auto"/>
      </w:pPr>
    </w:p>
    <w:p w14:paraId="2455521B" w14:textId="77777777" w:rsidR="00EA16F2" w:rsidRPr="00D20E24" w:rsidRDefault="00EA16F2" w:rsidP="00EA16F2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20E24" w:rsidRPr="00D20E24">
        <w:t>ES0104</w:t>
      </w:r>
    </w:p>
    <w:p w14:paraId="783B96C5" w14:textId="77777777" w:rsidR="00EA16F2" w:rsidRPr="004F2806" w:rsidRDefault="00EA16F2" w:rsidP="00EA16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 w:rsidR="00E27BB0"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新闻编号</w:t>
      </w:r>
    </w:p>
    <w:p w14:paraId="2113EFEA" w14:textId="77777777" w:rsidR="00EA16F2" w:rsidRDefault="00EA16F2" w:rsidP="00EA16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当前新闻的主键编号</w:t>
      </w:r>
    </w:p>
    <w:p w14:paraId="14E7B0AA" w14:textId="77777777" w:rsidR="00BA2F96" w:rsidRDefault="00BA2F96" w:rsidP="00EA16F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17711645" w14:textId="77777777" w:rsidR="00351127" w:rsidRPr="00D20E24" w:rsidRDefault="00351127" w:rsidP="00351127">
      <w:pPr>
        <w:autoSpaceDE w:val="0"/>
        <w:autoSpaceDN w:val="0"/>
        <w:adjustRightInd w:val="0"/>
        <w:spacing w:line="240" w:lineRule="auto"/>
      </w:pPr>
      <w:r>
        <w:rPr>
          <w:rFonts w:hint="eastAsia"/>
        </w:rPr>
        <w:t>数据类型编码</w:t>
      </w:r>
      <w:r>
        <w:rPr>
          <w:rFonts w:hint="eastAsia"/>
        </w:rPr>
        <w:t xml:space="preserve"> </w:t>
      </w:r>
      <w:r w:rsidR="00D20E24" w:rsidRPr="00D20E24">
        <w:t>ED0105</w:t>
      </w:r>
    </w:p>
    <w:p w14:paraId="6870047E" w14:textId="77777777" w:rsidR="00351127" w:rsidRPr="004F2806" w:rsidRDefault="00351127" w:rsidP="00351127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数据类型名称</w:t>
      </w:r>
      <w:r w:rsidR="0008596D"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内容</w:t>
      </w:r>
    </w:p>
    <w:p w14:paraId="2C695527" w14:textId="77777777" w:rsidR="00BA2F96" w:rsidRDefault="00351127" w:rsidP="00BA2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  <w:r>
        <w:rPr>
          <w:rFonts w:ascii="Courier New" w:hAnsi="Courier New" w:cs="Courier New" w:hint="eastAsia"/>
          <w:snapToGrid/>
          <w:color w:val="000000"/>
        </w:rPr>
        <w:t>数据类型备注</w:t>
      </w:r>
      <w:r>
        <w:rPr>
          <w:rFonts w:ascii="Courier New" w:hAnsi="Courier New" w:cs="Courier New" w:hint="eastAsia"/>
          <w:snapToGrid/>
          <w:color w:val="000000"/>
        </w:rPr>
        <w:t xml:space="preserve"> </w:t>
      </w:r>
      <w:r w:rsidR="00F20640">
        <w:rPr>
          <w:rFonts w:ascii="Courier New" w:hAnsi="Courier New" w:cs="Courier New" w:hint="eastAsia"/>
          <w:snapToGrid/>
          <w:color w:val="000000"/>
        </w:rPr>
        <w:t>当前新闻和评论的内容</w:t>
      </w:r>
    </w:p>
    <w:p w14:paraId="5FF48AEA" w14:textId="77777777" w:rsidR="009A63F0" w:rsidRDefault="009A63F0" w:rsidP="005F6B4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napToGrid/>
          <w:color w:val="000000"/>
        </w:rPr>
      </w:pPr>
    </w:p>
    <w:p w14:paraId="4382135E" w14:textId="77777777" w:rsidR="00C77FDF" w:rsidRDefault="00C91DC7" w:rsidP="00C91DC7">
      <w:pPr>
        <w:pStyle w:val="2"/>
        <w:rPr>
          <w:iCs/>
          <w:color w:val="000000"/>
        </w:rPr>
      </w:pPr>
      <w:bookmarkStart w:id="37" w:name="_Toc106096228"/>
      <w:r>
        <w:rPr>
          <w:rFonts w:ascii="Courier New" w:hAnsi="Courier New" w:cs="Courier New" w:hint="eastAsia"/>
          <w:snapToGrid/>
          <w:color w:val="000000"/>
        </w:rPr>
        <w:t>数据字典备注</w:t>
      </w:r>
      <w:r w:rsidR="00C77FDF">
        <w:rPr>
          <w:rFonts w:hint="eastAsia"/>
          <w:color w:val="000000"/>
        </w:rPr>
        <w:t>安全保密设计</w:t>
      </w:r>
      <w:bookmarkEnd w:id="36"/>
      <w:bookmarkEnd w:id="37"/>
    </w:p>
    <w:p w14:paraId="702DC740" w14:textId="77777777" w:rsidR="00AD03AE" w:rsidRDefault="00AD03AE">
      <w:pPr>
        <w:ind w:firstLineChars="100" w:firstLine="200"/>
      </w:pPr>
      <w:r>
        <w:rPr>
          <w:rFonts w:hint="eastAsia"/>
        </w:rPr>
        <w:t>本系统的数据通过角色授权进行访问和操作，只有具有相应权限的用户才能进行相应的操作。</w:t>
      </w:r>
    </w:p>
    <w:p w14:paraId="2741D4BE" w14:textId="77777777" w:rsidR="00C77FDF" w:rsidRDefault="00F20640" w:rsidP="000B722A">
      <w:pPr>
        <w:numPr>
          <w:ilvl w:val="1"/>
          <w:numId w:val="12"/>
        </w:numPr>
      </w:pPr>
      <w:r>
        <w:rPr>
          <w:rFonts w:hint="eastAsia"/>
        </w:rPr>
        <w:t>游客</w:t>
      </w:r>
      <w:r w:rsidR="00D219A9">
        <w:rPr>
          <w:rFonts w:hint="eastAsia"/>
        </w:rPr>
        <w:t>用户</w:t>
      </w:r>
      <w:r w:rsidR="006F770D">
        <w:rPr>
          <w:rFonts w:hint="eastAsia"/>
        </w:rPr>
        <w:t>，</w:t>
      </w:r>
      <w:r w:rsidR="00E146B6">
        <w:rPr>
          <w:rFonts w:hint="eastAsia"/>
        </w:rPr>
        <w:t>可以进行如下操作：</w:t>
      </w:r>
      <w:r>
        <w:rPr>
          <w:rFonts w:hint="eastAsia"/>
        </w:rPr>
        <w:t>新闻的查看，点赞、取消点赞，评论的发表、查看、删除</w:t>
      </w:r>
      <w:r w:rsidR="004A0D33">
        <w:rPr>
          <w:rFonts w:hint="eastAsia"/>
        </w:rPr>
        <w:t>。</w:t>
      </w:r>
    </w:p>
    <w:p w14:paraId="238B457B" w14:textId="77777777" w:rsidR="00D219A9" w:rsidRDefault="00F20640" w:rsidP="000B722A">
      <w:pPr>
        <w:numPr>
          <w:ilvl w:val="1"/>
          <w:numId w:val="12"/>
        </w:numPr>
      </w:pPr>
      <w:r>
        <w:rPr>
          <w:rFonts w:hint="eastAsia"/>
        </w:rPr>
        <w:t>作者用户</w:t>
      </w:r>
      <w:r w:rsidR="004000EA">
        <w:rPr>
          <w:rFonts w:hint="eastAsia"/>
        </w:rPr>
        <w:t>，</w:t>
      </w:r>
      <w:r>
        <w:rPr>
          <w:rFonts w:hint="eastAsia"/>
        </w:rPr>
        <w:t>可以进行如下操作：作者为自己的新闻的发表、修改、查看、删除，点赞、取消点赞，评论的发表、查看、删除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30F54BF6" w14:textId="77777777" w:rsidR="00D219A9" w:rsidRDefault="00F20640" w:rsidP="000B722A">
      <w:pPr>
        <w:numPr>
          <w:ilvl w:val="1"/>
          <w:numId w:val="12"/>
        </w:numPr>
      </w:pPr>
      <w:r>
        <w:rPr>
          <w:rFonts w:hint="eastAsia"/>
        </w:rPr>
        <w:t>管理员用户</w:t>
      </w:r>
      <w:r w:rsidR="004520B2">
        <w:rPr>
          <w:rFonts w:hint="eastAsia"/>
        </w:rPr>
        <w:t>，</w:t>
      </w:r>
      <w:r w:rsidR="00DA5715">
        <w:rPr>
          <w:rFonts w:hint="eastAsia"/>
        </w:rPr>
        <w:t>可以进行如下操作：</w:t>
      </w:r>
      <w:r>
        <w:rPr>
          <w:rFonts w:hint="eastAsia"/>
        </w:rPr>
        <w:t>所有新闻的发表、修改、查看、删除，点赞、取消点赞，评论的发表、查看、删除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sectPr w:rsidR="00D219A9">
      <w:pgSz w:w="11906" w:h="16838"/>
      <w:pgMar w:top="1440" w:right="1797" w:bottom="1440" w:left="1797" w:header="851" w:footer="123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06971" w14:textId="77777777" w:rsidR="001B63A3" w:rsidRDefault="001B63A3">
      <w:r>
        <w:separator/>
      </w:r>
    </w:p>
  </w:endnote>
  <w:endnote w:type="continuationSeparator" w:id="0">
    <w:p w14:paraId="74AF0A0F" w14:textId="77777777" w:rsidR="001B63A3" w:rsidRDefault="001B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38D39" w14:textId="77777777" w:rsidR="00872DA7" w:rsidRDefault="00872DA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4476" w14:textId="77777777" w:rsidR="00A51606" w:rsidRPr="000741A7" w:rsidRDefault="00A51606" w:rsidP="00F26C80">
    <w:pPr>
      <w:pStyle w:val="a6"/>
    </w:pPr>
    <w:r>
      <w:rPr>
        <w:rFonts w:hint="eastAsia"/>
      </w:rPr>
      <w:t xml:space="preserve">Add：四川成都市高新西区尚锦路89号(611731) </w:t>
    </w:r>
    <w:r>
      <w:rPr>
        <w:rFonts w:eastAsia="宋体" w:hint="eastAsia"/>
      </w:rPr>
      <w:t xml:space="preserve">    </w:t>
    </w:r>
    <w:r>
      <w:rPr>
        <w:rFonts w:hint="eastAsia"/>
      </w:rPr>
      <w:t>Tel: 028-82960160</w:t>
    </w:r>
    <w:r>
      <w:rPr>
        <w:rFonts w:eastAsia="宋体" w:hint="eastAsia"/>
      </w:rPr>
      <w:t xml:space="preserve">    </w:t>
    </w:r>
    <w:r>
      <w:rPr>
        <w:rFonts w:hint="eastAsia"/>
      </w:rPr>
      <w:t>第</w:t>
    </w: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5E70F4">
      <w:rPr>
        <w:rStyle w:val="a4"/>
        <w:noProof/>
      </w:rPr>
      <w:t>4</w:t>
    </w:r>
    <w:r>
      <w:rPr>
        <w:rStyle w:val="a4"/>
      </w:rPr>
      <w:fldChar w:fldCharType="end"/>
    </w:r>
    <w:r>
      <w:rPr>
        <w:rFonts w:hint="eastAsia"/>
      </w:rPr>
      <w:t>页  共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5E70F4">
      <w:rPr>
        <w:rStyle w:val="a4"/>
        <w:noProof/>
      </w:rPr>
      <w:t>16</w:t>
    </w:r>
    <w:r>
      <w:rPr>
        <w:rStyle w:val="a4"/>
      </w:rPr>
      <w:fldChar w:fldCharType="end"/>
    </w:r>
    <w:r>
      <w:rPr>
        <w:rFonts w:hint="eastAsia"/>
      </w:rPr>
      <w:t>页</w:t>
    </w:r>
  </w:p>
  <w:p w14:paraId="25A8355D" w14:textId="77777777" w:rsidR="00A51606" w:rsidRPr="00F26C80" w:rsidRDefault="00A51606" w:rsidP="00F26C8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3F4E" w14:textId="77777777" w:rsidR="00872DA7" w:rsidRDefault="00872DA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677E" w14:textId="77777777" w:rsidR="001B63A3" w:rsidRDefault="001B63A3">
      <w:r>
        <w:separator/>
      </w:r>
    </w:p>
  </w:footnote>
  <w:footnote w:type="continuationSeparator" w:id="0">
    <w:p w14:paraId="282CB6B0" w14:textId="77777777" w:rsidR="001B63A3" w:rsidRDefault="001B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090F" w14:textId="77777777" w:rsidR="00872DA7" w:rsidRDefault="00872DA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4153"/>
      <w:gridCol w:w="4159"/>
    </w:tblGrid>
    <w:tr w:rsidR="00A51606" w14:paraId="55753353" w14:textId="77777777">
      <w:tc>
        <w:tcPr>
          <w:tcW w:w="4261" w:type="dxa"/>
        </w:tcPr>
        <w:p w14:paraId="6D81974A" w14:textId="77777777" w:rsidR="00A51606" w:rsidRDefault="00AB7916">
          <w:pPr>
            <w:pStyle w:val="a5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51606">
            <w:rPr>
              <w:rFonts w:hint="eastAsia"/>
            </w:rPr>
            <w:t>数据库设计说明书</w:t>
          </w:r>
          <w:r>
            <w:fldChar w:fldCharType="end"/>
          </w:r>
        </w:p>
      </w:tc>
      <w:tc>
        <w:tcPr>
          <w:tcW w:w="4261" w:type="dxa"/>
        </w:tcPr>
        <w:p w14:paraId="1F95EB6B" w14:textId="77777777" w:rsidR="00A51606" w:rsidRDefault="00A51606">
          <w:pPr>
            <w:pStyle w:val="a5"/>
            <w:jc w:val="right"/>
          </w:pPr>
          <w:r>
            <w:rPr>
              <w:rFonts w:hint="eastAsia"/>
            </w:rPr>
            <w:t>《西部</w:t>
          </w:r>
          <w:r>
            <w:rPr>
              <w:rFonts w:hint="eastAsia"/>
            </w:rPr>
            <w:t>IT</w:t>
          </w:r>
          <w:r>
            <w:rPr>
              <w:rFonts w:hint="eastAsia"/>
            </w:rPr>
            <w:t>人才网》</w:t>
          </w:r>
        </w:p>
      </w:tc>
    </w:tr>
  </w:tbl>
  <w:p w14:paraId="0C3ECDA0" w14:textId="77777777" w:rsidR="00A51606" w:rsidRDefault="00A5160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44EB4" w14:textId="77777777" w:rsidR="00872DA7" w:rsidRDefault="00872DA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8A4ABB94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062C0E"/>
    <w:multiLevelType w:val="hybridMultilevel"/>
    <w:tmpl w:val="B2A01C64"/>
    <w:lvl w:ilvl="0" w:tplc="91D2CF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3B7B6E"/>
    <w:multiLevelType w:val="hybridMultilevel"/>
    <w:tmpl w:val="4356AC24"/>
    <w:lvl w:ilvl="0" w:tplc="B784DA0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5770CB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B92C9F"/>
    <w:multiLevelType w:val="hybridMultilevel"/>
    <w:tmpl w:val="05746E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49005996">
    <w:abstractNumId w:val="0"/>
  </w:num>
  <w:num w:numId="2" w16cid:durableId="1861963869">
    <w:abstractNumId w:val="0"/>
  </w:num>
  <w:num w:numId="3" w16cid:durableId="1467893581">
    <w:abstractNumId w:val="0"/>
  </w:num>
  <w:num w:numId="4" w16cid:durableId="196282797">
    <w:abstractNumId w:val="0"/>
  </w:num>
  <w:num w:numId="5" w16cid:durableId="1868903472">
    <w:abstractNumId w:val="0"/>
  </w:num>
  <w:num w:numId="6" w16cid:durableId="1298340408">
    <w:abstractNumId w:val="0"/>
  </w:num>
  <w:num w:numId="7" w16cid:durableId="418261671">
    <w:abstractNumId w:val="0"/>
  </w:num>
  <w:num w:numId="8" w16cid:durableId="190529804">
    <w:abstractNumId w:val="0"/>
  </w:num>
  <w:num w:numId="9" w16cid:durableId="563838299">
    <w:abstractNumId w:val="0"/>
  </w:num>
  <w:num w:numId="10" w16cid:durableId="1518041823">
    <w:abstractNumId w:val="0"/>
  </w:num>
  <w:num w:numId="11" w16cid:durableId="429200289">
    <w:abstractNumId w:val="1"/>
  </w:num>
  <w:num w:numId="12" w16cid:durableId="852230195">
    <w:abstractNumId w:val="2"/>
  </w:num>
  <w:num w:numId="13" w16cid:durableId="1259022322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36"/>
    <w:rsid w:val="000202BB"/>
    <w:rsid w:val="00022375"/>
    <w:rsid w:val="0003134B"/>
    <w:rsid w:val="00043F19"/>
    <w:rsid w:val="00050C3E"/>
    <w:rsid w:val="000531A8"/>
    <w:rsid w:val="000548C0"/>
    <w:rsid w:val="00061387"/>
    <w:rsid w:val="000627AE"/>
    <w:rsid w:val="00063BAC"/>
    <w:rsid w:val="000733D2"/>
    <w:rsid w:val="00076AF9"/>
    <w:rsid w:val="0008596D"/>
    <w:rsid w:val="00093768"/>
    <w:rsid w:val="000A3EB7"/>
    <w:rsid w:val="000A73A6"/>
    <w:rsid w:val="000B722A"/>
    <w:rsid w:val="000C6F4E"/>
    <w:rsid w:val="000D4241"/>
    <w:rsid w:val="000D61AF"/>
    <w:rsid w:val="000E0311"/>
    <w:rsid w:val="000E0A78"/>
    <w:rsid w:val="000E2797"/>
    <w:rsid w:val="000F1380"/>
    <w:rsid w:val="000F2CAA"/>
    <w:rsid w:val="000F4643"/>
    <w:rsid w:val="0011057A"/>
    <w:rsid w:val="0011301E"/>
    <w:rsid w:val="00132CD6"/>
    <w:rsid w:val="00142D0A"/>
    <w:rsid w:val="001565A8"/>
    <w:rsid w:val="00156795"/>
    <w:rsid w:val="00181A36"/>
    <w:rsid w:val="001828AC"/>
    <w:rsid w:val="00187F3C"/>
    <w:rsid w:val="00190C60"/>
    <w:rsid w:val="001979D3"/>
    <w:rsid w:val="00197DB6"/>
    <w:rsid w:val="001A12D4"/>
    <w:rsid w:val="001A232B"/>
    <w:rsid w:val="001A30A7"/>
    <w:rsid w:val="001B5B60"/>
    <w:rsid w:val="001B63A3"/>
    <w:rsid w:val="001B7EF3"/>
    <w:rsid w:val="001C59C6"/>
    <w:rsid w:val="001E406F"/>
    <w:rsid w:val="00210AAD"/>
    <w:rsid w:val="00210CC8"/>
    <w:rsid w:val="00212018"/>
    <w:rsid w:val="002178B8"/>
    <w:rsid w:val="00220D1C"/>
    <w:rsid w:val="0023717B"/>
    <w:rsid w:val="00241AC4"/>
    <w:rsid w:val="002450EC"/>
    <w:rsid w:val="00252F7D"/>
    <w:rsid w:val="00264DC2"/>
    <w:rsid w:val="00271048"/>
    <w:rsid w:val="0028340E"/>
    <w:rsid w:val="0028404D"/>
    <w:rsid w:val="002919DE"/>
    <w:rsid w:val="00291F44"/>
    <w:rsid w:val="0029604F"/>
    <w:rsid w:val="002B44C2"/>
    <w:rsid w:val="002C5D28"/>
    <w:rsid w:val="002D5B86"/>
    <w:rsid w:val="002E188B"/>
    <w:rsid w:val="002E6107"/>
    <w:rsid w:val="002E651B"/>
    <w:rsid w:val="0030448E"/>
    <w:rsid w:val="003069CB"/>
    <w:rsid w:val="00307B7E"/>
    <w:rsid w:val="0031047A"/>
    <w:rsid w:val="00311810"/>
    <w:rsid w:val="003169B6"/>
    <w:rsid w:val="00323C3E"/>
    <w:rsid w:val="003250F2"/>
    <w:rsid w:val="00351127"/>
    <w:rsid w:val="00351A85"/>
    <w:rsid w:val="00353994"/>
    <w:rsid w:val="0036319D"/>
    <w:rsid w:val="00382017"/>
    <w:rsid w:val="003848C3"/>
    <w:rsid w:val="003863FB"/>
    <w:rsid w:val="00393184"/>
    <w:rsid w:val="003A7FC7"/>
    <w:rsid w:val="003B2955"/>
    <w:rsid w:val="003B471A"/>
    <w:rsid w:val="003B493C"/>
    <w:rsid w:val="003B4D60"/>
    <w:rsid w:val="003B67AB"/>
    <w:rsid w:val="003B757E"/>
    <w:rsid w:val="003D127D"/>
    <w:rsid w:val="003D3ECB"/>
    <w:rsid w:val="003D5327"/>
    <w:rsid w:val="003D5FF7"/>
    <w:rsid w:val="003E0258"/>
    <w:rsid w:val="003E0B33"/>
    <w:rsid w:val="004000EA"/>
    <w:rsid w:val="00403053"/>
    <w:rsid w:val="00413250"/>
    <w:rsid w:val="004152CE"/>
    <w:rsid w:val="00425A3B"/>
    <w:rsid w:val="00425F83"/>
    <w:rsid w:val="004374A8"/>
    <w:rsid w:val="00443857"/>
    <w:rsid w:val="00443D66"/>
    <w:rsid w:val="004520B2"/>
    <w:rsid w:val="00455DFD"/>
    <w:rsid w:val="00460ABC"/>
    <w:rsid w:val="0047065B"/>
    <w:rsid w:val="00476919"/>
    <w:rsid w:val="004A0D33"/>
    <w:rsid w:val="004B0880"/>
    <w:rsid w:val="004B17E2"/>
    <w:rsid w:val="004C58E1"/>
    <w:rsid w:val="004C709E"/>
    <w:rsid w:val="004F2806"/>
    <w:rsid w:val="0050748A"/>
    <w:rsid w:val="00510E2E"/>
    <w:rsid w:val="00515C86"/>
    <w:rsid w:val="00525B61"/>
    <w:rsid w:val="00534C8D"/>
    <w:rsid w:val="00545569"/>
    <w:rsid w:val="0054636D"/>
    <w:rsid w:val="00547162"/>
    <w:rsid w:val="00554053"/>
    <w:rsid w:val="00560642"/>
    <w:rsid w:val="00564BFC"/>
    <w:rsid w:val="0057105F"/>
    <w:rsid w:val="00576912"/>
    <w:rsid w:val="00576B1F"/>
    <w:rsid w:val="005A32A7"/>
    <w:rsid w:val="005B7084"/>
    <w:rsid w:val="005C0449"/>
    <w:rsid w:val="005C385B"/>
    <w:rsid w:val="005C488E"/>
    <w:rsid w:val="005D740F"/>
    <w:rsid w:val="005E171F"/>
    <w:rsid w:val="005E70F4"/>
    <w:rsid w:val="005F680C"/>
    <w:rsid w:val="005F6A0A"/>
    <w:rsid w:val="005F6B44"/>
    <w:rsid w:val="006063F8"/>
    <w:rsid w:val="00615713"/>
    <w:rsid w:val="0061597F"/>
    <w:rsid w:val="00617DA8"/>
    <w:rsid w:val="0062747E"/>
    <w:rsid w:val="00637E13"/>
    <w:rsid w:val="00640B50"/>
    <w:rsid w:val="00644091"/>
    <w:rsid w:val="00644A38"/>
    <w:rsid w:val="00646545"/>
    <w:rsid w:val="006546A1"/>
    <w:rsid w:val="00671537"/>
    <w:rsid w:val="00676E1A"/>
    <w:rsid w:val="00677067"/>
    <w:rsid w:val="0067722B"/>
    <w:rsid w:val="00682853"/>
    <w:rsid w:val="00691DF8"/>
    <w:rsid w:val="006B2A99"/>
    <w:rsid w:val="006B340D"/>
    <w:rsid w:val="006C084F"/>
    <w:rsid w:val="006C228A"/>
    <w:rsid w:val="006C5494"/>
    <w:rsid w:val="006C7304"/>
    <w:rsid w:val="006D40F6"/>
    <w:rsid w:val="006E4945"/>
    <w:rsid w:val="006F6D9C"/>
    <w:rsid w:val="006F770D"/>
    <w:rsid w:val="00702438"/>
    <w:rsid w:val="00706D4A"/>
    <w:rsid w:val="0070766F"/>
    <w:rsid w:val="007113CA"/>
    <w:rsid w:val="00713DFC"/>
    <w:rsid w:val="00713ED9"/>
    <w:rsid w:val="007170CA"/>
    <w:rsid w:val="00742B06"/>
    <w:rsid w:val="0074797B"/>
    <w:rsid w:val="007512DF"/>
    <w:rsid w:val="0077198E"/>
    <w:rsid w:val="0077601B"/>
    <w:rsid w:val="007827F6"/>
    <w:rsid w:val="00785BB2"/>
    <w:rsid w:val="00791C20"/>
    <w:rsid w:val="00792B41"/>
    <w:rsid w:val="00796392"/>
    <w:rsid w:val="007B2D52"/>
    <w:rsid w:val="007D33FB"/>
    <w:rsid w:val="007D7F01"/>
    <w:rsid w:val="007E14C6"/>
    <w:rsid w:val="007F5BFA"/>
    <w:rsid w:val="008023D5"/>
    <w:rsid w:val="00810129"/>
    <w:rsid w:val="008150C7"/>
    <w:rsid w:val="0081568E"/>
    <w:rsid w:val="0082523B"/>
    <w:rsid w:val="0083119C"/>
    <w:rsid w:val="00845AFA"/>
    <w:rsid w:val="0085472A"/>
    <w:rsid w:val="00856C74"/>
    <w:rsid w:val="00861A8D"/>
    <w:rsid w:val="00867563"/>
    <w:rsid w:val="00872DA7"/>
    <w:rsid w:val="00873572"/>
    <w:rsid w:val="00880A43"/>
    <w:rsid w:val="008821E9"/>
    <w:rsid w:val="008841B3"/>
    <w:rsid w:val="0089525C"/>
    <w:rsid w:val="008A5F8B"/>
    <w:rsid w:val="008B225D"/>
    <w:rsid w:val="008C3E55"/>
    <w:rsid w:val="008C4C3E"/>
    <w:rsid w:val="008D535C"/>
    <w:rsid w:val="008D55FA"/>
    <w:rsid w:val="008D5949"/>
    <w:rsid w:val="008E12F3"/>
    <w:rsid w:val="008E2FA8"/>
    <w:rsid w:val="008F777C"/>
    <w:rsid w:val="009011FC"/>
    <w:rsid w:val="00902456"/>
    <w:rsid w:val="00902900"/>
    <w:rsid w:val="00914A91"/>
    <w:rsid w:val="00921345"/>
    <w:rsid w:val="0094608E"/>
    <w:rsid w:val="00947322"/>
    <w:rsid w:val="00952016"/>
    <w:rsid w:val="0095578E"/>
    <w:rsid w:val="009653D9"/>
    <w:rsid w:val="00965F3B"/>
    <w:rsid w:val="00973C8A"/>
    <w:rsid w:val="00981174"/>
    <w:rsid w:val="00987B74"/>
    <w:rsid w:val="00991401"/>
    <w:rsid w:val="00992D3F"/>
    <w:rsid w:val="009A636E"/>
    <w:rsid w:val="009A63F0"/>
    <w:rsid w:val="009B2201"/>
    <w:rsid w:val="009B6231"/>
    <w:rsid w:val="009C259B"/>
    <w:rsid w:val="009D39B4"/>
    <w:rsid w:val="009E2296"/>
    <w:rsid w:val="009E69FD"/>
    <w:rsid w:val="009F0DF7"/>
    <w:rsid w:val="00A03794"/>
    <w:rsid w:val="00A16789"/>
    <w:rsid w:val="00A24504"/>
    <w:rsid w:val="00A31CB5"/>
    <w:rsid w:val="00A51606"/>
    <w:rsid w:val="00A56144"/>
    <w:rsid w:val="00A61ECF"/>
    <w:rsid w:val="00A82A73"/>
    <w:rsid w:val="00A85BFB"/>
    <w:rsid w:val="00AA2205"/>
    <w:rsid w:val="00AA33D4"/>
    <w:rsid w:val="00AA66E7"/>
    <w:rsid w:val="00AA7CD3"/>
    <w:rsid w:val="00AB7916"/>
    <w:rsid w:val="00AD03AE"/>
    <w:rsid w:val="00AD6426"/>
    <w:rsid w:val="00AE069F"/>
    <w:rsid w:val="00AE0BBE"/>
    <w:rsid w:val="00B10445"/>
    <w:rsid w:val="00B10A4B"/>
    <w:rsid w:val="00B15D76"/>
    <w:rsid w:val="00B17A8B"/>
    <w:rsid w:val="00B318A6"/>
    <w:rsid w:val="00B33A3B"/>
    <w:rsid w:val="00B34C64"/>
    <w:rsid w:val="00B42EBD"/>
    <w:rsid w:val="00B46A78"/>
    <w:rsid w:val="00B51D64"/>
    <w:rsid w:val="00B61E8A"/>
    <w:rsid w:val="00B70359"/>
    <w:rsid w:val="00B77248"/>
    <w:rsid w:val="00BA1C7F"/>
    <w:rsid w:val="00BA1D51"/>
    <w:rsid w:val="00BA2F96"/>
    <w:rsid w:val="00BA401E"/>
    <w:rsid w:val="00BB27D3"/>
    <w:rsid w:val="00BB364E"/>
    <w:rsid w:val="00BC060B"/>
    <w:rsid w:val="00BD127E"/>
    <w:rsid w:val="00BD6B0E"/>
    <w:rsid w:val="00BE2870"/>
    <w:rsid w:val="00BE6B3E"/>
    <w:rsid w:val="00C10C9B"/>
    <w:rsid w:val="00C1593E"/>
    <w:rsid w:val="00C25C9E"/>
    <w:rsid w:val="00C27B81"/>
    <w:rsid w:val="00C31CC8"/>
    <w:rsid w:val="00C469DA"/>
    <w:rsid w:val="00C613B7"/>
    <w:rsid w:val="00C63880"/>
    <w:rsid w:val="00C63BDD"/>
    <w:rsid w:val="00C74C1A"/>
    <w:rsid w:val="00C77FDF"/>
    <w:rsid w:val="00C83120"/>
    <w:rsid w:val="00C84588"/>
    <w:rsid w:val="00C91DC7"/>
    <w:rsid w:val="00C9385C"/>
    <w:rsid w:val="00C940A8"/>
    <w:rsid w:val="00C960A6"/>
    <w:rsid w:val="00CB481E"/>
    <w:rsid w:val="00CC48D2"/>
    <w:rsid w:val="00CD05E6"/>
    <w:rsid w:val="00CD0F18"/>
    <w:rsid w:val="00CE10C4"/>
    <w:rsid w:val="00CE5E2E"/>
    <w:rsid w:val="00CF6F6A"/>
    <w:rsid w:val="00D135DF"/>
    <w:rsid w:val="00D20E24"/>
    <w:rsid w:val="00D219A9"/>
    <w:rsid w:val="00D227E8"/>
    <w:rsid w:val="00D237BE"/>
    <w:rsid w:val="00D255E0"/>
    <w:rsid w:val="00D37812"/>
    <w:rsid w:val="00D53A77"/>
    <w:rsid w:val="00D57B11"/>
    <w:rsid w:val="00D611FF"/>
    <w:rsid w:val="00D65D78"/>
    <w:rsid w:val="00D70B0C"/>
    <w:rsid w:val="00D842F5"/>
    <w:rsid w:val="00D93082"/>
    <w:rsid w:val="00D934CE"/>
    <w:rsid w:val="00DA0E26"/>
    <w:rsid w:val="00DA1564"/>
    <w:rsid w:val="00DA1768"/>
    <w:rsid w:val="00DA2529"/>
    <w:rsid w:val="00DA5339"/>
    <w:rsid w:val="00DA5715"/>
    <w:rsid w:val="00DA6BFE"/>
    <w:rsid w:val="00DB70DF"/>
    <w:rsid w:val="00DC7E31"/>
    <w:rsid w:val="00DE438D"/>
    <w:rsid w:val="00DE7A00"/>
    <w:rsid w:val="00DF0A4D"/>
    <w:rsid w:val="00DF349C"/>
    <w:rsid w:val="00E01262"/>
    <w:rsid w:val="00E07A6F"/>
    <w:rsid w:val="00E146B6"/>
    <w:rsid w:val="00E20C09"/>
    <w:rsid w:val="00E238EE"/>
    <w:rsid w:val="00E23B7C"/>
    <w:rsid w:val="00E27BB0"/>
    <w:rsid w:val="00E41E5C"/>
    <w:rsid w:val="00E56772"/>
    <w:rsid w:val="00E65522"/>
    <w:rsid w:val="00E65C74"/>
    <w:rsid w:val="00E916EB"/>
    <w:rsid w:val="00E950BB"/>
    <w:rsid w:val="00EA16F2"/>
    <w:rsid w:val="00EA40A8"/>
    <w:rsid w:val="00EC12DB"/>
    <w:rsid w:val="00ED2ED0"/>
    <w:rsid w:val="00EF39E9"/>
    <w:rsid w:val="00F039A4"/>
    <w:rsid w:val="00F16FC7"/>
    <w:rsid w:val="00F20640"/>
    <w:rsid w:val="00F24509"/>
    <w:rsid w:val="00F26C80"/>
    <w:rsid w:val="00F55BDC"/>
    <w:rsid w:val="00F66222"/>
    <w:rsid w:val="00F66D9F"/>
    <w:rsid w:val="00FA29A8"/>
    <w:rsid w:val="00FB47FE"/>
    <w:rsid w:val="00FC61B0"/>
    <w:rsid w:val="00FD1165"/>
    <w:rsid w:val="00FD4FBF"/>
    <w:rsid w:val="00FE0421"/>
    <w:rsid w:val="00FE40B0"/>
    <w:rsid w:val="00FE5F0C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6EB212"/>
  <w15:chartTrackingRefBased/>
  <w15:docId w15:val="{950F5458-3FF8-4CBD-A181-4EB3840B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6E1A"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qFormat/>
    <w:pPr>
      <w:keepNext/>
      <w:numPr>
        <w:numId w:val="2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  <w:numId w:val="3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  <w:numId w:val="4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qFormat/>
    <w:pPr>
      <w:numPr>
        <w:ilvl w:val="3"/>
        <w:numId w:val="5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qFormat/>
    <w:pPr>
      <w:numPr>
        <w:ilvl w:val="4"/>
        <w:numId w:val="6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qFormat/>
    <w:pPr>
      <w:numPr>
        <w:ilvl w:val="5"/>
        <w:numId w:val="7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qFormat/>
    <w:pPr>
      <w:numPr>
        <w:ilvl w:val="6"/>
        <w:numId w:val="8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qFormat/>
    <w:pPr>
      <w:numPr>
        <w:ilvl w:val="7"/>
        <w:numId w:val="9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0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keepLines/>
      <w:spacing w:before="40" w:after="40"/>
      <w:ind w:left="720"/>
    </w:pPr>
  </w:style>
  <w:style w:type="paragraph" w:customStyle="1" w:styleId="10">
    <w:name w:val="1 标题"/>
    <w:basedOn w:val="1"/>
    <w:pPr>
      <w:spacing w:before="160" w:after="160" w:line="240" w:lineRule="auto"/>
    </w:pPr>
    <w:rPr>
      <w:rFonts w:eastAsia="黑体"/>
      <w:sz w:val="28"/>
    </w:rPr>
  </w:style>
  <w:style w:type="paragraph" w:customStyle="1" w:styleId="11">
    <w:name w:val="1.1 标题"/>
    <w:basedOn w:val="1"/>
    <w:pPr>
      <w:spacing w:after="120" w:line="240" w:lineRule="auto"/>
      <w:outlineLvl w:val="1"/>
    </w:pPr>
    <w:rPr>
      <w:rFonts w:eastAsia="黑体"/>
      <w:sz w:val="24"/>
    </w:rPr>
  </w:style>
  <w:style w:type="paragraph" w:customStyle="1" w:styleId="111">
    <w:name w:val="1.1.1 标题"/>
    <w:basedOn w:val="1"/>
    <w:pPr>
      <w:spacing w:before="0" w:after="0" w:line="240" w:lineRule="auto"/>
      <w:outlineLvl w:val="2"/>
    </w:pPr>
    <w:rPr>
      <w:rFonts w:eastAsia="黑体"/>
      <w:b w:val="0"/>
      <w:sz w:val="24"/>
    </w:rPr>
  </w:style>
  <w:style w:type="paragraph" w:customStyle="1" w:styleId="1111">
    <w:name w:val="1.1.1.1 标题"/>
    <w:basedOn w:val="10"/>
    <w:pPr>
      <w:spacing w:before="0" w:after="0" w:line="240" w:lineRule="atLeast"/>
      <w:outlineLvl w:val="3"/>
    </w:pPr>
    <w:rPr>
      <w:rFonts w:eastAsia="宋体"/>
      <w:b w:val="0"/>
      <w:sz w:val="24"/>
    </w:rPr>
  </w:style>
  <w:style w:type="character" w:styleId="a4">
    <w:name w:val="page number"/>
    <w:rPr>
      <w:rFonts w:eastAsia="Arial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  <w:rPr>
      <w:rFonts w:eastAsia="Arial"/>
    </w:rPr>
  </w:style>
  <w:style w:type="paragraph" w:styleId="a7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customStyle="1" w:styleId="12">
    <w:name w:val="目录 1"/>
    <w:basedOn w:val="a"/>
    <w:next w:val="a"/>
    <w:autoRedefine/>
    <w:uiPriority w:val="39"/>
    <w:pPr>
      <w:spacing w:before="120" w:after="120"/>
    </w:pPr>
    <w:rPr>
      <w:rFonts w:ascii="Times New Roman"/>
      <w:b/>
      <w:bCs/>
      <w:caps/>
      <w:szCs w:val="24"/>
    </w:rPr>
  </w:style>
  <w:style w:type="paragraph" w:customStyle="1" w:styleId="21">
    <w:name w:val="目录 2"/>
    <w:basedOn w:val="a"/>
    <w:next w:val="a"/>
    <w:autoRedefine/>
    <w:uiPriority w:val="39"/>
    <w:pPr>
      <w:ind w:left="200"/>
    </w:pPr>
    <w:rPr>
      <w:rFonts w:ascii="Times New Roman"/>
      <w:smallCaps/>
      <w:szCs w:val="24"/>
    </w:rPr>
  </w:style>
  <w:style w:type="paragraph" w:customStyle="1" w:styleId="31">
    <w:name w:val="目录 3"/>
    <w:basedOn w:val="a"/>
    <w:next w:val="a"/>
    <w:autoRedefine/>
    <w:semiHidden/>
    <w:pPr>
      <w:ind w:left="400"/>
    </w:pPr>
    <w:rPr>
      <w:rFonts w:ascii="Times New Roman"/>
      <w:i/>
      <w:iCs/>
      <w:szCs w:val="24"/>
    </w:rPr>
  </w:style>
  <w:style w:type="paragraph" w:customStyle="1" w:styleId="40">
    <w:name w:val="目录 4"/>
    <w:basedOn w:val="a"/>
    <w:next w:val="a"/>
    <w:autoRedefine/>
    <w:semiHidden/>
    <w:pPr>
      <w:ind w:left="600"/>
    </w:pPr>
    <w:rPr>
      <w:rFonts w:ascii="Times New Roman"/>
      <w:szCs w:val="21"/>
    </w:rPr>
  </w:style>
  <w:style w:type="paragraph" w:customStyle="1" w:styleId="50">
    <w:name w:val="目录 5"/>
    <w:basedOn w:val="a"/>
    <w:next w:val="a"/>
    <w:autoRedefine/>
    <w:semiHidden/>
    <w:pPr>
      <w:ind w:left="800"/>
    </w:pPr>
    <w:rPr>
      <w:rFonts w:ascii="Times New Roman"/>
      <w:szCs w:val="21"/>
    </w:rPr>
  </w:style>
  <w:style w:type="paragraph" w:customStyle="1" w:styleId="60">
    <w:name w:val="目录 6"/>
    <w:basedOn w:val="a"/>
    <w:next w:val="a"/>
    <w:autoRedefine/>
    <w:semiHidden/>
    <w:pPr>
      <w:ind w:left="1000"/>
    </w:pPr>
    <w:rPr>
      <w:rFonts w:ascii="Times New Roman"/>
      <w:szCs w:val="21"/>
    </w:rPr>
  </w:style>
  <w:style w:type="paragraph" w:customStyle="1" w:styleId="70">
    <w:name w:val="目录 7"/>
    <w:basedOn w:val="a"/>
    <w:next w:val="a"/>
    <w:autoRedefine/>
    <w:semiHidden/>
    <w:pPr>
      <w:ind w:left="1200"/>
    </w:pPr>
    <w:rPr>
      <w:rFonts w:ascii="Times New Roman"/>
      <w:szCs w:val="21"/>
    </w:rPr>
  </w:style>
  <w:style w:type="paragraph" w:customStyle="1" w:styleId="80">
    <w:name w:val="目录 8"/>
    <w:basedOn w:val="a"/>
    <w:next w:val="a"/>
    <w:autoRedefine/>
    <w:semiHidden/>
    <w:pPr>
      <w:ind w:left="1400"/>
    </w:pPr>
    <w:rPr>
      <w:rFonts w:ascii="Times New Roman"/>
      <w:szCs w:val="21"/>
    </w:rPr>
  </w:style>
  <w:style w:type="paragraph" w:customStyle="1" w:styleId="90">
    <w:name w:val="目录 9"/>
    <w:basedOn w:val="a"/>
    <w:next w:val="a"/>
    <w:autoRedefine/>
    <w:semiHidden/>
    <w:pPr>
      <w:ind w:left="1600"/>
    </w:pPr>
    <w:rPr>
      <w:rFonts w:ascii="Times New Roman"/>
      <w:szCs w:val="21"/>
    </w:rPr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a"/>
    <w:next w:val="a0"/>
    <w:autoRedefine/>
    <w:rsid w:val="00676E1A"/>
    <w:pPr>
      <w:tabs>
        <w:tab w:val="left" w:pos="540"/>
        <w:tab w:val="left" w:pos="1260"/>
      </w:tabs>
      <w:spacing w:after="120"/>
    </w:pPr>
    <w:rPr>
      <w:color w:val="000000"/>
      <w:sz w:val="21"/>
    </w:rPr>
  </w:style>
  <w:style w:type="paragraph" w:customStyle="1" w:styleId="tablecoloumn">
    <w:name w:val="tablecoloumn"/>
    <w:basedOn w:val="a0"/>
    <w:pPr>
      <w:keepNext/>
      <w:spacing w:before="0"/>
      <w:ind w:left="72"/>
    </w:pPr>
    <w:rPr>
      <w:b/>
    </w:rPr>
  </w:style>
  <w:style w:type="paragraph" w:customStyle="1" w:styleId="Tabletext">
    <w:name w:val="Tabletext"/>
    <w:basedOn w:val="a"/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styleId="ab">
    <w:name w:val="footnote reference"/>
    <w:semiHidden/>
    <w:rPr>
      <w:sz w:val="20"/>
      <w:szCs w:val="20"/>
      <w:vertAlign w:val="superscript"/>
    </w:rPr>
  </w:style>
  <w:style w:type="paragraph" w:styleId="ac">
    <w:name w:val="annotation text"/>
    <w:basedOn w:val="a"/>
    <w:semiHidden/>
  </w:style>
  <w:style w:type="character" w:styleId="ad">
    <w:name w:val="annotation reference"/>
    <w:semiHidden/>
    <w:rPr>
      <w:sz w:val="21"/>
      <w:szCs w:val="21"/>
    </w:rPr>
  </w:style>
  <w:style w:type="paragraph" w:styleId="ae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">
    <w:name w:val="caption"/>
    <w:basedOn w:val="a0"/>
    <w:next w:val="a"/>
    <w:qFormat/>
    <w:rPr>
      <w:rFonts w:eastAsia="Arial" w:cs="Arial"/>
      <w:i/>
    </w:rPr>
  </w:style>
  <w:style w:type="paragraph" w:styleId="af0">
    <w:name w:val="Normal Indent"/>
    <w:basedOn w:val="a"/>
    <w:pPr>
      <w:ind w:left="900" w:hanging="900"/>
    </w:pPr>
  </w:style>
  <w:style w:type="paragraph" w:styleId="af1">
    <w:name w:val="Body Text Indent"/>
    <w:basedOn w:val="a"/>
    <w:pPr>
      <w:ind w:left="720"/>
    </w:pPr>
    <w:rPr>
      <w:i/>
      <w:iCs/>
      <w:color w:val="0000FF"/>
      <w:u w:val="single"/>
    </w:rPr>
  </w:style>
  <w:style w:type="character" w:customStyle="1" w:styleId="20">
    <w:name w:val="标题 2 字符"/>
    <w:link w:val="2"/>
    <w:rsid w:val="00D219A9"/>
    <w:rPr>
      <w:rFonts w:ascii="Arial" w:hAnsi="Arial"/>
      <w:b/>
      <w:bCs/>
      <w:snapToGrid w:val="0"/>
      <w:sz w:val="24"/>
      <w:szCs w:val="24"/>
    </w:rPr>
  </w:style>
  <w:style w:type="character" w:customStyle="1" w:styleId="SoDAField">
    <w:name w:val="SoDA Field"/>
    <w:rsid w:val="00D219A9"/>
    <w:rPr>
      <w:color w:val="0000FF"/>
    </w:rPr>
  </w:style>
  <w:style w:type="table" w:styleId="af2">
    <w:name w:val="Table Grid"/>
    <w:basedOn w:val="a2"/>
    <w:rsid w:val="00AE069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676E1A"/>
    <w:rPr>
      <w:rFonts w:ascii="Arial" w:hAnsi="Arial"/>
      <w:i/>
      <w:iCs/>
      <w:snapToGrid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zh\&#25512;&#24191;&#25991;&#20214;&#21644;&#21046;&#24230;\&#36719;&#20214;&#20135;&#21697;&#24037;&#31243;\&#20998;&#26512;&#35774;&#35745;\&#27169;&#26495;\&#25968;&#25454;&#24211;&#35774;&#35745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19426-9BD8-46C4-8159-54585428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</Template>
  <TotalTime>5</TotalTime>
  <Pages>8</Pages>
  <Words>570</Words>
  <Characters>3252</Characters>
  <Application>Microsoft Office Word</Application>
  <DocSecurity>0</DocSecurity>
  <Lines>27</Lines>
  <Paragraphs>7</Paragraphs>
  <ScaleCrop>false</ScaleCrop>
  <Company>托普信息（iTOP）集团</Company>
  <LinksUpToDate>false</LinksUpToDate>
  <CharactersWithSpaces>3815</CharactersWithSpaces>
  <SharedDoc>false</SharedDoc>
  <HLinks>
    <vt:vector size="84" baseType="variant"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_Toc106096228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_Toc106096227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_Toc106096226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_Toc106096225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_Toc106096224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_Toc106096223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_Toc106096222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_Toc106096221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_Toc106096220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_Toc106096219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_Toc106096218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_Toc106096217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_Toc106096216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_Toc106096215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数据库设计说明书</dc:title>
  <dc:subject>数据库设计</dc:subject>
  <dc:creator>huadi</dc:creator>
  <cp:keywords/>
  <cp:lastModifiedBy>Mze0932</cp:lastModifiedBy>
  <cp:revision>4</cp:revision>
  <cp:lastPrinted>1899-12-31T16:00:00Z</cp:lastPrinted>
  <dcterms:created xsi:type="dcterms:W3CDTF">2022-06-14T08:12:00Z</dcterms:created>
  <dcterms:modified xsi:type="dcterms:W3CDTF">2022-06-15T08:56:00Z</dcterms:modified>
  <cp:category>&lt;模板&gt;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名称">
    <vt:lpwstr>&lt;项目名称&gt;</vt:lpwstr>
  </property>
  <property fmtid="{D5CDD505-2E9C-101B-9397-08002B2CF9AE}" pid="3" name="Version">
    <vt:lpwstr>1.0</vt:lpwstr>
  </property>
  <property fmtid="{D5CDD505-2E9C-101B-9397-08002B2CF9AE}" pid="4" name="项目编号">
    <vt:lpwstr>S×××－</vt:lpwstr>
  </property>
</Properties>
</file>